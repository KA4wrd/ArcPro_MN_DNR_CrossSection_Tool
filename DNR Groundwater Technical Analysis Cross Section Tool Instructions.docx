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B31A98" w14:textId="77777777" w:rsidR="00E12B1B" w:rsidRPr="00E12B1B" w:rsidRDefault="00432246" w:rsidP="00E12B1B">
      <w:pPr>
        <w:jc w:val="right"/>
      </w:pPr>
      <w:r>
        <w:rPr>
          <w:noProof/>
        </w:rPr>
        <w:drawing>
          <wp:inline distT="0" distB="0" distL="0" distR="0" wp14:anchorId="4D4564CF" wp14:editId="7A393848">
            <wp:extent cx="2645410" cy="549275"/>
            <wp:effectExtent l="0" t="0" r="2540" b="0"/>
            <wp:docPr id="1" name="Graphic 1" descr="Minnesota Department of Natural Resources logo"/>
            <wp:cNvGraphicFramePr/>
            <a:graphic xmlns:a="http://schemas.openxmlformats.org/drawingml/2006/main">
              <a:graphicData uri="http://schemas.openxmlformats.org/drawingml/2006/picture">
                <pic:pic xmlns:pic="http://schemas.openxmlformats.org/drawingml/2006/picture">
                  <pic:nvPicPr>
                    <pic:cNvPr id="1" name="Graphic 1" descr="Minnesota Department of Natural Resources logo"/>
                    <pic:cNvPicPr/>
                  </pic:nvPicPr>
                  <pic:blipFill rotWithShape="1">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rcRect t="1" b="-105328"/>
                    <a:stretch/>
                  </pic:blipFill>
                  <pic:spPr bwMode="auto">
                    <a:xfrm>
                      <a:off x="0" y="0"/>
                      <a:ext cx="2645410" cy="549275"/>
                    </a:xfrm>
                    <a:prstGeom prst="rect">
                      <a:avLst/>
                    </a:prstGeom>
                    <a:extLst>
                      <a:ext uri="{53640926-AAD7-44D8-BBD7-CCE9431645EC}">
                        <a14:shadowObscured xmlns:a14="http://schemas.microsoft.com/office/drawing/2010/main"/>
                      </a:ext>
                    </a:extLst>
                  </pic:spPr>
                </pic:pic>
              </a:graphicData>
            </a:graphic>
          </wp:inline>
        </w:drawing>
      </w:r>
    </w:p>
    <w:p w14:paraId="1F547833" w14:textId="7BBF42F1" w:rsidR="00B57E0D" w:rsidRDefault="00A91688" w:rsidP="00E12B1B">
      <w:pPr>
        <w:pStyle w:val="Heading1"/>
      </w:pPr>
      <w:r>
        <w:t xml:space="preserve">ArcGIS Pro </w:t>
      </w:r>
      <w:r w:rsidR="00717977">
        <w:t>DNR Cross Section Tool</w:t>
      </w:r>
    </w:p>
    <w:p w14:paraId="4C100605" w14:textId="55A8BD94" w:rsidR="00E12B1B" w:rsidRPr="00E12B1B" w:rsidRDefault="00A91688" w:rsidP="00A91688">
      <w:pPr>
        <w:pStyle w:val="ReportSubtitle"/>
        <w:spacing w:before="100" w:after="100"/>
      </w:pPr>
      <w:r>
        <w:t>User Manual for Groundwater Technical Analysis</w:t>
      </w:r>
    </w:p>
    <w:p w14:paraId="1DC3CEA0" w14:textId="567CAC92" w:rsidR="00E12B1B" w:rsidRPr="00E12B1B" w:rsidRDefault="00717977" w:rsidP="00E12B1B">
      <w:pPr>
        <w:pStyle w:val="ReportSubtitle"/>
      </w:pPr>
      <w:bookmarkStart w:id="0" w:name="_Toc477437899"/>
      <w:r>
        <w:t>ArcGIS Pro</w:t>
      </w:r>
    </w:p>
    <w:p w14:paraId="7BDA9DAC" w14:textId="1BDF1069" w:rsidR="00E12B1B" w:rsidRPr="00E12B1B" w:rsidRDefault="00D27786" w:rsidP="00E12B1B">
      <w:pPr>
        <w:pStyle w:val="ReportDate"/>
      </w:pPr>
      <w:r>
        <w:t>0</w:t>
      </w:r>
      <w:r w:rsidR="00751E2D">
        <w:t>4</w:t>
      </w:r>
      <w:r w:rsidR="00E12B1B">
        <w:t>/</w:t>
      </w:r>
      <w:r w:rsidR="00751E2D">
        <w:t>02</w:t>
      </w:r>
      <w:r w:rsidR="00E12B1B">
        <w:t>/</w:t>
      </w:r>
      <w:r w:rsidR="00106C96">
        <w:t>202</w:t>
      </w:r>
      <w:r>
        <w:t>5</w:t>
      </w:r>
    </w:p>
    <w:bookmarkEnd w:id="0"/>
    <w:p w14:paraId="0CDFCF9D" w14:textId="77777777" w:rsidR="002F65C7" w:rsidRPr="00074A30" w:rsidRDefault="002F65C7" w:rsidP="002F65C7">
      <w:pPr>
        <w:sectPr w:rsidR="002F65C7" w:rsidRPr="00074A30" w:rsidSect="00074A30">
          <w:footerReference w:type="default" r:id="rId13"/>
          <w:footerReference w:type="first" r:id="rId14"/>
          <w:pgSz w:w="12240" w:h="15840" w:code="1"/>
          <w:pgMar w:top="1728" w:right="1080" w:bottom="1440" w:left="1080" w:header="0" w:footer="504" w:gutter="0"/>
          <w:cols w:space="720"/>
          <w:vAlign w:val="center"/>
          <w:titlePg/>
          <w:docGrid w:linePitch="326"/>
        </w:sectPr>
      </w:pPr>
    </w:p>
    <w:p w14:paraId="012C84E5" w14:textId="53E37E99" w:rsidR="00776DA1" w:rsidRPr="009C3E3D" w:rsidRDefault="00717977" w:rsidP="00776DA1">
      <w:pPr>
        <w:pStyle w:val="Heading2"/>
      </w:pPr>
      <w:bookmarkStart w:id="1" w:name="_Toc191454481"/>
      <w:r>
        <w:lastRenderedPageBreak/>
        <w:t>About</w:t>
      </w:r>
      <w:bookmarkEnd w:id="1"/>
    </w:p>
    <w:p w14:paraId="79F7E9A5" w14:textId="524BA8EE" w:rsidR="00CE5EAD" w:rsidRDefault="006646F1" w:rsidP="001E49D2">
      <w:r>
        <w:t>T</w:t>
      </w:r>
      <w:r w:rsidRPr="006646F1">
        <w:t>he cross sections created using this tool allow for visualization and comparison of well construction, well lithology, water level elevations, and pump settings</w:t>
      </w:r>
      <w:r>
        <w:t>. This tool</w:t>
      </w:r>
      <w:r w:rsidR="00CE5EAD">
        <w:t>box</w:t>
      </w:r>
      <w:r>
        <w:t xml:space="preserve"> has been constructed for use by DNR staff working on permit reviews and well interference investigations. The toolbox is meant to take the place of the DNR Groundwater Tool Add-In for ArcMap as the enterprise migrates to ArcGIS Pro. </w:t>
      </w:r>
      <w:r w:rsidR="00717977" w:rsidRPr="00717977">
        <w:t xml:space="preserve">Each tool and its use </w:t>
      </w:r>
      <w:r w:rsidR="00126573" w:rsidRPr="00717977">
        <w:t>are</w:t>
      </w:r>
      <w:r w:rsidR="00717977" w:rsidRPr="00717977">
        <w:t xml:space="preserve"> described below.</w:t>
      </w:r>
    </w:p>
    <w:p w14:paraId="36CB5BD9" w14:textId="77777777" w:rsidR="00CE5EAD" w:rsidRPr="00D970A5" w:rsidRDefault="00CE5EAD" w:rsidP="00CE5EAD">
      <w:pPr>
        <w:pStyle w:val="Heading3"/>
      </w:pPr>
      <w:bookmarkStart w:id="2" w:name="_Toc191454482"/>
      <w:r>
        <w:t>Disclaimers</w:t>
      </w:r>
      <w:bookmarkEnd w:id="2"/>
    </w:p>
    <w:p w14:paraId="328F65E1" w14:textId="48EB0CD4" w:rsidR="00CE5EAD" w:rsidRDefault="00CE5EAD" w:rsidP="00CE5EAD">
      <w:pPr>
        <w:pStyle w:val="ListParagraph"/>
      </w:pPr>
      <w:r w:rsidRPr="00F90704">
        <w:t xml:space="preserve">The cross sections created using this tool </w:t>
      </w:r>
      <w:r w:rsidR="007D0833">
        <w:t>use data</w:t>
      </w:r>
      <w:r w:rsidRPr="00F90704">
        <w:t xml:space="preserve"> from the County Well Index (CWI). The CWI database does contain </w:t>
      </w:r>
      <w:proofErr w:type="gramStart"/>
      <w:r w:rsidRPr="00F90704">
        <w:t>errors</w:t>
      </w:r>
      <w:proofErr w:type="gramEnd"/>
      <w:r w:rsidRPr="00F90704">
        <w:t xml:space="preserve"> and all information should be vetted prior to finalizing cross sections.</w:t>
      </w:r>
    </w:p>
    <w:p w14:paraId="044B5B0F" w14:textId="77777777" w:rsidR="000071AC" w:rsidRDefault="00047156" w:rsidP="000071AC">
      <w:pPr>
        <w:pStyle w:val="ListParagraph"/>
      </w:pPr>
      <w:r>
        <w:t xml:space="preserve">Data obtained from the CWI database contains </w:t>
      </w:r>
      <w:r w:rsidRPr="000071AC">
        <w:rPr>
          <w:b/>
          <w:bCs/>
        </w:rPr>
        <w:t>Non-public information</w:t>
      </w:r>
      <w:r>
        <w:t>.</w:t>
      </w:r>
    </w:p>
    <w:p w14:paraId="4C8FACA0" w14:textId="4E3EC395" w:rsidR="00047156" w:rsidRDefault="000071AC" w:rsidP="007A4A32">
      <w:pPr>
        <w:pStyle w:val="ListParagraph"/>
        <w:numPr>
          <w:ilvl w:val="1"/>
          <w:numId w:val="5"/>
        </w:numPr>
      </w:pPr>
      <w:r w:rsidRPr="00363BA6">
        <w:t>Exact locations of public water supply wells - This includes all wells with the use codes MU, PC, PN, PP, and PS.</w:t>
      </w:r>
    </w:p>
    <w:p w14:paraId="359CFCCB" w14:textId="2828AF50" w:rsidR="00047156" w:rsidRPr="00F90704" w:rsidRDefault="00047156" w:rsidP="00047156">
      <w:pPr>
        <w:pStyle w:val="ListParagraph"/>
      </w:pPr>
      <w:r>
        <w:t>Cross-sections created using Unverified well locations are not suitable for all applications.</w:t>
      </w:r>
    </w:p>
    <w:p w14:paraId="42443E9B" w14:textId="1A1753CF" w:rsidR="00CE5EAD" w:rsidRPr="00F90704" w:rsidRDefault="00CE5EAD" w:rsidP="00CE5EAD">
      <w:pPr>
        <w:pStyle w:val="ListParagraph"/>
      </w:pPr>
      <w:r w:rsidRPr="00F90704">
        <w:t>All cross sections that include geologic or hydrogeologic interpretations are required to be developed under a Professional Geoscientist (PG).</w:t>
      </w:r>
    </w:p>
    <w:p w14:paraId="5634A335" w14:textId="6CDD1EEA" w:rsidR="00776DA1" w:rsidRDefault="00776DA1" w:rsidP="001E49D2">
      <w:r>
        <w:br w:type="page"/>
      </w:r>
    </w:p>
    <w:bookmarkStart w:id="3" w:name="_Toc191454483" w:displacedByCustomXml="next"/>
    <w:bookmarkStart w:id="4" w:name="_Toc68273182" w:displacedByCustomXml="next"/>
    <w:bookmarkStart w:id="5" w:name="_Toc68273093" w:displacedByCustomXml="next"/>
    <w:bookmarkStart w:id="6" w:name="_Toc71901637" w:displacedByCustomXml="next"/>
    <w:sdt>
      <w:sdtPr>
        <w:rPr>
          <w:rFonts w:ascii="Calibri" w:eastAsia="Times New Roman" w:hAnsi="Calibri" w:cs="Times New Roman"/>
          <w:b w:val="0"/>
          <w:color w:val="auto"/>
          <w:sz w:val="22"/>
          <w:szCs w:val="22"/>
        </w:rPr>
        <w:id w:val="1774425546"/>
        <w:docPartObj>
          <w:docPartGallery w:val="Table of Contents"/>
          <w:docPartUnique/>
        </w:docPartObj>
      </w:sdtPr>
      <w:sdtContent>
        <w:p w14:paraId="7225B83D" w14:textId="77777777" w:rsidR="00F95213" w:rsidRDefault="00232CFB" w:rsidP="00DA4811">
          <w:pPr>
            <w:pStyle w:val="Heading2"/>
            <w:rPr>
              <w:noProof/>
            </w:rPr>
          </w:pPr>
          <w:r>
            <w:t>Contents</w:t>
          </w:r>
          <w:bookmarkEnd w:id="6"/>
          <w:bookmarkEnd w:id="5"/>
          <w:bookmarkEnd w:id="3"/>
        </w:p>
        <w:p w14:paraId="02C9AD4A" w14:textId="1A7DCED3" w:rsidR="0071382F" w:rsidRDefault="4B6B5B9A">
          <w:pPr>
            <w:pStyle w:val="TOC2"/>
            <w:tabs>
              <w:tab w:val="right" w:leader="dot" w:pos="10070"/>
            </w:tabs>
            <w:rPr>
              <w:rFonts w:asciiTheme="minorHAnsi" w:eastAsiaTheme="minorEastAsia" w:hAnsiTheme="minorHAnsi" w:cstheme="minorBidi"/>
              <w:noProof/>
              <w:kern w:val="2"/>
              <w:sz w:val="24"/>
              <w:szCs w:val="24"/>
              <w:lang w:bidi="ar-SA"/>
              <w14:ligatures w14:val="standardContextual"/>
            </w:rPr>
          </w:pPr>
          <w:r>
            <w:fldChar w:fldCharType="begin"/>
          </w:r>
          <w:r w:rsidR="5A96A18D">
            <w:instrText>TOC \o "2-3" \h \z \u</w:instrText>
          </w:r>
          <w:r>
            <w:fldChar w:fldCharType="separate"/>
          </w:r>
          <w:bookmarkEnd w:id="4"/>
          <w:r w:rsidR="0071382F" w:rsidRPr="00AA1DB1">
            <w:rPr>
              <w:rStyle w:val="Hyperlink"/>
              <w:noProof/>
            </w:rPr>
            <w:fldChar w:fldCharType="begin"/>
          </w:r>
          <w:r w:rsidR="0071382F" w:rsidRPr="00AA1DB1">
            <w:rPr>
              <w:rStyle w:val="Hyperlink"/>
              <w:noProof/>
            </w:rPr>
            <w:instrText xml:space="preserve"> </w:instrText>
          </w:r>
          <w:r w:rsidR="0071382F">
            <w:rPr>
              <w:noProof/>
            </w:rPr>
            <w:instrText>HYPERLINK \l "_Toc191454481"</w:instrText>
          </w:r>
          <w:r w:rsidR="0071382F" w:rsidRPr="00AA1DB1">
            <w:rPr>
              <w:rStyle w:val="Hyperlink"/>
              <w:noProof/>
            </w:rPr>
            <w:instrText xml:space="preserve"> </w:instrText>
          </w:r>
          <w:r w:rsidR="0071382F" w:rsidRPr="00AA1DB1">
            <w:rPr>
              <w:rStyle w:val="Hyperlink"/>
              <w:noProof/>
            </w:rPr>
          </w:r>
          <w:r w:rsidR="0071382F" w:rsidRPr="00AA1DB1">
            <w:rPr>
              <w:rStyle w:val="Hyperlink"/>
              <w:noProof/>
            </w:rPr>
            <w:fldChar w:fldCharType="separate"/>
          </w:r>
          <w:r w:rsidR="0071382F" w:rsidRPr="00AA1DB1">
            <w:rPr>
              <w:rStyle w:val="Hyperlink"/>
              <w:noProof/>
            </w:rPr>
            <w:t>About</w:t>
          </w:r>
          <w:r w:rsidR="0071382F">
            <w:rPr>
              <w:noProof/>
              <w:webHidden/>
            </w:rPr>
            <w:tab/>
          </w:r>
          <w:r w:rsidR="0071382F">
            <w:rPr>
              <w:noProof/>
              <w:webHidden/>
            </w:rPr>
            <w:fldChar w:fldCharType="begin"/>
          </w:r>
          <w:r w:rsidR="0071382F">
            <w:rPr>
              <w:noProof/>
              <w:webHidden/>
            </w:rPr>
            <w:instrText xml:space="preserve"> PAGEREF _Toc191454481 \h </w:instrText>
          </w:r>
          <w:r w:rsidR="0071382F">
            <w:rPr>
              <w:noProof/>
              <w:webHidden/>
            </w:rPr>
          </w:r>
          <w:r w:rsidR="0071382F">
            <w:rPr>
              <w:noProof/>
              <w:webHidden/>
            </w:rPr>
            <w:fldChar w:fldCharType="separate"/>
          </w:r>
          <w:r w:rsidR="0071382F">
            <w:rPr>
              <w:noProof/>
              <w:webHidden/>
            </w:rPr>
            <w:t>2</w:t>
          </w:r>
          <w:r w:rsidR="0071382F">
            <w:rPr>
              <w:noProof/>
              <w:webHidden/>
            </w:rPr>
            <w:fldChar w:fldCharType="end"/>
          </w:r>
          <w:r w:rsidR="0071382F" w:rsidRPr="00AA1DB1">
            <w:rPr>
              <w:rStyle w:val="Hyperlink"/>
              <w:noProof/>
            </w:rPr>
            <w:fldChar w:fldCharType="end"/>
          </w:r>
        </w:p>
        <w:p w14:paraId="0E09B21F" w14:textId="7AA9ABBD" w:rsidR="0071382F" w:rsidRDefault="00000000">
          <w:pPr>
            <w:pStyle w:val="TOC3"/>
            <w:tabs>
              <w:tab w:val="right" w:leader="dot" w:pos="10070"/>
            </w:tabs>
            <w:rPr>
              <w:rFonts w:asciiTheme="minorHAnsi" w:eastAsiaTheme="minorEastAsia" w:hAnsiTheme="minorHAnsi" w:cstheme="minorBidi"/>
              <w:noProof/>
              <w:kern w:val="2"/>
              <w:sz w:val="24"/>
              <w:szCs w:val="24"/>
              <w:lang w:bidi="ar-SA"/>
              <w14:ligatures w14:val="standardContextual"/>
            </w:rPr>
          </w:pPr>
          <w:hyperlink w:anchor="_Toc191454482" w:history="1">
            <w:r w:rsidR="0071382F" w:rsidRPr="00AA1DB1">
              <w:rPr>
                <w:rStyle w:val="Hyperlink"/>
                <w:noProof/>
              </w:rPr>
              <w:t>Disclaimers</w:t>
            </w:r>
            <w:r w:rsidR="0071382F">
              <w:rPr>
                <w:noProof/>
                <w:webHidden/>
              </w:rPr>
              <w:tab/>
            </w:r>
            <w:r w:rsidR="0071382F">
              <w:rPr>
                <w:noProof/>
                <w:webHidden/>
              </w:rPr>
              <w:fldChar w:fldCharType="begin"/>
            </w:r>
            <w:r w:rsidR="0071382F">
              <w:rPr>
                <w:noProof/>
                <w:webHidden/>
              </w:rPr>
              <w:instrText xml:space="preserve"> PAGEREF _Toc191454482 \h </w:instrText>
            </w:r>
            <w:r w:rsidR="0071382F">
              <w:rPr>
                <w:noProof/>
                <w:webHidden/>
              </w:rPr>
            </w:r>
            <w:r w:rsidR="0071382F">
              <w:rPr>
                <w:noProof/>
                <w:webHidden/>
              </w:rPr>
              <w:fldChar w:fldCharType="separate"/>
            </w:r>
            <w:r w:rsidR="0071382F">
              <w:rPr>
                <w:noProof/>
                <w:webHidden/>
              </w:rPr>
              <w:t>2</w:t>
            </w:r>
            <w:r w:rsidR="0071382F">
              <w:rPr>
                <w:noProof/>
                <w:webHidden/>
              </w:rPr>
              <w:fldChar w:fldCharType="end"/>
            </w:r>
          </w:hyperlink>
        </w:p>
        <w:p w14:paraId="2503189F" w14:textId="1F442AC6" w:rsidR="0071382F" w:rsidRDefault="00000000">
          <w:pPr>
            <w:pStyle w:val="TOC2"/>
            <w:tabs>
              <w:tab w:val="right" w:leader="dot" w:pos="10070"/>
            </w:tabs>
            <w:rPr>
              <w:rFonts w:asciiTheme="minorHAnsi" w:eastAsiaTheme="minorEastAsia" w:hAnsiTheme="minorHAnsi" w:cstheme="minorBidi"/>
              <w:noProof/>
              <w:kern w:val="2"/>
              <w:sz w:val="24"/>
              <w:szCs w:val="24"/>
              <w:lang w:bidi="ar-SA"/>
              <w14:ligatures w14:val="standardContextual"/>
            </w:rPr>
          </w:pPr>
          <w:hyperlink w:anchor="_Toc191454483" w:history="1">
            <w:r w:rsidR="0071382F" w:rsidRPr="00AA1DB1">
              <w:rPr>
                <w:rStyle w:val="Hyperlink"/>
                <w:noProof/>
              </w:rPr>
              <w:t>Contents</w:t>
            </w:r>
            <w:r w:rsidR="0071382F">
              <w:rPr>
                <w:noProof/>
                <w:webHidden/>
              </w:rPr>
              <w:tab/>
            </w:r>
            <w:r w:rsidR="0071382F">
              <w:rPr>
                <w:noProof/>
                <w:webHidden/>
              </w:rPr>
              <w:fldChar w:fldCharType="begin"/>
            </w:r>
            <w:r w:rsidR="0071382F">
              <w:rPr>
                <w:noProof/>
                <w:webHidden/>
              </w:rPr>
              <w:instrText xml:space="preserve"> PAGEREF _Toc191454483 \h </w:instrText>
            </w:r>
            <w:r w:rsidR="0071382F">
              <w:rPr>
                <w:noProof/>
                <w:webHidden/>
              </w:rPr>
            </w:r>
            <w:r w:rsidR="0071382F">
              <w:rPr>
                <w:noProof/>
                <w:webHidden/>
              </w:rPr>
              <w:fldChar w:fldCharType="separate"/>
            </w:r>
            <w:r w:rsidR="0071382F">
              <w:rPr>
                <w:noProof/>
                <w:webHidden/>
              </w:rPr>
              <w:t>3</w:t>
            </w:r>
            <w:r w:rsidR="0071382F">
              <w:rPr>
                <w:noProof/>
                <w:webHidden/>
              </w:rPr>
              <w:fldChar w:fldCharType="end"/>
            </w:r>
          </w:hyperlink>
        </w:p>
        <w:p w14:paraId="02D44F93" w14:textId="3DBA5301" w:rsidR="0071382F" w:rsidRDefault="00000000">
          <w:pPr>
            <w:pStyle w:val="TOC2"/>
            <w:tabs>
              <w:tab w:val="right" w:leader="dot" w:pos="10070"/>
            </w:tabs>
            <w:rPr>
              <w:rFonts w:asciiTheme="minorHAnsi" w:eastAsiaTheme="minorEastAsia" w:hAnsiTheme="minorHAnsi" w:cstheme="minorBidi"/>
              <w:noProof/>
              <w:kern w:val="2"/>
              <w:sz w:val="24"/>
              <w:szCs w:val="24"/>
              <w:lang w:bidi="ar-SA"/>
              <w14:ligatures w14:val="standardContextual"/>
            </w:rPr>
          </w:pPr>
          <w:hyperlink w:anchor="_Toc191454484" w:history="1">
            <w:r w:rsidR="0071382F" w:rsidRPr="00AA1DB1">
              <w:rPr>
                <w:rStyle w:val="Hyperlink"/>
                <w:noProof/>
              </w:rPr>
              <w:t>Versioning and Extensions</w:t>
            </w:r>
            <w:r w:rsidR="0071382F">
              <w:rPr>
                <w:noProof/>
                <w:webHidden/>
              </w:rPr>
              <w:tab/>
            </w:r>
            <w:r w:rsidR="0071382F">
              <w:rPr>
                <w:noProof/>
                <w:webHidden/>
              </w:rPr>
              <w:fldChar w:fldCharType="begin"/>
            </w:r>
            <w:r w:rsidR="0071382F">
              <w:rPr>
                <w:noProof/>
                <w:webHidden/>
              </w:rPr>
              <w:instrText xml:space="preserve"> PAGEREF _Toc191454484 \h </w:instrText>
            </w:r>
            <w:r w:rsidR="0071382F">
              <w:rPr>
                <w:noProof/>
                <w:webHidden/>
              </w:rPr>
            </w:r>
            <w:r w:rsidR="0071382F">
              <w:rPr>
                <w:noProof/>
                <w:webHidden/>
              </w:rPr>
              <w:fldChar w:fldCharType="separate"/>
            </w:r>
            <w:r w:rsidR="0071382F">
              <w:rPr>
                <w:noProof/>
                <w:webHidden/>
              </w:rPr>
              <w:t>5</w:t>
            </w:r>
            <w:r w:rsidR="0071382F">
              <w:rPr>
                <w:noProof/>
                <w:webHidden/>
              </w:rPr>
              <w:fldChar w:fldCharType="end"/>
            </w:r>
          </w:hyperlink>
        </w:p>
        <w:p w14:paraId="25FD7CA4" w14:textId="218D8EE2" w:rsidR="0071382F" w:rsidRDefault="00000000">
          <w:pPr>
            <w:pStyle w:val="TOC2"/>
            <w:tabs>
              <w:tab w:val="right" w:leader="dot" w:pos="10070"/>
            </w:tabs>
            <w:rPr>
              <w:rFonts w:asciiTheme="minorHAnsi" w:eastAsiaTheme="minorEastAsia" w:hAnsiTheme="minorHAnsi" w:cstheme="minorBidi"/>
              <w:noProof/>
              <w:kern w:val="2"/>
              <w:sz w:val="24"/>
              <w:szCs w:val="24"/>
              <w:lang w:bidi="ar-SA"/>
              <w14:ligatures w14:val="standardContextual"/>
            </w:rPr>
          </w:pPr>
          <w:hyperlink w:anchor="_Toc191454485" w:history="1">
            <w:r w:rsidR="0071382F" w:rsidRPr="00AA1DB1">
              <w:rPr>
                <w:rStyle w:val="Hyperlink"/>
                <w:noProof/>
              </w:rPr>
              <w:t>Starting A New Project</w:t>
            </w:r>
            <w:r w:rsidR="0071382F">
              <w:rPr>
                <w:noProof/>
                <w:webHidden/>
              </w:rPr>
              <w:tab/>
            </w:r>
            <w:r w:rsidR="0071382F">
              <w:rPr>
                <w:noProof/>
                <w:webHidden/>
              </w:rPr>
              <w:fldChar w:fldCharType="begin"/>
            </w:r>
            <w:r w:rsidR="0071382F">
              <w:rPr>
                <w:noProof/>
                <w:webHidden/>
              </w:rPr>
              <w:instrText xml:space="preserve"> PAGEREF _Toc191454485 \h </w:instrText>
            </w:r>
            <w:r w:rsidR="0071382F">
              <w:rPr>
                <w:noProof/>
                <w:webHidden/>
              </w:rPr>
            </w:r>
            <w:r w:rsidR="0071382F">
              <w:rPr>
                <w:noProof/>
                <w:webHidden/>
              </w:rPr>
              <w:fldChar w:fldCharType="separate"/>
            </w:r>
            <w:r w:rsidR="0071382F">
              <w:rPr>
                <w:noProof/>
                <w:webHidden/>
              </w:rPr>
              <w:t>5</w:t>
            </w:r>
            <w:r w:rsidR="0071382F">
              <w:rPr>
                <w:noProof/>
                <w:webHidden/>
              </w:rPr>
              <w:fldChar w:fldCharType="end"/>
            </w:r>
          </w:hyperlink>
        </w:p>
        <w:p w14:paraId="08A368F0" w14:textId="47454DF8" w:rsidR="0071382F" w:rsidRDefault="00000000">
          <w:pPr>
            <w:pStyle w:val="TOC3"/>
            <w:tabs>
              <w:tab w:val="right" w:leader="dot" w:pos="10070"/>
            </w:tabs>
            <w:rPr>
              <w:rFonts w:asciiTheme="minorHAnsi" w:eastAsiaTheme="minorEastAsia" w:hAnsiTheme="minorHAnsi" w:cstheme="minorBidi"/>
              <w:noProof/>
              <w:kern w:val="2"/>
              <w:sz w:val="24"/>
              <w:szCs w:val="24"/>
              <w:lang w:bidi="ar-SA"/>
              <w14:ligatures w14:val="standardContextual"/>
            </w:rPr>
          </w:pPr>
          <w:hyperlink w:anchor="_Toc191454486" w:history="1">
            <w:r w:rsidR="0071382F" w:rsidRPr="00AA1DB1">
              <w:rPr>
                <w:rStyle w:val="Hyperlink"/>
                <w:noProof/>
              </w:rPr>
              <w:t>Layout Templates</w:t>
            </w:r>
            <w:r w:rsidR="0071382F">
              <w:rPr>
                <w:noProof/>
                <w:webHidden/>
              </w:rPr>
              <w:tab/>
            </w:r>
            <w:r w:rsidR="0071382F">
              <w:rPr>
                <w:noProof/>
                <w:webHidden/>
              </w:rPr>
              <w:fldChar w:fldCharType="begin"/>
            </w:r>
            <w:r w:rsidR="0071382F">
              <w:rPr>
                <w:noProof/>
                <w:webHidden/>
              </w:rPr>
              <w:instrText xml:space="preserve"> PAGEREF _Toc191454486 \h </w:instrText>
            </w:r>
            <w:r w:rsidR="0071382F">
              <w:rPr>
                <w:noProof/>
                <w:webHidden/>
              </w:rPr>
            </w:r>
            <w:r w:rsidR="0071382F">
              <w:rPr>
                <w:noProof/>
                <w:webHidden/>
              </w:rPr>
              <w:fldChar w:fldCharType="separate"/>
            </w:r>
            <w:r w:rsidR="0071382F">
              <w:rPr>
                <w:noProof/>
                <w:webHidden/>
              </w:rPr>
              <w:t>6</w:t>
            </w:r>
            <w:r w:rsidR="0071382F">
              <w:rPr>
                <w:noProof/>
                <w:webHidden/>
              </w:rPr>
              <w:fldChar w:fldCharType="end"/>
            </w:r>
          </w:hyperlink>
        </w:p>
        <w:p w14:paraId="7FFD82FE" w14:textId="19928BEE" w:rsidR="0071382F" w:rsidRDefault="00000000">
          <w:pPr>
            <w:pStyle w:val="TOC3"/>
            <w:tabs>
              <w:tab w:val="right" w:leader="dot" w:pos="10070"/>
            </w:tabs>
            <w:rPr>
              <w:rFonts w:asciiTheme="minorHAnsi" w:eastAsiaTheme="minorEastAsia" w:hAnsiTheme="minorHAnsi" w:cstheme="minorBidi"/>
              <w:noProof/>
              <w:kern w:val="2"/>
              <w:sz w:val="24"/>
              <w:szCs w:val="24"/>
              <w:lang w:bidi="ar-SA"/>
              <w14:ligatures w14:val="standardContextual"/>
            </w:rPr>
          </w:pPr>
          <w:hyperlink w:anchor="_Toc191454487" w:history="1">
            <w:r w:rsidR="0071382F" w:rsidRPr="00AA1DB1">
              <w:rPr>
                <w:rStyle w:val="Hyperlink"/>
                <w:noProof/>
              </w:rPr>
              <w:t>Grid Files</w:t>
            </w:r>
            <w:r w:rsidR="0071382F">
              <w:rPr>
                <w:noProof/>
                <w:webHidden/>
              </w:rPr>
              <w:tab/>
            </w:r>
            <w:r w:rsidR="0071382F">
              <w:rPr>
                <w:noProof/>
                <w:webHidden/>
              </w:rPr>
              <w:fldChar w:fldCharType="begin"/>
            </w:r>
            <w:r w:rsidR="0071382F">
              <w:rPr>
                <w:noProof/>
                <w:webHidden/>
              </w:rPr>
              <w:instrText xml:space="preserve"> PAGEREF _Toc191454487 \h </w:instrText>
            </w:r>
            <w:r w:rsidR="0071382F">
              <w:rPr>
                <w:noProof/>
                <w:webHidden/>
              </w:rPr>
            </w:r>
            <w:r w:rsidR="0071382F">
              <w:rPr>
                <w:noProof/>
                <w:webHidden/>
              </w:rPr>
              <w:fldChar w:fldCharType="separate"/>
            </w:r>
            <w:r w:rsidR="0071382F">
              <w:rPr>
                <w:noProof/>
                <w:webHidden/>
              </w:rPr>
              <w:t>8</w:t>
            </w:r>
            <w:r w:rsidR="0071382F">
              <w:rPr>
                <w:noProof/>
                <w:webHidden/>
              </w:rPr>
              <w:fldChar w:fldCharType="end"/>
            </w:r>
          </w:hyperlink>
        </w:p>
        <w:p w14:paraId="3B97593D" w14:textId="68AED830" w:rsidR="0071382F" w:rsidRDefault="00000000">
          <w:pPr>
            <w:pStyle w:val="TOC3"/>
            <w:tabs>
              <w:tab w:val="right" w:leader="dot" w:pos="10070"/>
            </w:tabs>
            <w:rPr>
              <w:rFonts w:asciiTheme="minorHAnsi" w:eastAsiaTheme="minorEastAsia" w:hAnsiTheme="minorHAnsi" w:cstheme="minorBidi"/>
              <w:noProof/>
              <w:kern w:val="2"/>
              <w:sz w:val="24"/>
              <w:szCs w:val="24"/>
              <w:lang w:bidi="ar-SA"/>
              <w14:ligatures w14:val="standardContextual"/>
            </w:rPr>
          </w:pPr>
          <w:hyperlink w:anchor="_Toc191454488" w:history="1">
            <w:r w:rsidR="0071382F" w:rsidRPr="00AA1DB1">
              <w:rPr>
                <w:rStyle w:val="Hyperlink"/>
                <w:noProof/>
              </w:rPr>
              <w:t>Add the DNR Cross Section Toolbox to ArcGIS Pro</w:t>
            </w:r>
            <w:r w:rsidR="0071382F">
              <w:rPr>
                <w:noProof/>
                <w:webHidden/>
              </w:rPr>
              <w:tab/>
            </w:r>
            <w:r w:rsidR="0071382F">
              <w:rPr>
                <w:noProof/>
                <w:webHidden/>
              </w:rPr>
              <w:fldChar w:fldCharType="begin"/>
            </w:r>
            <w:r w:rsidR="0071382F">
              <w:rPr>
                <w:noProof/>
                <w:webHidden/>
              </w:rPr>
              <w:instrText xml:space="preserve"> PAGEREF _Toc191454488 \h </w:instrText>
            </w:r>
            <w:r w:rsidR="0071382F">
              <w:rPr>
                <w:noProof/>
                <w:webHidden/>
              </w:rPr>
            </w:r>
            <w:r w:rsidR="0071382F">
              <w:rPr>
                <w:noProof/>
                <w:webHidden/>
              </w:rPr>
              <w:fldChar w:fldCharType="separate"/>
            </w:r>
            <w:r w:rsidR="0071382F">
              <w:rPr>
                <w:noProof/>
                <w:webHidden/>
              </w:rPr>
              <w:t>8</w:t>
            </w:r>
            <w:r w:rsidR="0071382F">
              <w:rPr>
                <w:noProof/>
                <w:webHidden/>
              </w:rPr>
              <w:fldChar w:fldCharType="end"/>
            </w:r>
          </w:hyperlink>
        </w:p>
        <w:p w14:paraId="38474284" w14:textId="0E6E1BF8" w:rsidR="0071382F" w:rsidRDefault="00000000">
          <w:pPr>
            <w:pStyle w:val="TOC2"/>
            <w:tabs>
              <w:tab w:val="right" w:leader="dot" w:pos="10070"/>
            </w:tabs>
            <w:rPr>
              <w:rFonts w:asciiTheme="minorHAnsi" w:eastAsiaTheme="minorEastAsia" w:hAnsiTheme="minorHAnsi" w:cstheme="minorBidi"/>
              <w:noProof/>
              <w:kern w:val="2"/>
              <w:sz w:val="24"/>
              <w:szCs w:val="24"/>
              <w:lang w:bidi="ar-SA"/>
              <w14:ligatures w14:val="standardContextual"/>
            </w:rPr>
          </w:pPr>
          <w:hyperlink w:anchor="_Toc191454489" w:history="1">
            <w:r w:rsidR="0071382F" w:rsidRPr="00AA1DB1">
              <w:rPr>
                <w:rStyle w:val="Hyperlink"/>
                <w:noProof/>
              </w:rPr>
              <w:t>Sourcing Your Data</w:t>
            </w:r>
            <w:r w:rsidR="0071382F">
              <w:rPr>
                <w:noProof/>
                <w:webHidden/>
              </w:rPr>
              <w:tab/>
            </w:r>
            <w:r w:rsidR="0071382F">
              <w:rPr>
                <w:noProof/>
                <w:webHidden/>
              </w:rPr>
              <w:fldChar w:fldCharType="begin"/>
            </w:r>
            <w:r w:rsidR="0071382F">
              <w:rPr>
                <w:noProof/>
                <w:webHidden/>
              </w:rPr>
              <w:instrText xml:space="preserve"> PAGEREF _Toc191454489 \h </w:instrText>
            </w:r>
            <w:r w:rsidR="0071382F">
              <w:rPr>
                <w:noProof/>
                <w:webHidden/>
              </w:rPr>
            </w:r>
            <w:r w:rsidR="0071382F">
              <w:rPr>
                <w:noProof/>
                <w:webHidden/>
              </w:rPr>
              <w:fldChar w:fldCharType="separate"/>
            </w:r>
            <w:r w:rsidR="0071382F">
              <w:rPr>
                <w:noProof/>
                <w:webHidden/>
              </w:rPr>
              <w:t>9</w:t>
            </w:r>
            <w:r w:rsidR="0071382F">
              <w:rPr>
                <w:noProof/>
                <w:webHidden/>
              </w:rPr>
              <w:fldChar w:fldCharType="end"/>
            </w:r>
          </w:hyperlink>
        </w:p>
        <w:p w14:paraId="20CF9520" w14:textId="32C9EF1A" w:rsidR="0071382F" w:rsidRDefault="00000000">
          <w:pPr>
            <w:pStyle w:val="TOC3"/>
            <w:tabs>
              <w:tab w:val="right" w:leader="dot" w:pos="10070"/>
            </w:tabs>
            <w:rPr>
              <w:rFonts w:asciiTheme="minorHAnsi" w:eastAsiaTheme="minorEastAsia" w:hAnsiTheme="minorHAnsi" w:cstheme="minorBidi"/>
              <w:noProof/>
              <w:kern w:val="2"/>
              <w:sz w:val="24"/>
              <w:szCs w:val="24"/>
              <w:lang w:bidi="ar-SA"/>
              <w14:ligatures w14:val="standardContextual"/>
            </w:rPr>
          </w:pPr>
          <w:hyperlink w:anchor="_Toc191454490" w:history="1">
            <w:r w:rsidR="0071382F" w:rsidRPr="00AA1DB1">
              <w:rPr>
                <w:rStyle w:val="Hyperlink"/>
                <w:noProof/>
              </w:rPr>
              <w:t>Coordinate Systems</w:t>
            </w:r>
            <w:r w:rsidR="0071382F">
              <w:rPr>
                <w:noProof/>
                <w:webHidden/>
              </w:rPr>
              <w:tab/>
            </w:r>
            <w:r w:rsidR="0071382F">
              <w:rPr>
                <w:noProof/>
                <w:webHidden/>
              </w:rPr>
              <w:fldChar w:fldCharType="begin"/>
            </w:r>
            <w:r w:rsidR="0071382F">
              <w:rPr>
                <w:noProof/>
                <w:webHidden/>
              </w:rPr>
              <w:instrText xml:space="preserve"> PAGEREF _Toc191454490 \h </w:instrText>
            </w:r>
            <w:r w:rsidR="0071382F">
              <w:rPr>
                <w:noProof/>
                <w:webHidden/>
              </w:rPr>
            </w:r>
            <w:r w:rsidR="0071382F">
              <w:rPr>
                <w:noProof/>
                <w:webHidden/>
              </w:rPr>
              <w:fldChar w:fldCharType="separate"/>
            </w:r>
            <w:r w:rsidR="0071382F">
              <w:rPr>
                <w:noProof/>
                <w:webHidden/>
              </w:rPr>
              <w:t>9</w:t>
            </w:r>
            <w:r w:rsidR="0071382F">
              <w:rPr>
                <w:noProof/>
                <w:webHidden/>
              </w:rPr>
              <w:fldChar w:fldCharType="end"/>
            </w:r>
          </w:hyperlink>
        </w:p>
        <w:p w14:paraId="5698B7ED" w14:textId="72F3B01C" w:rsidR="0071382F" w:rsidRDefault="00000000">
          <w:pPr>
            <w:pStyle w:val="TOC3"/>
            <w:tabs>
              <w:tab w:val="right" w:leader="dot" w:pos="10070"/>
            </w:tabs>
            <w:rPr>
              <w:rFonts w:asciiTheme="minorHAnsi" w:eastAsiaTheme="minorEastAsia" w:hAnsiTheme="minorHAnsi" w:cstheme="minorBidi"/>
              <w:noProof/>
              <w:kern w:val="2"/>
              <w:sz w:val="24"/>
              <w:szCs w:val="24"/>
              <w:lang w:bidi="ar-SA"/>
              <w14:ligatures w14:val="standardContextual"/>
            </w:rPr>
          </w:pPr>
          <w:hyperlink w:anchor="_Toc191454491" w:history="1">
            <w:r w:rsidR="0071382F" w:rsidRPr="00AA1DB1">
              <w:rPr>
                <w:rStyle w:val="Hyperlink"/>
                <w:noProof/>
              </w:rPr>
              <w:t>CWI Database</w:t>
            </w:r>
            <w:r w:rsidR="0071382F">
              <w:rPr>
                <w:noProof/>
                <w:webHidden/>
              </w:rPr>
              <w:tab/>
            </w:r>
            <w:r w:rsidR="0071382F">
              <w:rPr>
                <w:noProof/>
                <w:webHidden/>
              </w:rPr>
              <w:fldChar w:fldCharType="begin"/>
            </w:r>
            <w:r w:rsidR="0071382F">
              <w:rPr>
                <w:noProof/>
                <w:webHidden/>
              </w:rPr>
              <w:instrText xml:space="preserve"> PAGEREF _Toc191454491 \h </w:instrText>
            </w:r>
            <w:r w:rsidR="0071382F">
              <w:rPr>
                <w:noProof/>
                <w:webHidden/>
              </w:rPr>
            </w:r>
            <w:r w:rsidR="0071382F">
              <w:rPr>
                <w:noProof/>
                <w:webHidden/>
              </w:rPr>
              <w:fldChar w:fldCharType="separate"/>
            </w:r>
            <w:r w:rsidR="0071382F">
              <w:rPr>
                <w:noProof/>
                <w:webHidden/>
              </w:rPr>
              <w:t>11</w:t>
            </w:r>
            <w:r w:rsidR="0071382F">
              <w:rPr>
                <w:noProof/>
                <w:webHidden/>
              </w:rPr>
              <w:fldChar w:fldCharType="end"/>
            </w:r>
          </w:hyperlink>
        </w:p>
        <w:p w14:paraId="3BD4EDFE" w14:textId="3DE61BAB" w:rsidR="0071382F" w:rsidRDefault="00000000">
          <w:pPr>
            <w:pStyle w:val="TOC3"/>
            <w:tabs>
              <w:tab w:val="right" w:leader="dot" w:pos="10070"/>
            </w:tabs>
            <w:rPr>
              <w:rFonts w:asciiTheme="minorHAnsi" w:eastAsiaTheme="minorEastAsia" w:hAnsiTheme="minorHAnsi" w:cstheme="minorBidi"/>
              <w:noProof/>
              <w:kern w:val="2"/>
              <w:sz w:val="24"/>
              <w:szCs w:val="24"/>
              <w:lang w:bidi="ar-SA"/>
              <w14:ligatures w14:val="standardContextual"/>
            </w:rPr>
          </w:pPr>
          <w:hyperlink w:anchor="_Toc191454492" w:history="1">
            <w:r w:rsidR="0071382F" w:rsidRPr="00AA1DB1">
              <w:rPr>
                <w:rStyle w:val="Hyperlink"/>
                <w:noProof/>
              </w:rPr>
              <w:t>DEM rasters</w:t>
            </w:r>
            <w:r w:rsidR="0071382F">
              <w:rPr>
                <w:noProof/>
                <w:webHidden/>
              </w:rPr>
              <w:tab/>
            </w:r>
            <w:r w:rsidR="0071382F">
              <w:rPr>
                <w:noProof/>
                <w:webHidden/>
              </w:rPr>
              <w:fldChar w:fldCharType="begin"/>
            </w:r>
            <w:r w:rsidR="0071382F">
              <w:rPr>
                <w:noProof/>
                <w:webHidden/>
              </w:rPr>
              <w:instrText xml:space="preserve"> PAGEREF _Toc191454492 \h </w:instrText>
            </w:r>
            <w:r w:rsidR="0071382F">
              <w:rPr>
                <w:noProof/>
                <w:webHidden/>
              </w:rPr>
            </w:r>
            <w:r w:rsidR="0071382F">
              <w:rPr>
                <w:noProof/>
                <w:webHidden/>
              </w:rPr>
              <w:fldChar w:fldCharType="separate"/>
            </w:r>
            <w:r w:rsidR="0071382F">
              <w:rPr>
                <w:noProof/>
                <w:webHidden/>
              </w:rPr>
              <w:t>11</w:t>
            </w:r>
            <w:r w:rsidR="0071382F">
              <w:rPr>
                <w:noProof/>
                <w:webHidden/>
              </w:rPr>
              <w:fldChar w:fldCharType="end"/>
            </w:r>
          </w:hyperlink>
        </w:p>
        <w:p w14:paraId="72BAFC84" w14:textId="3EB4A295" w:rsidR="0071382F" w:rsidRDefault="00000000">
          <w:pPr>
            <w:pStyle w:val="TOC3"/>
            <w:tabs>
              <w:tab w:val="right" w:leader="dot" w:pos="10070"/>
            </w:tabs>
            <w:rPr>
              <w:rFonts w:asciiTheme="minorHAnsi" w:eastAsiaTheme="minorEastAsia" w:hAnsiTheme="minorHAnsi" w:cstheme="minorBidi"/>
              <w:noProof/>
              <w:kern w:val="2"/>
              <w:sz w:val="24"/>
              <w:szCs w:val="24"/>
              <w:lang w:bidi="ar-SA"/>
              <w14:ligatures w14:val="standardContextual"/>
            </w:rPr>
          </w:pPr>
          <w:hyperlink w:anchor="_Toc191454493" w:history="1">
            <w:r w:rsidR="0071382F" w:rsidRPr="00AA1DB1">
              <w:rPr>
                <w:rStyle w:val="Hyperlink"/>
                <w:noProof/>
              </w:rPr>
              <w:t>Storing Your Data</w:t>
            </w:r>
            <w:r w:rsidR="0071382F">
              <w:rPr>
                <w:noProof/>
                <w:webHidden/>
              </w:rPr>
              <w:tab/>
            </w:r>
            <w:r w:rsidR="0071382F">
              <w:rPr>
                <w:noProof/>
                <w:webHidden/>
              </w:rPr>
              <w:fldChar w:fldCharType="begin"/>
            </w:r>
            <w:r w:rsidR="0071382F">
              <w:rPr>
                <w:noProof/>
                <w:webHidden/>
              </w:rPr>
              <w:instrText xml:space="preserve"> PAGEREF _Toc191454493 \h </w:instrText>
            </w:r>
            <w:r w:rsidR="0071382F">
              <w:rPr>
                <w:noProof/>
                <w:webHidden/>
              </w:rPr>
            </w:r>
            <w:r w:rsidR="0071382F">
              <w:rPr>
                <w:noProof/>
                <w:webHidden/>
              </w:rPr>
              <w:fldChar w:fldCharType="separate"/>
            </w:r>
            <w:r w:rsidR="0071382F">
              <w:rPr>
                <w:noProof/>
                <w:webHidden/>
              </w:rPr>
              <w:t>13</w:t>
            </w:r>
            <w:r w:rsidR="0071382F">
              <w:rPr>
                <w:noProof/>
                <w:webHidden/>
              </w:rPr>
              <w:fldChar w:fldCharType="end"/>
            </w:r>
          </w:hyperlink>
        </w:p>
        <w:p w14:paraId="0A764C97" w14:textId="2D307A5D" w:rsidR="0071382F" w:rsidRDefault="00000000">
          <w:pPr>
            <w:pStyle w:val="TOC3"/>
            <w:tabs>
              <w:tab w:val="right" w:leader="dot" w:pos="10070"/>
            </w:tabs>
            <w:rPr>
              <w:rFonts w:asciiTheme="minorHAnsi" w:eastAsiaTheme="minorEastAsia" w:hAnsiTheme="minorHAnsi" w:cstheme="minorBidi"/>
              <w:noProof/>
              <w:kern w:val="2"/>
              <w:sz w:val="24"/>
              <w:szCs w:val="24"/>
              <w:lang w:bidi="ar-SA"/>
              <w14:ligatures w14:val="standardContextual"/>
            </w:rPr>
          </w:pPr>
          <w:hyperlink w:anchor="_Toc191454494" w:history="1">
            <w:r w:rsidR="0071382F" w:rsidRPr="00AA1DB1">
              <w:rPr>
                <w:rStyle w:val="Hyperlink"/>
                <w:noProof/>
              </w:rPr>
              <w:t>Cross Section Lines</w:t>
            </w:r>
            <w:r w:rsidR="0071382F">
              <w:rPr>
                <w:noProof/>
                <w:webHidden/>
              </w:rPr>
              <w:tab/>
            </w:r>
            <w:r w:rsidR="0071382F">
              <w:rPr>
                <w:noProof/>
                <w:webHidden/>
              </w:rPr>
              <w:fldChar w:fldCharType="begin"/>
            </w:r>
            <w:r w:rsidR="0071382F">
              <w:rPr>
                <w:noProof/>
                <w:webHidden/>
              </w:rPr>
              <w:instrText xml:space="preserve"> PAGEREF _Toc191454494 \h </w:instrText>
            </w:r>
            <w:r w:rsidR="0071382F">
              <w:rPr>
                <w:noProof/>
                <w:webHidden/>
              </w:rPr>
            </w:r>
            <w:r w:rsidR="0071382F">
              <w:rPr>
                <w:noProof/>
                <w:webHidden/>
              </w:rPr>
              <w:fldChar w:fldCharType="separate"/>
            </w:r>
            <w:r w:rsidR="0071382F">
              <w:rPr>
                <w:noProof/>
                <w:webHidden/>
              </w:rPr>
              <w:t>14</w:t>
            </w:r>
            <w:r w:rsidR="0071382F">
              <w:rPr>
                <w:noProof/>
                <w:webHidden/>
              </w:rPr>
              <w:fldChar w:fldCharType="end"/>
            </w:r>
          </w:hyperlink>
        </w:p>
        <w:p w14:paraId="77650169" w14:textId="35485B44" w:rsidR="0071382F" w:rsidRDefault="00000000">
          <w:pPr>
            <w:pStyle w:val="TOC2"/>
            <w:tabs>
              <w:tab w:val="right" w:leader="dot" w:pos="10070"/>
            </w:tabs>
            <w:rPr>
              <w:rFonts w:asciiTheme="minorHAnsi" w:eastAsiaTheme="minorEastAsia" w:hAnsiTheme="minorHAnsi" w:cstheme="minorBidi"/>
              <w:noProof/>
              <w:kern w:val="2"/>
              <w:sz w:val="24"/>
              <w:szCs w:val="24"/>
              <w:lang w:bidi="ar-SA"/>
              <w14:ligatures w14:val="standardContextual"/>
            </w:rPr>
          </w:pPr>
          <w:hyperlink w:anchor="_Toc191454495" w:history="1">
            <w:r w:rsidR="0071382F" w:rsidRPr="00AA1DB1">
              <w:rPr>
                <w:rStyle w:val="Hyperlink"/>
                <w:noProof/>
              </w:rPr>
              <w:t>Using the Toolbox</w:t>
            </w:r>
            <w:r w:rsidR="0071382F">
              <w:rPr>
                <w:noProof/>
                <w:webHidden/>
              </w:rPr>
              <w:tab/>
            </w:r>
            <w:r w:rsidR="0071382F">
              <w:rPr>
                <w:noProof/>
                <w:webHidden/>
              </w:rPr>
              <w:fldChar w:fldCharType="begin"/>
            </w:r>
            <w:r w:rsidR="0071382F">
              <w:rPr>
                <w:noProof/>
                <w:webHidden/>
              </w:rPr>
              <w:instrText xml:space="preserve"> PAGEREF _Toc191454495 \h </w:instrText>
            </w:r>
            <w:r w:rsidR="0071382F">
              <w:rPr>
                <w:noProof/>
                <w:webHidden/>
              </w:rPr>
            </w:r>
            <w:r w:rsidR="0071382F">
              <w:rPr>
                <w:noProof/>
                <w:webHidden/>
              </w:rPr>
              <w:fldChar w:fldCharType="separate"/>
            </w:r>
            <w:r w:rsidR="0071382F">
              <w:rPr>
                <w:noProof/>
                <w:webHidden/>
              </w:rPr>
              <w:t>19</w:t>
            </w:r>
            <w:r w:rsidR="0071382F">
              <w:rPr>
                <w:noProof/>
                <w:webHidden/>
              </w:rPr>
              <w:fldChar w:fldCharType="end"/>
            </w:r>
          </w:hyperlink>
        </w:p>
        <w:p w14:paraId="78F42110" w14:textId="723E31DE" w:rsidR="0071382F" w:rsidRDefault="00000000">
          <w:pPr>
            <w:pStyle w:val="TOC3"/>
            <w:tabs>
              <w:tab w:val="right" w:leader="dot" w:pos="10070"/>
            </w:tabs>
            <w:rPr>
              <w:rFonts w:asciiTheme="minorHAnsi" w:eastAsiaTheme="minorEastAsia" w:hAnsiTheme="minorHAnsi" w:cstheme="minorBidi"/>
              <w:noProof/>
              <w:kern w:val="2"/>
              <w:sz w:val="24"/>
              <w:szCs w:val="24"/>
              <w:lang w:bidi="ar-SA"/>
              <w14:ligatures w14:val="standardContextual"/>
            </w:rPr>
          </w:pPr>
          <w:hyperlink w:anchor="_Toc191454496" w:history="1">
            <w:r w:rsidR="0071382F" w:rsidRPr="00AA1DB1">
              <w:rPr>
                <w:rStyle w:val="Hyperlink"/>
                <w:noProof/>
              </w:rPr>
              <w:t>Before Beginning</w:t>
            </w:r>
            <w:r w:rsidR="0071382F">
              <w:rPr>
                <w:noProof/>
                <w:webHidden/>
              </w:rPr>
              <w:tab/>
            </w:r>
            <w:r w:rsidR="0071382F">
              <w:rPr>
                <w:noProof/>
                <w:webHidden/>
              </w:rPr>
              <w:fldChar w:fldCharType="begin"/>
            </w:r>
            <w:r w:rsidR="0071382F">
              <w:rPr>
                <w:noProof/>
                <w:webHidden/>
              </w:rPr>
              <w:instrText xml:space="preserve"> PAGEREF _Toc191454496 \h </w:instrText>
            </w:r>
            <w:r w:rsidR="0071382F">
              <w:rPr>
                <w:noProof/>
                <w:webHidden/>
              </w:rPr>
            </w:r>
            <w:r w:rsidR="0071382F">
              <w:rPr>
                <w:noProof/>
                <w:webHidden/>
              </w:rPr>
              <w:fldChar w:fldCharType="separate"/>
            </w:r>
            <w:r w:rsidR="0071382F">
              <w:rPr>
                <w:noProof/>
                <w:webHidden/>
              </w:rPr>
              <w:t>19</w:t>
            </w:r>
            <w:r w:rsidR="0071382F">
              <w:rPr>
                <w:noProof/>
                <w:webHidden/>
              </w:rPr>
              <w:fldChar w:fldCharType="end"/>
            </w:r>
          </w:hyperlink>
        </w:p>
        <w:p w14:paraId="48A54FD5" w14:textId="49221D26" w:rsidR="0071382F" w:rsidRDefault="00000000">
          <w:pPr>
            <w:pStyle w:val="TOC3"/>
            <w:tabs>
              <w:tab w:val="right" w:leader="dot" w:pos="10070"/>
            </w:tabs>
            <w:rPr>
              <w:rFonts w:asciiTheme="minorHAnsi" w:eastAsiaTheme="minorEastAsia" w:hAnsiTheme="minorHAnsi" w:cstheme="minorBidi"/>
              <w:noProof/>
              <w:kern w:val="2"/>
              <w:sz w:val="24"/>
              <w:szCs w:val="24"/>
              <w:lang w:bidi="ar-SA"/>
              <w14:ligatures w14:val="standardContextual"/>
            </w:rPr>
          </w:pPr>
          <w:hyperlink w:anchor="_Toc191454497" w:history="1">
            <w:r w:rsidR="0071382F" w:rsidRPr="00AA1DB1">
              <w:rPr>
                <w:rStyle w:val="Hyperlink"/>
                <w:noProof/>
              </w:rPr>
              <w:t>1 Create Raster Profiles</w:t>
            </w:r>
            <w:r w:rsidR="0071382F">
              <w:rPr>
                <w:noProof/>
                <w:webHidden/>
              </w:rPr>
              <w:tab/>
            </w:r>
            <w:r w:rsidR="0071382F">
              <w:rPr>
                <w:noProof/>
                <w:webHidden/>
              </w:rPr>
              <w:fldChar w:fldCharType="begin"/>
            </w:r>
            <w:r w:rsidR="0071382F">
              <w:rPr>
                <w:noProof/>
                <w:webHidden/>
              </w:rPr>
              <w:instrText xml:space="preserve"> PAGEREF _Toc191454497 \h </w:instrText>
            </w:r>
            <w:r w:rsidR="0071382F">
              <w:rPr>
                <w:noProof/>
                <w:webHidden/>
              </w:rPr>
            </w:r>
            <w:r w:rsidR="0071382F">
              <w:rPr>
                <w:noProof/>
                <w:webHidden/>
              </w:rPr>
              <w:fldChar w:fldCharType="separate"/>
            </w:r>
            <w:r w:rsidR="0071382F">
              <w:rPr>
                <w:noProof/>
                <w:webHidden/>
              </w:rPr>
              <w:t>19</w:t>
            </w:r>
            <w:r w:rsidR="0071382F">
              <w:rPr>
                <w:noProof/>
                <w:webHidden/>
              </w:rPr>
              <w:fldChar w:fldCharType="end"/>
            </w:r>
          </w:hyperlink>
        </w:p>
        <w:p w14:paraId="08F48350" w14:textId="770529F1" w:rsidR="0071382F" w:rsidRDefault="00000000">
          <w:pPr>
            <w:pStyle w:val="TOC2"/>
            <w:tabs>
              <w:tab w:val="right" w:leader="dot" w:pos="10070"/>
            </w:tabs>
            <w:rPr>
              <w:rFonts w:asciiTheme="minorHAnsi" w:eastAsiaTheme="minorEastAsia" w:hAnsiTheme="minorHAnsi" w:cstheme="minorBidi"/>
              <w:noProof/>
              <w:kern w:val="2"/>
              <w:sz w:val="24"/>
              <w:szCs w:val="24"/>
              <w:lang w:bidi="ar-SA"/>
              <w14:ligatures w14:val="standardContextual"/>
            </w:rPr>
          </w:pPr>
          <w:hyperlink w:anchor="_Toc191454498" w:history="1">
            <w:r w:rsidR="0071382F" w:rsidRPr="00AA1DB1">
              <w:rPr>
                <w:rStyle w:val="Hyperlink"/>
                <w:noProof/>
              </w:rPr>
              <w:t>Verified and Unverified Wells Toolsets</w:t>
            </w:r>
            <w:r w:rsidR="0071382F">
              <w:rPr>
                <w:noProof/>
                <w:webHidden/>
              </w:rPr>
              <w:tab/>
            </w:r>
            <w:r w:rsidR="0071382F">
              <w:rPr>
                <w:noProof/>
                <w:webHidden/>
              </w:rPr>
              <w:fldChar w:fldCharType="begin"/>
            </w:r>
            <w:r w:rsidR="0071382F">
              <w:rPr>
                <w:noProof/>
                <w:webHidden/>
              </w:rPr>
              <w:instrText xml:space="preserve"> PAGEREF _Toc191454498 \h </w:instrText>
            </w:r>
            <w:r w:rsidR="0071382F">
              <w:rPr>
                <w:noProof/>
                <w:webHidden/>
              </w:rPr>
            </w:r>
            <w:r w:rsidR="0071382F">
              <w:rPr>
                <w:noProof/>
                <w:webHidden/>
              </w:rPr>
              <w:fldChar w:fldCharType="separate"/>
            </w:r>
            <w:r w:rsidR="0071382F">
              <w:rPr>
                <w:noProof/>
                <w:webHidden/>
              </w:rPr>
              <w:t>21</w:t>
            </w:r>
            <w:r w:rsidR="0071382F">
              <w:rPr>
                <w:noProof/>
                <w:webHidden/>
              </w:rPr>
              <w:fldChar w:fldCharType="end"/>
            </w:r>
          </w:hyperlink>
        </w:p>
        <w:p w14:paraId="275E3AE1" w14:textId="39E625E8" w:rsidR="0071382F" w:rsidRDefault="00000000">
          <w:pPr>
            <w:pStyle w:val="TOC3"/>
            <w:tabs>
              <w:tab w:val="right" w:leader="dot" w:pos="10070"/>
            </w:tabs>
            <w:rPr>
              <w:rFonts w:asciiTheme="minorHAnsi" w:eastAsiaTheme="minorEastAsia" w:hAnsiTheme="minorHAnsi" w:cstheme="minorBidi"/>
              <w:noProof/>
              <w:kern w:val="2"/>
              <w:sz w:val="24"/>
              <w:szCs w:val="24"/>
              <w:lang w:bidi="ar-SA"/>
              <w14:ligatures w14:val="standardContextual"/>
            </w:rPr>
          </w:pPr>
          <w:hyperlink w:anchor="_Toc191454499" w:history="1">
            <w:r w:rsidR="0071382F" w:rsidRPr="00AA1DB1">
              <w:rPr>
                <w:rStyle w:val="Hyperlink"/>
                <w:noProof/>
              </w:rPr>
              <w:t xml:space="preserve">2 Get CWI Data / </w:t>
            </w:r>
            <w:r w:rsidR="0071382F" w:rsidRPr="00AA1DB1">
              <w:rPr>
                <w:rStyle w:val="Hyperlink"/>
                <w:i/>
                <w:iCs/>
                <w:noProof/>
              </w:rPr>
              <w:t>Get Unloc CWI Data</w:t>
            </w:r>
            <w:r w:rsidR="0071382F">
              <w:rPr>
                <w:noProof/>
                <w:webHidden/>
              </w:rPr>
              <w:tab/>
            </w:r>
            <w:r w:rsidR="0071382F">
              <w:rPr>
                <w:noProof/>
                <w:webHidden/>
              </w:rPr>
              <w:fldChar w:fldCharType="begin"/>
            </w:r>
            <w:r w:rsidR="0071382F">
              <w:rPr>
                <w:noProof/>
                <w:webHidden/>
              </w:rPr>
              <w:instrText xml:space="preserve"> PAGEREF _Toc191454499 \h </w:instrText>
            </w:r>
            <w:r w:rsidR="0071382F">
              <w:rPr>
                <w:noProof/>
                <w:webHidden/>
              </w:rPr>
            </w:r>
            <w:r w:rsidR="0071382F">
              <w:rPr>
                <w:noProof/>
                <w:webHidden/>
              </w:rPr>
              <w:fldChar w:fldCharType="separate"/>
            </w:r>
            <w:r w:rsidR="0071382F">
              <w:rPr>
                <w:noProof/>
                <w:webHidden/>
              </w:rPr>
              <w:t>22</w:t>
            </w:r>
            <w:r w:rsidR="0071382F">
              <w:rPr>
                <w:noProof/>
                <w:webHidden/>
              </w:rPr>
              <w:fldChar w:fldCharType="end"/>
            </w:r>
          </w:hyperlink>
        </w:p>
        <w:p w14:paraId="650580A9" w14:textId="30B7CF4C" w:rsidR="0071382F" w:rsidRDefault="00000000">
          <w:pPr>
            <w:pStyle w:val="TOC3"/>
            <w:tabs>
              <w:tab w:val="right" w:leader="dot" w:pos="10070"/>
            </w:tabs>
            <w:rPr>
              <w:rFonts w:asciiTheme="minorHAnsi" w:eastAsiaTheme="minorEastAsia" w:hAnsiTheme="minorHAnsi" w:cstheme="minorBidi"/>
              <w:noProof/>
              <w:kern w:val="2"/>
              <w:sz w:val="24"/>
              <w:szCs w:val="24"/>
              <w:lang w:bidi="ar-SA"/>
              <w14:ligatures w14:val="standardContextual"/>
            </w:rPr>
          </w:pPr>
          <w:hyperlink w:anchor="_Toc191454500" w:history="1">
            <w:r w:rsidR="0071382F" w:rsidRPr="00AA1DB1">
              <w:rPr>
                <w:rStyle w:val="Hyperlink"/>
                <w:noProof/>
              </w:rPr>
              <w:t xml:space="preserve">3 Clean CWI Data / </w:t>
            </w:r>
            <w:r w:rsidR="0071382F" w:rsidRPr="00AA1DB1">
              <w:rPr>
                <w:rStyle w:val="Hyperlink"/>
                <w:i/>
                <w:iCs/>
                <w:noProof/>
              </w:rPr>
              <w:t>Clean Unloc CWI Data</w:t>
            </w:r>
            <w:r w:rsidR="0071382F">
              <w:rPr>
                <w:noProof/>
                <w:webHidden/>
              </w:rPr>
              <w:tab/>
            </w:r>
            <w:r w:rsidR="0071382F">
              <w:rPr>
                <w:noProof/>
                <w:webHidden/>
              </w:rPr>
              <w:fldChar w:fldCharType="begin"/>
            </w:r>
            <w:r w:rsidR="0071382F">
              <w:rPr>
                <w:noProof/>
                <w:webHidden/>
              </w:rPr>
              <w:instrText xml:space="preserve"> PAGEREF _Toc191454500 \h </w:instrText>
            </w:r>
            <w:r w:rsidR="0071382F">
              <w:rPr>
                <w:noProof/>
                <w:webHidden/>
              </w:rPr>
            </w:r>
            <w:r w:rsidR="0071382F">
              <w:rPr>
                <w:noProof/>
                <w:webHidden/>
              </w:rPr>
              <w:fldChar w:fldCharType="separate"/>
            </w:r>
            <w:r w:rsidR="0071382F">
              <w:rPr>
                <w:noProof/>
                <w:webHidden/>
              </w:rPr>
              <w:t>23</w:t>
            </w:r>
            <w:r w:rsidR="0071382F">
              <w:rPr>
                <w:noProof/>
                <w:webHidden/>
              </w:rPr>
              <w:fldChar w:fldCharType="end"/>
            </w:r>
          </w:hyperlink>
        </w:p>
        <w:p w14:paraId="1F25B2B5" w14:textId="66CBF1E0" w:rsidR="0071382F" w:rsidRDefault="00000000">
          <w:pPr>
            <w:pStyle w:val="TOC2"/>
            <w:tabs>
              <w:tab w:val="right" w:leader="dot" w:pos="10070"/>
            </w:tabs>
            <w:rPr>
              <w:rFonts w:asciiTheme="minorHAnsi" w:eastAsiaTheme="minorEastAsia" w:hAnsiTheme="minorHAnsi" w:cstheme="minorBidi"/>
              <w:noProof/>
              <w:kern w:val="2"/>
              <w:sz w:val="24"/>
              <w:szCs w:val="24"/>
              <w:lang w:bidi="ar-SA"/>
              <w14:ligatures w14:val="standardContextual"/>
            </w:rPr>
          </w:pPr>
          <w:hyperlink w:anchor="_Toc191454501" w:history="1">
            <w:r w:rsidR="0071382F" w:rsidRPr="00AA1DB1">
              <w:rPr>
                <w:rStyle w:val="Hyperlink"/>
                <w:noProof/>
                <w:spacing w:val="8"/>
              </w:rPr>
              <w:t>REVIEW OUTPUT DATA BEFORE PROCEEDING!</w:t>
            </w:r>
            <w:r w:rsidR="0071382F">
              <w:rPr>
                <w:noProof/>
                <w:webHidden/>
              </w:rPr>
              <w:tab/>
            </w:r>
            <w:r w:rsidR="0071382F">
              <w:rPr>
                <w:noProof/>
                <w:webHidden/>
              </w:rPr>
              <w:fldChar w:fldCharType="begin"/>
            </w:r>
            <w:r w:rsidR="0071382F">
              <w:rPr>
                <w:noProof/>
                <w:webHidden/>
              </w:rPr>
              <w:instrText xml:space="preserve"> PAGEREF _Toc191454501 \h </w:instrText>
            </w:r>
            <w:r w:rsidR="0071382F">
              <w:rPr>
                <w:noProof/>
                <w:webHidden/>
              </w:rPr>
            </w:r>
            <w:r w:rsidR="0071382F">
              <w:rPr>
                <w:noProof/>
                <w:webHidden/>
              </w:rPr>
              <w:fldChar w:fldCharType="separate"/>
            </w:r>
            <w:r w:rsidR="0071382F">
              <w:rPr>
                <w:noProof/>
                <w:webHidden/>
              </w:rPr>
              <w:t>24</w:t>
            </w:r>
            <w:r w:rsidR="0071382F">
              <w:rPr>
                <w:noProof/>
                <w:webHidden/>
              </w:rPr>
              <w:fldChar w:fldCharType="end"/>
            </w:r>
          </w:hyperlink>
        </w:p>
        <w:p w14:paraId="04457F08" w14:textId="29EEE5D0" w:rsidR="0071382F" w:rsidRDefault="00000000">
          <w:pPr>
            <w:pStyle w:val="TOC3"/>
            <w:tabs>
              <w:tab w:val="right" w:leader="dot" w:pos="10070"/>
            </w:tabs>
            <w:rPr>
              <w:rFonts w:asciiTheme="minorHAnsi" w:eastAsiaTheme="minorEastAsia" w:hAnsiTheme="minorHAnsi" w:cstheme="minorBidi"/>
              <w:noProof/>
              <w:kern w:val="2"/>
              <w:sz w:val="24"/>
              <w:szCs w:val="24"/>
              <w:lang w:bidi="ar-SA"/>
              <w14:ligatures w14:val="standardContextual"/>
            </w:rPr>
          </w:pPr>
          <w:hyperlink w:anchor="_Toc191454502" w:history="1">
            <w:r w:rsidR="0071382F" w:rsidRPr="00AA1DB1">
              <w:rPr>
                <w:rStyle w:val="Hyperlink"/>
                <w:noProof/>
              </w:rPr>
              <w:t>Editing Well</w:t>
            </w:r>
            <w:r w:rsidR="0071382F" w:rsidRPr="00AA1DB1">
              <w:rPr>
                <w:rStyle w:val="Hyperlink"/>
                <w:noProof/>
                <w:spacing w:val="21"/>
              </w:rPr>
              <w:t xml:space="preserve"> </w:t>
            </w:r>
            <w:r w:rsidR="0071382F" w:rsidRPr="00AA1DB1">
              <w:rPr>
                <w:rStyle w:val="Hyperlink"/>
                <w:noProof/>
                <w:spacing w:val="-2"/>
              </w:rPr>
              <w:t>Data</w:t>
            </w:r>
            <w:r w:rsidR="0071382F">
              <w:rPr>
                <w:noProof/>
                <w:webHidden/>
              </w:rPr>
              <w:tab/>
            </w:r>
            <w:r w:rsidR="0071382F">
              <w:rPr>
                <w:noProof/>
                <w:webHidden/>
              </w:rPr>
              <w:fldChar w:fldCharType="begin"/>
            </w:r>
            <w:r w:rsidR="0071382F">
              <w:rPr>
                <w:noProof/>
                <w:webHidden/>
              </w:rPr>
              <w:instrText xml:space="preserve"> PAGEREF _Toc191454502 \h </w:instrText>
            </w:r>
            <w:r w:rsidR="0071382F">
              <w:rPr>
                <w:noProof/>
                <w:webHidden/>
              </w:rPr>
            </w:r>
            <w:r w:rsidR="0071382F">
              <w:rPr>
                <w:noProof/>
                <w:webHidden/>
              </w:rPr>
              <w:fldChar w:fldCharType="separate"/>
            </w:r>
            <w:r w:rsidR="0071382F">
              <w:rPr>
                <w:noProof/>
                <w:webHidden/>
              </w:rPr>
              <w:t>25</w:t>
            </w:r>
            <w:r w:rsidR="0071382F">
              <w:rPr>
                <w:noProof/>
                <w:webHidden/>
              </w:rPr>
              <w:fldChar w:fldCharType="end"/>
            </w:r>
          </w:hyperlink>
        </w:p>
        <w:p w14:paraId="79270F00" w14:textId="68A11952" w:rsidR="0071382F" w:rsidRDefault="00000000">
          <w:pPr>
            <w:pStyle w:val="TOC3"/>
            <w:tabs>
              <w:tab w:val="right" w:leader="dot" w:pos="10070"/>
            </w:tabs>
            <w:rPr>
              <w:rFonts w:asciiTheme="minorHAnsi" w:eastAsiaTheme="minorEastAsia" w:hAnsiTheme="minorHAnsi" w:cstheme="minorBidi"/>
              <w:noProof/>
              <w:kern w:val="2"/>
              <w:sz w:val="24"/>
              <w:szCs w:val="24"/>
              <w:lang w:bidi="ar-SA"/>
              <w14:ligatures w14:val="standardContextual"/>
            </w:rPr>
          </w:pPr>
          <w:hyperlink w:anchor="_Toc191454503" w:history="1">
            <w:r w:rsidR="0071382F" w:rsidRPr="00AA1DB1">
              <w:rPr>
                <w:rStyle w:val="Hyperlink"/>
                <w:noProof/>
              </w:rPr>
              <w:t>Editing</w:t>
            </w:r>
            <w:r w:rsidR="0071382F" w:rsidRPr="00AA1DB1">
              <w:rPr>
                <w:rStyle w:val="Hyperlink"/>
                <w:noProof/>
                <w:spacing w:val="10"/>
              </w:rPr>
              <w:t xml:space="preserve"> </w:t>
            </w:r>
            <w:r w:rsidR="0071382F" w:rsidRPr="00AA1DB1">
              <w:rPr>
                <w:rStyle w:val="Hyperlink"/>
                <w:noProof/>
              </w:rPr>
              <w:t>Well</w:t>
            </w:r>
            <w:r w:rsidR="0071382F" w:rsidRPr="00AA1DB1">
              <w:rPr>
                <w:rStyle w:val="Hyperlink"/>
                <w:noProof/>
                <w:spacing w:val="23"/>
              </w:rPr>
              <w:t xml:space="preserve"> </w:t>
            </w:r>
            <w:r w:rsidR="0071382F" w:rsidRPr="00AA1DB1">
              <w:rPr>
                <w:rStyle w:val="Hyperlink"/>
                <w:rFonts w:cstheme="majorBidi"/>
                <w:bCs/>
                <w:iCs/>
                <w:noProof/>
              </w:rPr>
              <w:t>Locations</w:t>
            </w:r>
            <w:r w:rsidR="0071382F">
              <w:rPr>
                <w:noProof/>
                <w:webHidden/>
              </w:rPr>
              <w:tab/>
            </w:r>
            <w:r w:rsidR="0071382F">
              <w:rPr>
                <w:noProof/>
                <w:webHidden/>
              </w:rPr>
              <w:fldChar w:fldCharType="begin"/>
            </w:r>
            <w:r w:rsidR="0071382F">
              <w:rPr>
                <w:noProof/>
                <w:webHidden/>
              </w:rPr>
              <w:instrText xml:space="preserve"> PAGEREF _Toc191454503 \h </w:instrText>
            </w:r>
            <w:r w:rsidR="0071382F">
              <w:rPr>
                <w:noProof/>
                <w:webHidden/>
              </w:rPr>
            </w:r>
            <w:r w:rsidR="0071382F">
              <w:rPr>
                <w:noProof/>
                <w:webHidden/>
              </w:rPr>
              <w:fldChar w:fldCharType="separate"/>
            </w:r>
            <w:r w:rsidR="0071382F">
              <w:rPr>
                <w:noProof/>
                <w:webHidden/>
              </w:rPr>
              <w:t>25</w:t>
            </w:r>
            <w:r w:rsidR="0071382F">
              <w:rPr>
                <w:noProof/>
                <w:webHidden/>
              </w:rPr>
              <w:fldChar w:fldCharType="end"/>
            </w:r>
          </w:hyperlink>
        </w:p>
        <w:p w14:paraId="6A775C92" w14:textId="5D4FA037" w:rsidR="0071382F" w:rsidRDefault="00000000">
          <w:pPr>
            <w:pStyle w:val="TOC3"/>
            <w:tabs>
              <w:tab w:val="right" w:leader="dot" w:pos="10070"/>
            </w:tabs>
            <w:rPr>
              <w:rFonts w:asciiTheme="minorHAnsi" w:eastAsiaTheme="minorEastAsia" w:hAnsiTheme="minorHAnsi" w:cstheme="minorBidi"/>
              <w:noProof/>
              <w:kern w:val="2"/>
              <w:sz w:val="24"/>
              <w:szCs w:val="24"/>
              <w:lang w:bidi="ar-SA"/>
              <w14:ligatures w14:val="standardContextual"/>
            </w:rPr>
          </w:pPr>
          <w:hyperlink w:anchor="_Toc191454504" w:history="1">
            <w:r w:rsidR="0071382F" w:rsidRPr="00AA1DB1">
              <w:rPr>
                <w:rStyle w:val="Hyperlink"/>
                <w:noProof/>
              </w:rPr>
              <w:t>Adding New or Missing Data</w:t>
            </w:r>
            <w:r w:rsidR="0071382F">
              <w:rPr>
                <w:noProof/>
                <w:webHidden/>
              </w:rPr>
              <w:tab/>
            </w:r>
            <w:r w:rsidR="0071382F">
              <w:rPr>
                <w:noProof/>
                <w:webHidden/>
              </w:rPr>
              <w:fldChar w:fldCharType="begin"/>
            </w:r>
            <w:r w:rsidR="0071382F">
              <w:rPr>
                <w:noProof/>
                <w:webHidden/>
              </w:rPr>
              <w:instrText xml:space="preserve"> PAGEREF _Toc191454504 \h </w:instrText>
            </w:r>
            <w:r w:rsidR="0071382F">
              <w:rPr>
                <w:noProof/>
                <w:webHidden/>
              </w:rPr>
            </w:r>
            <w:r w:rsidR="0071382F">
              <w:rPr>
                <w:noProof/>
                <w:webHidden/>
              </w:rPr>
              <w:fldChar w:fldCharType="separate"/>
            </w:r>
            <w:r w:rsidR="0071382F">
              <w:rPr>
                <w:noProof/>
                <w:webHidden/>
              </w:rPr>
              <w:t>26</w:t>
            </w:r>
            <w:r w:rsidR="0071382F">
              <w:rPr>
                <w:noProof/>
                <w:webHidden/>
              </w:rPr>
              <w:fldChar w:fldCharType="end"/>
            </w:r>
          </w:hyperlink>
        </w:p>
        <w:p w14:paraId="00274AB3" w14:textId="611F7D53" w:rsidR="0071382F" w:rsidRDefault="00000000">
          <w:pPr>
            <w:pStyle w:val="TOC3"/>
            <w:tabs>
              <w:tab w:val="right" w:leader="dot" w:pos="10070"/>
            </w:tabs>
            <w:rPr>
              <w:rFonts w:asciiTheme="minorHAnsi" w:eastAsiaTheme="minorEastAsia" w:hAnsiTheme="minorHAnsi" w:cstheme="minorBidi"/>
              <w:noProof/>
              <w:kern w:val="2"/>
              <w:sz w:val="24"/>
              <w:szCs w:val="24"/>
              <w:lang w:bidi="ar-SA"/>
              <w14:ligatures w14:val="standardContextual"/>
            </w:rPr>
          </w:pPr>
          <w:hyperlink w:anchor="_Toc191454505" w:history="1">
            <w:r w:rsidR="0071382F" w:rsidRPr="00AA1DB1">
              <w:rPr>
                <w:rStyle w:val="Hyperlink"/>
                <w:noProof/>
              </w:rPr>
              <w:t>Removing Wells</w:t>
            </w:r>
            <w:r w:rsidR="0071382F">
              <w:rPr>
                <w:noProof/>
                <w:webHidden/>
              </w:rPr>
              <w:tab/>
            </w:r>
            <w:r w:rsidR="0071382F">
              <w:rPr>
                <w:noProof/>
                <w:webHidden/>
              </w:rPr>
              <w:fldChar w:fldCharType="begin"/>
            </w:r>
            <w:r w:rsidR="0071382F">
              <w:rPr>
                <w:noProof/>
                <w:webHidden/>
              </w:rPr>
              <w:instrText xml:space="preserve"> PAGEREF _Toc191454505 \h </w:instrText>
            </w:r>
            <w:r w:rsidR="0071382F">
              <w:rPr>
                <w:noProof/>
                <w:webHidden/>
              </w:rPr>
            </w:r>
            <w:r w:rsidR="0071382F">
              <w:rPr>
                <w:noProof/>
                <w:webHidden/>
              </w:rPr>
              <w:fldChar w:fldCharType="separate"/>
            </w:r>
            <w:r w:rsidR="0071382F">
              <w:rPr>
                <w:noProof/>
                <w:webHidden/>
              </w:rPr>
              <w:t>31</w:t>
            </w:r>
            <w:r w:rsidR="0071382F">
              <w:rPr>
                <w:noProof/>
                <w:webHidden/>
              </w:rPr>
              <w:fldChar w:fldCharType="end"/>
            </w:r>
          </w:hyperlink>
        </w:p>
        <w:p w14:paraId="7E695997" w14:textId="50A18C61" w:rsidR="0071382F" w:rsidRDefault="00000000">
          <w:pPr>
            <w:pStyle w:val="TOC2"/>
            <w:tabs>
              <w:tab w:val="right" w:leader="dot" w:pos="10070"/>
            </w:tabs>
            <w:rPr>
              <w:rFonts w:asciiTheme="minorHAnsi" w:eastAsiaTheme="minorEastAsia" w:hAnsiTheme="minorHAnsi" w:cstheme="minorBidi"/>
              <w:noProof/>
              <w:kern w:val="2"/>
              <w:sz w:val="24"/>
              <w:szCs w:val="24"/>
              <w:lang w:bidi="ar-SA"/>
              <w14:ligatures w14:val="standardContextual"/>
            </w:rPr>
          </w:pPr>
          <w:hyperlink w:anchor="_Toc191454506" w:history="1">
            <w:r w:rsidR="0071382F" w:rsidRPr="00AA1DB1">
              <w:rPr>
                <w:rStyle w:val="Hyperlink"/>
                <w:noProof/>
              </w:rPr>
              <w:t>For Combined Verified and Unverified 2D Outputs</w:t>
            </w:r>
            <w:r w:rsidR="0071382F">
              <w:rPr>
                <w:noProof/>
                <w:webHidden/>
              </w:rPr>
              <w:tab/>
            </w:r>
            <w:r w:rsidR="0071382F">
              <w:rPr>
                <w:noProof/>
                <w:webHidden/>
              </w:rPr>
              <w:fldChar w:fldCharType="begin"/>
            </w:r>
            <w:r w:rsidR="0071382F">
              <w:rPr>
                <w:noProof/>
                <w:webHidden/>
              </w:rPr>
              <w:instrText xml:space="preserve"> PAGEREF _Toc191454506 \h </w:instrText>
            </w:r>
            <w:r w:rsidR="0071382F">
              <w:rPr>
                <w:noProof/>
                <w:webHidden/>
              </w:rPr>
            </w:r>
            <w:r w:rsidR="0071382F">
              <w:rPr>
                <w:noProof/>
                <w:webHidden/>
              </w:rPr>
              <w:fldChar w:fldCharType="separate"/>
            </w:r>
            <w:r w:rsidR="0071382F">
              <w:rPr>
                <w:noProof/>
                <w:webHidden/>
              </w:rPr>
              <w:t>32</w:t>
            </w:r>
            <w:r w:rsidR="0071382F">
              <w:rPr>
                <w:noProof/>
                <w:webHidden/>
              </w:rPr>
              <w:fldChar w:fldCharType="end"/>
            </w:r>
          </w:hyperlink>
        </w:p>
        <w:p w14:paraId="2A9EE846" w14:textId="3793B00B" w:rsidR="0071382F" w:rsidRDefault="00000000">
          <w:pPr>
            <w:pStyle w:val="TOC3"/>
            <w:tabs>
              <w:tab w:val="right" w:leader="dot" w:pos="10070"/>
            </w:tabs>
            <w:rPr>
              <w:rFonts w:asciiTheme="minorHAnsi" w:eastAsiaTheme="minorEastAsia" w:hAnsiTheme="minorHAnsi" w:cstheme="minorBidi"/>
              <w:noProof/>
              <w:kern w:val="2"/>
              <w:sz w:val="24"/>
              <w:szCs w:val="24"/>
              <w:lang w:bidi="ar-SA"/>
              <w14:ligatures w14:val="standardContextual"/>
            </w:rPr>
          </w:pPr>
          <w:hyperlink w:anchor="_Toc191454507" w:history="1">
            <w:r w:rsidR="0071382F" w:rsidRPr="00AA1DB1">
              <w:rPr>
                <w:rStyle w:val="Hyperlink"/>
                <w:noProof/>
              </w:rPr>
              <w:t xml:space="preserve">4 Make Lixpy Diagrams/ </w:t>
            </w:r>
            <w:r w:rsidR="0071382F" w:rsidRPr="00AA1DB1">
              <w:rPr>
                <w:rStyle w:val="Hyperlink"/>
                <w:i/>
                <w:iCs/>
                <w:noProof/>
              </w:rPr>
              <w:t>Make Unloc Lixpy Diagrams</w:t>
            </w:r>
            <w:r w:rsidR="0071382F">
              <w:rPr>
                <w:noProof/>
                <w:webHidden/>
              </w:rPr>
              <w:tab/>
            </w:r>
            <w:r w:rsidR="0071382F">
              <w:rPr>
                <w:noProof/>
                <w:webHidden/>
              </w:rPr>
              <w:fldChar w:fldCharType="begin"/>
            </w:r>
            <w:r w:rsidR="0071382F">
              <w:rPr>
                <w:noProof/>
                <w:webHidden/>
              </w:rPr>
              <w:instrText xml:space="preserve"> PAGEREF _Toc191454507 \h </w:instrText>
            </w:r>
            <w:r w:rsidR="0071382F">
              <w:rPr>
                <w:noProof/>
                <w:webHidden/>
              </w:rPr>
            </w:r>
            <w:r w:rsidR="0071382F">
              <w:rPr>
                <w:noProof/>
                <w:webHidden/>
              </w:rPr>
              <w:fldChar w:fldCharType="separate"/>
            </w:r>
            <w:r w:rsidR="0071382F">
              <w:rPr>
                <w:noProof/>
                <w:webHidden/>
              </w:rPr>
              <w:t>33</w:t>
            </w:r>
            <w:r w:rsidR="0071382F">
              <w:rPr>
                <w:noProof/>
                <w:webHidden/>
              </w:rPr>
              <w:fldChar w:fldCharType="end"/>
            </w:r>
          </w:hyperlink>
        </w:p>
        <w:p w14:paraId="2D419561" w14:textId="1E0E3F30" w:rsidR="0071382F" w:rsidRDefault="00000000">
          <w:pPr>
            <w:pStyle w:val="TOC3"/>
            <w:tabs>
              <w:tab w:val="right" w:leader="dot" w:pos="10070"/>
            </w:tabs>
            <w:rPr>
              <w:rFonts w:asciiTheme="minorHAnsi" w:eastAsiaTheme="minorEastAsia" w:hAnsiTheme="minorHAnsi" w:cstheme="minorBidi"/>
              <w:noProof/>
              <w:kern w:val="2"/>
              <w:sz w:val="24"/>
              <w:szCs w:val="24"/>
              <w:lang w:bidi="ar-SA"/>
              <w14:ligatures w14:val="standardContextual"/>
            </w:rPr>
          </w:pPr>
          <w:hyperlink w:anchor="_Toc191454508" w:history="1">
            <w:r w:rsidR="0071382F" w:rsidRPr="00AA1DB1">
              <w:rPr>
                <w:rStyle w:val="Hyperlink"/>
                <w:noProof/>
              </w:rPr>
              <w:t xml:space="preserve">5 Create Conspy Diagrams / </w:t>
            </w:r>
            <w:r w:rsidR="0071382F" w:rsidRPr="00AA1DB1">
              <w:rPr>
                <w:rStyle w:val="Hyperlink"/>
                <w:i/>
                <w:iCs/>
                <w:noProof/>
              </w:rPr>
              <w:t>Create Unloc Conspy Diagrams</w:t>
            </w:r>
            <w:r w:rsidR="0071382F">
              <w:rPr>
                <w:noProof/>
                <w:webHidden/>
              </w:rPr>
              <w:tab/>
            </w:r>
            <w:r w:rsidR="0071382F">
              <w:rPr>
                <w:noProof/>
                <w:webHidden/>
              </w:rPr>
              <w:fldChar w:fldCharType="begin"/>
            </w:r>
            <w:r w:rsidR="0071382F">
              <w:rPr>
                <w:noProof/>
                <w:webHidden/>
              </w:rPr>
              <w:instrText xml:space="preserve"> PAGEREF _Toc191454508 \h </w:instrText>
            </w:r>
            <w:r w:rsidR="0071382F">
              <w:rPr>
                <w:noProof/>
                <w:webHidden/>
              </w:rPr>
            </w:r>
            <w:r w:rsidR="0071382F">
              <w:rPr>
                <w:noProof/>
                <w:webHidden/>
              </w:rPr>
              <w:fldChar w:fldCharType="separate"/>
            </w:r>
            <w:r w:rsidR="0071382F">
              <w:rPr>
                <w:noProof/>
                <w:webHidden/>
              </w:rPr>
              <w:t>34</w:t>
            </w:r>
            <w:r w:rsidR="0071382F">
              <w:rPr>
                <w:noProof/>
                <w:webHidden/>
              </w:rPr>
              <w:fldChar w:fldCharType="end"/>
            </w:r>
          </w:hyperlink>
        </w:p>
        <w:p w14:paraId="480C7CCF" w14:textId="6873FB0C" w:rsidR="0071382F" w:rsidRDefault="00000000">
          <w:pPr>
            <w:pStyle w:val="TOC3"/>
            <w:tabs>
              <w:tab w:val="right" w:leader="dot" w:pos="10070"/>
            </w:tabs>
            <w:rPr>
              <w:rFonts w:asciiTheme="minorHAnsi" w:eastAsiaTheme="minorEastAsia" w:hAnsiTheme="minorHAnsi" w:cstheme="minorBidi"/>
              <w:noProof/>
              <w:kern w:val="2"/>
              <w:sz w:val="24"/>
              <w:szCs w:val="24"/>
              <w:lang w:bidi="ar-SA"/>
              <w14:ligatures w14:val="standardContextual"/>
            </w:rPr>
          </w:pPr>
          <w:hyperlink w:anchor="_Toc191454509" w:history="1">
            <w:r w:rsidR="0071382F" w:rsidRPr="00AA1DB1">
              <w:rPr>
                <w:rStyle w:val="Hyperlink"/>
                <w:noProof/>
              </w:rPr>
              <w:t xml:space="preserve">6a Create 2D Well Points / </w:t>
            </w:r>
            <w:r w:rsidR="0071382F" w:rsidRPr="00AA1DB1">
              <w:rPr>
                <w:rStyle w:val="Hyperlink"/>
                <w:i/>
                <w:iCs/>
                <w:noProof/>
              </w:rPr>
              <w:t>Create Unloc 2D Well Points</w:t>
            </w:r>
            <w:r w:rsidR="0071382F">
              <w:rPr>
                <w:noProof/>
                <w:webHidden/>
              </w:rPr>
              <w:tab/>
            </w:r>
            <w:r w:rsidR="0071382F">
              <w:rPr>
                <w:noProof/>
                <w:webHidden/>
              </w:rPr>
              <w:fldChar w:fldCharType="begin"/>
            </w:r>
            <w:r w:rsidR="0071382F">
              <w:rPr>
                <w:noProof/>
                <w:webHidden/>
              </w:rPr>
              <w:instrText xml:space="preserve"> PAGEREF _Toc191454509 \h </w:instrText>
            </w:r>
            <w:r w:rsidR="0071382F">
              <w:rPr>
                <w:noProof/>
                <w:webHidden/>
              </w:rPr>
            </w:r>
            <w:r w:rsidR="0071382F">
              <w:rPr>
                <w:noProof/>
                <w:webHidden/>
              </w:rPr>
              <w:fldChar w:fldCharType="separate"/>
            </w:r>
            <w:r w:rsidR="0071382F">
              <w:rPr>
                <w:noProof/>
                <w:webHidden/>
              </w:rPr>
              <w:t>35</w:t>
            </w:r>
            <w:r w:rsidR="0071382F">
              <w:rPr>
                <w:noProof/>
                <w:webHidden/>
              </w:rPr>
              <w:fldChar w:fldCharType="end"/>
            </w:r>
          </w:hyperlink>
        </w:p>
        <w:p w14:paraId="221CF17C" w14:textId="27BD7713" w:rsidR="0071382F" w:rsidRDefault="00000000">
          <w:pPr>
            <w:pStyle w:val="TOC3"/>
            <w:tabs>
              <w:tab w:val="right" w:leader="dot" w:pos="10070"/>
            </w:tabs>
            <w:rPr>
              <w:rFonts w:asciiTheme="minorHAnsi" w:eastAsiaTheme="minorEastAsia" w:hAnsiTheme="minorHAnsi" w:cstheme="minorBidi"/>
              <w:noProof/>
              <w:kern w:val="2"/>
              <w:sz w:val="24"/>
              <w:szCs w:val="24"/>
              <w:lang w:bidi="ar-SA"/>
              <w14:ligatures w14:val="standardContextual"/>
            </w:rPr>
          </w:pPr>
          <w:hyperlink w:anchor="_Toc191454510" w:history="1">
            <w:r w:rsidR="0071382F" w:rsidRPr="00AA1DB1">
              <w:rPr>
                <w:rStyle w:val="Hyperlink"/>
                <w:noProof/>
              </w:rPr>
              <w:t xml:space="preserve">6b Create 2D SWL Points / </w:t>
            </w:r>
            <w:r w:rsidR="0071382F" w:rsidRPr="00AA1DB1">
              <w:rPr>
                <w:rStyle w:val="Hyperlink"/>
                <w:i/>
                <w:iCs/>
                <w:noProof/>
              </w:rPr>
              <w:t>Create Unloc 2D SWL Points</w:t>
            </w:r>
            <w:r w:rsidR="0071382F">
              <w:rPr>
                <w:noProof/>
                <w:webHidden/>
              </w:rPr>
              <w:tab/>
            </w:r>
            <w:r w:rsidR="0071382F">
              <w:rPr>
                <w:noProof/>
                <w:webHidden/>
              </w:rPr>
              <w:fldChar w:fldCharType="begin"/>
            </w:r>
            <w:r w:rsidR="0071382F">
              <w:rPr>
                <w:noProof/>
                <w:webHidden/>
              </w:rPr>
              <w:instrText xml:space="preserve"> PAGEREF _Toc191454510 \h </w:instrText>
            </w:r>
            <w:r w:rsidR="0071382F">
              <w:rPr>
                <w:noProof/>
                <w:webHidden/>
              </w:rPr>
            </w:r>
            <w:r w:rsidR="0071382F">
              <w:rPr>
                <w:noProof/>
                <w:webHidden/>
              </w:rPr>
              <w:fldChar w:fldCharType="separate"/>
            </w:r>
            <w:r w:rsidR="0071382F">
              <w:rPr>
                <w:noProof/>
                <w:webHidden/>
              </w:rPr>
              <w:t>35</w:t>
            </w:r>
            <w:r w:rsidR="0071382F">
              <w:rPr>
                <w:noProof/>
                <w:webHidden/>
              </w:rPr>
              <w:fldChar w:fldCharType="end"/>
            </w:r>
          </w:hyperlink>
        </w:p>
        <w:p w14:paraId="4B68E52F" w14:textId="541596B4" w:rsidR="0071382F" w:rsidRDefault="00000000">
          <w:pPr>
            <w:pStyle w:val="TOC3"/>
            <w:tabs>
              <w:tab w:val="right" w:leader="dot" w:pos="10070"/>
            </w:tabs>
            <w:rPr>
              <w:rFonts w:asciiTheme="minorHAnsi" w:eastAsiaTheme="minorEastAsia" w:hAnsiTheme="minorHAnsi" w:cstheme="minorBidi"/>
              <w:noProof/>
              <w:kern w:val="2"/>
              <w:sz w:val="24"/>
              <w:szCs w:val="24"/>
              <w:lang w:bidi="ar-SA"/>
              <w14:ligatures w14:val="standardContextual"/>
            </w:rPr>
          </w:pPr>
          <w:hyperlink w:anchor="_Toc191454511" w:history="1">
            <w:r w:rsidR="0071382F" w:rsidRPr="00AA1DB1">
              <w:rPr>
                <w:rStyle w:val="Hyperlink"/>
                <w:noProof/>
              </w:rPr>
              <w:t xml:space="preserve">6c Create 2D DPL Points / </w:t>
            </w:r>
            <w:r w:rsidR="0071382F" w:rsidRPr="00AA1DB1">
              <w:rPr>
                <w:rStyle w:val="Hyperlink"/>
                <w:i/>
                <w:iCs/>
                <w:noProof/>
              </w:rPr>
              <w:t>Create Unloc 2D DPL Points</w:t>
            </w:r>
            <w:r w:rsidR="0071382F">
              <w:rPr>
                <w:noProof/>
                <w:webHidden/>
              </w:rPr>
              <w:tab/>
            </w:r>
            <w:r w:rsidR="0071382F">
              <w:rPr>
                <w:noProof/>
                <w:webHidden/>
              </w:rPr>
              <w:fldChar w:fldCharType="begin"/>
            </w:r>
            <w:r w:rsidR="0071382F">
              <w:rPr>
                <w:noProof/>
                <w:webHidden/>
              </w:rPr>
              <w:instrText xml:space="preserve"> PAGEREF _Toc191454511 \h </w:instrText>
            </w:r>
            <w:r w:rsidR="0071382F">
              <w:rPr>
                <w:noProof/>
                <w:webHidden/>
              </w:rPr>
            </w:r>
            <w:r w:rsidR="0071382F">
              <w:rPr>
                <w:noProof/>
                <w:webHidden/>
              </w:rPr>
              <w:fldChar w:fldCharType="separate"/>
            </w:r>
            <w:r w:rsidR="0071382F">
              <w:rPr>
                <w:noProof/>
                <w:webHidden/>
              </w:rPr>
              <w:t>36</w:t>
            </w:r>
            <w:r w:rsidR="0071382F">
              <w:rPr>
                <w:noProof/>
                <w:webHidden/>
              </w:rPr>
              <w:fldChar w:fldCharType="end"/>
            </w:r>
          </w:hyperlink>
        </w:p>
        <w:p w14:paraId="122D0C53" w14:textId="5364D66D" w:rsidR="0071382F" w:rsidRDefault="00000000">
          <w:pPr>
            <w:pStyle w:val="TOC2"/>
            <w:tabs>
              <w:tab w:val="right" w:leader="dot" w:pos="10070"/>
            </w:tabs>
            <w:rPr>
              <w:rFonts w:asciiTheme="minorHAnsi" w:eastAsiaTheme="minorEastAsia" w:hAnsiTheme="minorHAnsi" w:cstheme="minorBidi"/>
              <w:noProof/>
              <w:kern w:val="2"/>
              <w:sz w:val="24"/>
              <w:szCs w:val="24"/>
              <w:lang w:bidi="ar-SA"/>
              <w14:ligatures w14:val="standardContextual"/>
            </w:rPr>
          </w:pPr>
          <w:hyperlink w:anchor="_Toc191454512" w:history="1">
            <w:r w:rsidR="0071382F" w:rsidRPr="00AA1DB1">
              <w:rPr>
                <w:rStyle w:val="Hyperlink"/>
                <w:noProof/>
              </w:rPr>
              <w:t>Extras</w:t>
            </w:r>
            <w:r w:rsidR="0071382F">
              <w:rPr>
                <w:noProof/>
                <w:webHidden/>
              </w:rPr>
              <w:tab/>
            </w:r>
            <w:r w:rsidR="0071382F">
              <w:rPr>
                <w:noProof/>
                <w:webHidden/>
              </w:rPr>
              <w:fldChar w:fldCharType="begin"/>
            </w:r>
            <w:r w:rsidR="0071382F">
              <w:rPr>
                <w:noProof/>
                <w:webHidden/>
              </w:rPr>
              <w:instrText xml:space="preserve"> PAGEREF _Toc191454512 \h </w:instrText>
            </w:r>
            <w:r w:rsidR="0071382F">
              <w:rPr>
                <w:noProof/>
                <w:webHidden/>
              </w:rPr>
            </w:r>
            <w:r w:rsidR="0071382F">
              <w:rPr>
                <w:noProof/>
                <w:webHidden/>
              </w:rPr>
              <w:fldChar w:fldCharType="separate"/>
            </w:r>
            <w:r w:rsidR="0071382F">
              <w:rPr>
                <w:noProof/>
                <w:webHidden/>
              </w:rPr>
              <w:t>37</w:t>
            </w:r>
            <w:r w:rsidR="0071382F">
              <w:rPr>
                <w:noProof/>
                <w:webHidden/>
              </w:rPr>
              <w:fldChar w:fldCharType="end"/>
            </w:r>
          </w:hyperlink>
        </w:p>
        <w:p w14:paraId="653E943B" w14:textId="4319DCF2" w:rsidR="0071382F" w:rsidRDefault="00000000">
          <w:pPr>
            <w:pStyle w:val="TOC3"/>
            <w:tabs>
              <w:tab w:val="right" w:leader="dot" w:pos="10070"/>
            </w:tabs>
            <w:rPr>
              <w:rFonts w:asciiTheme="minorHAnsi" w:eastAsiaTheme="minorEastAsia" w:hAnsiTheme="minorHAnsi" w:cstheme="minorBidi"/>
              <w:noProof/>
              <w:kern w:val="2"/>
              <w:sz w:val="24"/>
              <w:szCs w:val="24"/>
              <w:lang w:bidi="ar-SA"/>
              <w14:ligatures w14:val="standardContextual"/>
            </w:rPr>
          </w:pPr>
          <w:hyperlink w:anchor="_Toc191454513" w:history="1">
            <w:r w:rsidR="0071382F" w:rsidRPr="00AA1DB1">
              <w:rPr>
                <w:rStyle w:val="Hyperlink"/>
                <w:noProof/>
              </w:rPr>
              <w:t>7 Create Vertical Lines at Intersections</w:t>
            </w:r>
            <w:r w:rsidR="0071382F">
              <w:rPr>
                <w:noProof/>
                <w:webHidden/>
              </w:rPr>
              <w:tab/>
            </w:r>
            <w:r w:rsidR="0071382F">
              <w:rPr>
                <w:noProof/>
                <w:webHidden/>
              </w:rPr>
              <w:fldChar w:fldCharType="begin"/>
            </w:r>
            <w:r w:rsidR="0071382F">
              <w:rPr>
                <w:noProof/>
                <w:webHidden/>
              </w:rPr>
              <w:instrText xml:space="preserve"> PAGEREF _Toc191454513 \h </w:instrText>
            </w:r>
            <w:r w:rsidR="0071382F">
              <w:rPr>
                <w:noProof/>
                <w:webHidden/>
              </w:rPr>
            </w:r>
            <w:r w:rsidR="0071382F">
              <w:rPr>
                <w:noProof/>
                <w:webHidden/>
              </w:rPr>
              <w:fldChar w:fldCharType="separate"/>
            </w:r>
            <w:r w:rsidR="0071382F">
              <w:rPr>
                <w:noProof/>
                <w:webHidden/>
              </w:rPr>
              <w:t>37</w:t>
            </w:r>
            <w:r w:rsidR="0071382F">
              <w:rPr>
                <w:noProof/>
                <w:webHidden/>
              </w:rPr>
              <w:fldChar w:fldCharType="end"/>
            </w:r>
          </w:hyperlink>
        </w:p>
        <w:p w14:paraId="2CC99199" w14:textId="7E8504FD" w:rsidR="0071382F" w:rsidRDefault="00000000">
          <w:pPr>
            <w:pStyle w:val="TOC2"/>
            <w:tabs>
              <w:tab w:val="right" w:leader="dot" w:pos="10070"/>
            </w:tabs>
            <w:rPr>
              <w:rFonts w:asciiTheme="minorHAnsi" w:eastAsiaTheme="minorEastAsia" w:hAnsiTheme="minorHAnsi" w:cstheme="minorBidi"/>
              <w:noProof/>
              <w:kern w:val="2"/>
              <w:sz w:val="24"/>
              <w:szCs w:val="24"/>
              <w:lang w:bidi="ar-SA"/>
              <w14:ligatures w14:val="standardContextual"/>
            </w:rPr>
          </w:pPr>
          <w:hyperlink w:anchor="_Toc191454514" w:history="1">
            <w:r w:rsidR="0071382F" w:rsidRPr="00AA1DB1">
              <w:rPr>
                <w:rStyle w:val="Hyperlink"/>
                <w:noProof/>
              </w:rPr>
              <w:t>Formatting the Cross sections</w:t>
            </w:r>
            <w:r w:rsidR="0071382F">
              <w:rPr>
                <w:noProof/>
                <w:webHidden/>
              </w:rPr>
              <w:tab/>
            </w:r>
            <w:r w:rsidR="0071382F">
              <w:rPr>
                <w:noProof/>
                <w:webHidden/>
              </w:rPr>
              <w:fldChar w:fldCharType="begin"/>
            </w:r>
            <w:r w:rsidR="0071382F">
              <w:rPr>
                <w:noProof/>
                <w:webHidden/>
              </w:rPr>
              <w:instrText xml:space="preserve"> PAGEREF _Toc191454514 \h </w:instrText>
            </w:r>
            <w:r w:rsidR="0071382F">
              <w:rPr>
                <w:noProof/>
                <w:webHidden/>
              </w:rPr>
            </w:r>
            <w:r w:rsidR="0071382F">
              <w:rPr>
                <w:noProof/>
                <w:webHidden/>
              </w:rPr>
              <w:fldChar w:fldCharType="separate"/>
            </w:r>
            <w:r w:rsidR="0071382F">
              <w:rPr>
                <w:noProof/>
                <w:webHidden/>
              </w:rPr>
              <w:t>39</w:t>
            </w:r>
            <w:r w:rsidR="0071382F">
              <w:rPr>
                <w:noProof/>
                <w:webHidden/>
              </w:rPr>
              <w:fldChar w:fldCharType="end"/>
            </w:r>
          </w:hyperlink>
        </w:p>
        <w:p w14:paraId="4BE35F37" w14:textId="1278725D" w:rsidR="0071382F" w:rsidRDefault="00000000">
          <w:pPr>
            <w:pStyle w:val="TOC3"/>
            <w:tabs>
              <w:tab w:val="right" w:leader="dot" w:pos="10070"/>
            </w:tabs>
            <w:rPr>
              <w:rFonts w:asciiTheme="minorHAnsi" w:eastAsiaTheme="minorEastAsia" w:hAnsiTheme="minorHAnsi" w:cstheme="minorBidi"/>
              <w:noProof/>
              <w:kern w:val="2"/>
              <w:sz w:val="24"/>
              <w:szCs w:val="24"/>
              <w:lang w:bidi="ar-SA"/>
              <w14:ligatures w14:val="standardContextual"/>
            </w:rPr>
          </w:pPr>
          <w:hyperlink w:anchor="_Toc191454515" w:history="1">
            <w:r w:rsidR="0071382F" w:rsidRPr="00AA1DB1">
              <w:rPr>
                <w:rStyle w:val="Hyperlink"/>
                <w:noProof/>
                <w:spacing w:val="-2"/>
              </w:rPr>
              <w:t>Protecting Non-public Information</w:t>
            </w:r>
            <w:r w:rsidR="0071382F">
              <w:rPr>
                <w:noProof/>
                <w:webHidden/>
              </w:rPr>
              <w:tab/>
            </w:r>
            <w:r w:rsidR="0071382F">
              <w:rPr>
                <w:noProof/>
                <w:webHidden/>
              </w:rPr>
              <w:fldChar w:fldCharType="begin"/>
            </w:r>
            <w:r w:rsidR="0071382F">
              <w:rPr>
                <w:noProof/>
                <w:webHidden/>
              </w:rPr>
              <w:instrText xml:space="preserve"> PAGEREF _Toc191454515 \h </w:instrText>
            </w:r>
            <w:r w:rsidR="0071382F">
              <w:rPr>
                <w:noProof/>
                <w:webHidden/>
              </w:rPr>
            </w:r>
            <w:r w:rsidR="0071382F">
              <w:rPr>
                <w:noProof/>
                <w:webHidden/>
              </w:rPr>
              <w:fldChar w:fldCharType="separate"/>
            </w:r>
            <w:r w:rsidR="0071382F">
              <w:rPr>
                <w:noProof/>
                <w:webHidden/>
              </w:rPr>
              <w:t>39</w:t>
            </w:r>
            <w:r w:rsidR="0071382F">
              <w:rPr>
                <w:noProof/>
                <w:webHidden/>
              </w:rPr>
              <w:fldChar w:fldCharType="end"/>
            </w:r>
          </w:hyperlink>
        </w:p>
        <w:p w14:paraId="6CC8A981" w14:textId="342E27AB" w:rsidR="0071382F" w:rsidRDefault="00000000">
          <w:pPr>
            <w:pStyle w:val="TOC3"/>
            <w:tabs>
              <w:tab w:val="right" w:leader="dot" w:pos="10070"/>
            </w:tabs>
            <w:rPr>
              <w:rFonts w:asciiTheme="minorHAnsi" w:eastAsiaTheme="minorEastAsia" w:hAnsiTheme="minorHAnsi" w:cstheme="minorBidi"/>
              <w:noProof/>
              <w:kern w:val="2"/>
              <w:sz w:val="24"/>
              <w:szCs w:val="24"/>
              <w:lang w:bidi="ar-SA"/>
              <w14:ligatures w14:val="standardContextual"/>
            </w:rPr>
          </w:pPr>
          <w:hyperlink w:anchor="_Toc191454516" w:history="1">
            <w:r w:rsidR="0071382F" w:rsidRPr="00AA1DB1">
              <w:rPr>
                <w:rStyle w:val="Hyperlink"/>
                <w:noProof/>
              </w:rPr>
              <w:t>Editing 2D Output Files</w:t>
            </w:r>
            <w:r w:rsidR="0071382F">
              <w:rPr>
                <w:noProof/>
                <w:webHidden/>
              </w:rPr>
              <w:tab/>
            </w:r>
            <w:r w:rsidR="0071382F">
              <w:rPr>
                <w:noProof/>
                <w:webHidden/>
              </w:rPr>
              <w:fldChar w:fldCharType="begin"/>
            </w:r>
            <w:r w:rsidR="0071382F">
              <w:rPr>
                <w:noProof/>
                <w:webHidden/>
              </w:rPr>
              <w:instrText xml:space="preserve"> PAGEREF _Toc191454516 \h </w:instrText>
            </w:r>
            <w:r w:rsidR="0071382F">
              <w:rPr>
                <w:noProof/>
                <w:webHidden/>
              </w:rPr>
            </w:r>
            <w:r w:rsidR="0071382F">
              <w:rPr>
                <w:noProof/>
                <w:webHidden/>
              </w:rPr>
              <w:fldChar w:fldCharType="separate"/>
            </w:r>
            <w:r w:rsidR="0071382F">
              <w:rPr>
                <w:noProof/>
                <w:webHidden/>
              </w:rPr>
              <w:t>39</w:t>
            </w:r>
            <w:r w:rsidR="0071382F">
              <w:rPr>
                <w:noProof/>
                <w:webHidden/>
              </w:rPr>
              <w:fldChar w:fldCharType="end"/>
            </w:r>
          </w:hyperlink>
        </w:p>
        <w:p w14:paraId="691BA29C" w14:textId="3BDA35E7" w:rsidR="0071382F" w:rsidRDefault="00000000">
          <w:pPr>
            <w:pStyle w:val="TOC3"/>
            <w:tabs>
              <w:tab w:val="right" w:leader="dot" w:pos="10070"/>
            </w:tabs>
            <w:rPr>
              <w:rFonts w:asciiTheme="minorHAnsi" w:eastAsiaTheme="minorEastAsia" w:hAnsiTheme="minorHAnsi" w:cstheme="minorBidi"/>
              <w:noProof/>
              <w:kern w:val="2"/>
              <w:sz w:val="24"/>
              <w:szCs w:val="24"/>
              <w:lang w:bidi="ar-SA"/>
              <w14:ligatures w14:val="standardContextual"/>
            </w:rPr>
          </w:pPr>
          <w:hyperlink w:anchor="_Toc191454517" w:history="1">
            <w:r w:rsidR="0071382F" w:rsidRPr="00AA1DB1">
              <w:rPr>
                <w:rStyle w:val="Hyperlink"/>
                <w:noProof/>
                <w:spacing w:val="-2"/>
              </w:rPr>
              <w:t>Format the well construction file</w:t>
            </w:r>
            <w:r w:rsidR="0071382F">
              <w:rPr>
                <w:noProof/>
                <w:webHidden/>
              </w:rPr>
              <w:tab/>
            </w:r>
            <w:r w:rsidR="0071382F">
              <w:rPr>
                <w:noProof/>
                <w:webHidden/>
              </w:rPr>
              <w:fldChar w:fldCharType="begin"/>
            </w:r>
            <w:r w:rsidR="0071382F">
              <w:rPr>
                <w:noProof/>
                <w:webHidden/>
              </w:rPr>
              <w:instrText xml:space="preserve"> PAGEREF _Toc191454517 \h </w:instrText>
            </w:r>
            <w:r w:rsidR="0071382F">
              <w:rPr>
                <w:noProof/>
                <w:webHidden/>
              </w:rPr>
            </w:r>
            <w:r w:rsidR="0071382F">
              <w:rPr>
                <w:noProof/>
                <w:webHidden/>
              </w:rPr>
              <w:fldChar w:fldCharType="separate"/>
            </w:r>
            <w:r w:rsidR="0071382F">
              <w:rPr>
                <w:noProof/>
                <w:webHidden/>
              </w:rPr>
              <w:t>40</w:t>
            </w:r>
            <w:r w:rsidR="0071382F">
              <w:rPr>
                <w:noProof/>
                <w:webHidden/>
              </w:rPr>
              <w:fldChar w:fldCharType="end"/>
            </w:r>
          </w:hyperlink>
        </w:p>
        <w:p w14:paraId="643A3879" w14:textId="5A14AF9A" w:rsidR="0071382F" w:rsidRDefault="00000000">
          <w:pPr>
            <w:pStyle w:val="TOC3"/>
            <w:tabs>
              <w:tab w:val="right" w:leader="dot" w:pos="10070"/>
            </w:tabs>
            <w:rPr>
              <w:rFonts w:asciiTheme="minorHAnsi" w:eastAsiaTheme="minorEastAsia" w:hAnsiTheme="minorHAnsi" w:cstheme="minorBidi"/>
              <w:noProof/>
              <w:kern w:val="2"/>
              <w:sz w:val="24"/>
              <w:szCs w:val="24"/>
              <w:lang w:bidi="ar-SA"/>
              <w14:ligatures w14:val="standardContextual"/>
            </w:rPr>
          </w:pPr>
          <w:hyperlink w:anchor="_Toc191454518" w:history="1">
            <w:r w:rsidR="0071382F" w:rsidRPr="00AA1DB1">
              <w:rPr>
                <w:rStyle w:val="Hyperlink"/>
                <w:noProof/>
              </w:rPr>
              <w:t>Format Verified well lithology file</w:t>
            </w:r>
            <w:r w:rsidR="0071382F">
              <w:rPr>
                <w:noProof/>
                <w:webHidden/>
              </w:rPr>
              <w:tab/>
            </w:r>
            <w:r w:rsidR="0071382F">
              <w:rPr>
                <w:noProof/>
                <w:webHidden/>
              </w:rPr>
              <w:fldChar w:fldCharType="begin"/>
            </w:r>
            <w:r w:rsidR="0071382F">
              <w:rPr>
                <w:noProof/>
                <w:webHidden/>
              </w:rPr>
              <w:instrText xml:space="preserve"> PAGEREF _Toc191454518 \h </w:instrText>
            </w:r>
            <w:r w:rsidR="0071382F">
              <w:rPr>
                <w:noProof/>
                <w:webHidden/>
              </w:rPr>
            </w:r>
            <w:r w:rsidR="0071382F">
              <w:rPr>
                <w:noProof/>
                <w:webHidden/>
              </w:rPr>
              <w:fldChar w:fldCharType="separate"/>
            </w:r>
            <w:r w:rsidR="0071382F">
              <w:rPr>
                <w:noProof/>
                <w:webHidden/>
              </w:rPr>
              <w:t>40</w:t>
            </w:r>
            <w:r w:rsidR="0071382F">
              <w:rPr>
                <w:noProof/>
                <w:webHidden/>
              </w:rPr>
              <w:fldChar w:fldCharType="end"/>
            </w:r>
          </w:hyperlink>
        </w:p>
        <w:p w14:paraId="28957930" w14:textId="32D32CB1" w:rsidR="0071382F" w:rsidRDefault="00000000">
          <w:pPr>
            <w:pStyle w:val="TOC3"/>
            <w:tabs>
              <w:tab w:val="right" w:leader="dot" w:pos="10070"/>
            </w:tabs>
            <w:rPr>
              <w:rFonts w:asciiTheme="minorHAnsi" w:eastAsiaTheme="minorEastAsia" w:hAnsiTheme="minorHAnsi" w:cstheme="minorBidi"/>
              <w:noProof/>
              <w:kern w:val="2"/>
              <w:sz w:val="24"/>
              <w:szCs w:val="24"/>
              <w:lang w:bidi="ar-SA"/>
              <w14:ligatures w14:val="standardContextual"/>
            </w:rPr>
          </w:pPr>
          <w:hyperlink w:anchor="_Toc191454519" w:history="1">
            <w:r w:rsidR="0071382F" w:rsidRPr="00AA1DB1">
              <w:rPr>
                <w:rStyle w:val="Hyperlink"/>
                <w:noProof/>
              </w:rPr>
              <w:t>Format the Unverified and Combined well lithology files</w:t>
            </w:r>
            <w:r w:rsidR="0071382F">
              <w:rPr>
                <w:noProof/>
                <w:webHidden/>
              </w:rPr>
              <w:tab/>
            </w:r>
            <w:r w:rsidR="0071382F">
              <w:rPr>
                <w:noProof/>
                <w:webHidden/>
              </w:rPr>
              <w:fldChar w:fldCharType="begin"/>
            </w:r>
            <w:r w:rsidR="0071382F">
              <w:rPr>
                <w:noProof/>
                <w:webHidden/>
              </w:rPr>
              <w:instrText xml:space="preserve"> PAGEREF _Toc191454519 \h </w:instrText>
            </w:r>
            <w:r w:rsidR="0071382F">
              <w:rPr>
                <w:noProof/>
                <w:webHidden/>
              </w:rPr>
            </w:r>
            <w:r w:rsidR="0071382F">
              <w:rPr>
                <w:noProof/>
                <w:webHidden/>
              </w:rPr>
              <w:fldChar w:fldCharType="separate"/>
            </w:r>
            <w:r w:rsidR="0071382F">
              <w:rPr>
                <w:noProof/>
                <w:webHidden/>
              </w:rPr>
              <w:t>41</w:t>
            </w:r>
            <w:r w:rsidR="0071382F">
              <w:rPr>
                <w:noProof/>
                <w:webHidden/>
              </w:rPr>
              <w:fldChar w:fldCharType="end"/>
            </w:r>
          </w:hyperlink>
        </w:p>
        <w:p w14:paraId="0956EA40" w14:textId="1ADDCD01" w:rsidR="0071382F" w:rsidRDefault="00000000">
          <w:pPr>
            <w:pStyle w:val="TOC3"/>
            <w:tabs>
              <w:tab w:val="right" w:leader="dot" w:pos="10070"/>
            </w:tabs>
            <w:rPr>
              <w:rFonts w:asciiTheme="minorHAnsi" w:eastAsiaTheme="minorEastAsia" w:hAnsiTheme="minorHAnsi" w:cstheme="minorBidi"/>
              <w:noProof/>
              <w:kern w:val="2"/>
              <w:sz w:val="24"/>
              <w:szCs w:val="24"/>
              <w:lang w:bidi="ar-SA"/>
              <w14:ligatures w14:val="standardContextual"/>
            </w:rPr>
          </w:pPr>
          <w:hyperlink w:anchor="_Toc191454520" w:history="1">
            <w:r w:rsidR="0071382F" w:rsidRPr="00AA1DB1">
              <w:rPr>
                <w:rStyle w:val="Hyperlink"/>
                <w:noProof/>
              </w:rPr>
              <w:t>Add the pump setting information</w:t>
            </w:r>
            <w:r w:rsidR="0071382F">
              <w:rPr>
                <w:noProof/>
                <w:webHidden/>
              </w:rPr>
              <w:tab/>
            </w:r>
            <w:r w:rsidR="0071382F">
              <w:rPr>
                <w:noProof/>
                <w:webHidden/>
              </w:rPr>
              <w:fldChar w:fldCharType="begin"/>
            </w:r>
            <w:r w:rsidR="0071382F">
              <w:rPr>
                <w:noProof/>
                <w:webHidden/>
              </w:rPr>
              <w:instrText xml:space="preserve"> PAGEREF _Toc191454520 \h </w:instrText>
            </w:r>
            <w:r w:rsidR="0071382F">
              <w:rPr>
                <w:noProof/>
                <w:webHidden/>
              </w:rPr>
            </w:r>
            <w:r w:rsidR="0071382F">
              <w:rPr>
                <w:noProof/>
                <w:webHidden/>
              </w:rPr>
              <w:fldChar w:fldCharType="separate"/>
            </w:r>
            <w:r w:rsidR="0071382F">
              <w:rPr>
                <w:noProof/>
                <w:webHidden/>
              </w:rPr>
              <w:t>41</w:t>
            </w:r>
            <w:r w:rsidR="0071382F">
              <w:rPr>
                <w:noProof/>
                <w:webHidden/>
              </w:rPr>
              <w:fldChar w:fldCharType="end"/>
            </w:r>
          </w:hyperlink>
        </w:p>
        <w:p w14:paraId="66655B7C" w14:textId="798262E8" w:rsidR="0071382F" w:rsidRDefault="00000000">
          <w:pPr>
            <w:pStyle w:val="TOC3"/>
            <w:tabs>
              <w:tab w:val="right" w:leader="dot" w:pos="10070"/>
            </w:tabs>
            <w:rPr>
              <w:rFonts w:asciiTheme="minorHAnsi" w:eastAsiaTheme="minorEastAsia" w:hAnsiTheme="minorHAnsi" w:cstheme="minorBidi"/>
              <w:noProof/>
              <w:kern w:val="2"/>
              <w:sz w:val="24"/>
              <w:szCs w:val="24"/>
              <w:lang w:bidi="ar-SA"/>
              <w14:ligatures w14:val="standardContextual"/>
            </w:rPr>
          </w:pPr>
          <w:hyperlink w:anchor="_Toc191454521" w:history="1">
            <w:r w:rsidR="0071382F" w:rsidRPr="00AA1DB1">
              <w:rPr>
                <w:rStyle w:val="Hyperlink"/>
                <w:noProof/>
              </w:rPr>
              <w:t>Create</w:t>
            </w:r>
            <w:r w:rsidR="0071382F" w:rsidRPr="00AA1DB1">
              <w:rPr>
                <w:rStyle w:val="Hyperlink"/>
                <w:noProof/>
                <w:spacing w:val="43"/>
              </w:rPr>
              <w:t xml:space="preserve"> </w:t>
            </w:r>
            <w:r w:rsidR="0071382F" w:rsidRPr="00AA1DB1">
              <w:rPr>
                <w:rStyle w:val="Hyperlink"/>
                <w:noProof/>
              </w:rPr>
              <w:t>polylines</w:t>
            </w:r>
            <w:r w:rsidR="0071382F" w:rsidRPr="00AA1DB1">
              <w:rPr>
                <w:rStyle w:val="Hyperlink"/>
                <w:noProof/>
                <w:spacing w:val="10"/>
              </w:rPr>
              <w:t xml:space="preserve"> </w:t>
            </w:r>
            <w:r w:rsidR="0071382F" w:rsidRPr="00AA1DB1">
              <w:rPr>
                <w:rStyle w:val="Hyperlink"/>
                <w:noProof/>
              </w:rPr>
              <w:t>or</w:t>
            </w:r>
            <w:r w:rsidR="0071382F" w:rsidRPr="00AA1DB1">
              <w:rPr>
                <w:rStyle w:val="Hyperlink"/>
                <w:noProof/>
                <w:spacing w:val="28"/>
              </w:rPr>
              <w:t xml:space="preserve"> </w:t>
            </w:r>
            <w:r w:rsidR="0071382F" w:rsidRPr="00AA1DB1">
              <w:rPr>
                <w:rStyle w:val="Hyperlink"/>
                <w:noProof/>
              </w:rPr>
              <w:t>polygons</w:t>
            </w:r>
            <w:r w:rsidR="0071382F" w:rsidRPr="00AA1DB1">
              <w:rPr>
                <w:rStyle w:val="Hyperlink"/>
                <w:noProof/>
                <w:spacing w:val="10"/>
              </w:rPr>
              <w:t xml:space="preserve"> </w:t>
            </w:r>
            <w:r w:rsidR="0071382F" w:rsidRPr="00AA1DB1">
              <w:rPr>
                <w:rStyle w:val="Hyperlink"/>
                <w:noProof/>
              </w:rPr>
              <w:t>to</w:t>
            </w:r>
            <w:r w:rsidR="0071382F" w:rsidRPr="00AA1DB1">
              <w:rPr>
                <w:rStyle w:val="Hyperlink"/>
                <w:noProof/>
                <w:spacing w:val="30"/>
              </w:rPr>
              <w:t xml:space="preserve"> </w:t>
            </w:r>
            <w:r w:rsidR="0071382F" w:rsidRPr="00AA1DB1">
              <w:rPr>
                <w:rStyle w:val="Hyperlink"/>
                <w:noProof/>
              </w:rPr>
              <w:t>illustrate</w:t>
            </w:r>
            <w:r w:rsidR="0071382F" w:rsidRPr="00AA1DB1">
              <w:rPr>
                <w:rStyle w:val="Hyperlink"/>
                <w:noProof/>
                <w:spacing w:val="18"/>
              </w:rPr>
              <w:t xml:space="preserve"> </w:t>
            </w:r>
            <w:r w:rsidR="0071382F" w:rsidRPr="00AA1DB1">
              <w:rPr>
                <w:rStyle w:val="Hyperlink"/>
                <w:noProof/>
                <w:spacing w:val="-2"/>
              </w:rPr>
              <w:t>lithology</w:t>
            </w:r>
            <w:r w:rsidR="0071382F">
              <w:rPr>
                <w:noProof/>
                <w:webHidden/>
              </w:rPr>
              <w:tab/>
            </w:r>
            <w:r w:rsidR="0071382F">
              <w:rPr>
                <w:noProof/>
                <w:webHidden/>
              </w:rPr>
              <w:fldChar w:fldCharType="begin"/>
            </w:r>
            <w:r w:rsidR="0071382F">
              <w:rPr>
                <w:noProof/>
                <w:webHidden/>
              </w:rPr>
              <w:instrText xml:space="preserve"> PAGEREF _Toc191454521 \h </w:instrText>
            </w:r>
            <w:r w:rsidR="0071382F">
              <w:rPr>
                <w:noProof/>
                <w:webHidden/>
              </w:rPr>
            </w:r>
            <w:r w:rsidR="0071382F">
              <w:rPr>
                <w:noProof/>
                <w:webHidden/>
              </w:rPr>
              <w:fldChar w:fldCharType="separate"/>
            </w:r>
            <w:r w:rsidR="0071382F">
              <w:rPr>
                <w:noProof/>
                <w:webHidden/>
              </w:rPr>
              <w:t>41</w:t>
            </w:r>
            <w:r w:rsidR="0071382F">
              <w:rPr>
                <w:noProof/>
                <w:webHidden/>
              </w:rPr>
              <w:fldChar w:fldCharType="end"/>
            </w:r>
          </w:hyperlink>
        </w:p>
        <w:p w14:paraId="597393C4" w14:textId="2C12AC07" w:rsidR="0071382F" w:rsidRDefault="00000000">
          <w:pPr>
            <w:pStyle w:val="TOC3"/>
            <w:tabs>
              <w:tab w:val="right" w:leader="dot" w:pos="10070"/>
            </w:tabs>
            <w:rPr>
              <w:rFonts w:asciiTheme="minorHAnsi" w:eastAsiaTheme="minorEastAsia" w:hAnsiTheme="minorHAnsi" w:cstheme="minorBidi"/>
              <w:noProof/>
              <w:kern w:val="2"/>
              <w:sz w:val="24"/>
              <w:szCs w:val="24"/>
              <w:lang w:bidi="ar-SA"/>
              <w14:ligatures w14:val="standardContextual"/>
            </w:rPr>
          </w:pPr>
          <w:hyperlink w:anchor="_Toc191454522" w:history="1">
            <w:r w:rsidR="0071382F" w:rsidRPr="00AA1DB1">
              <w:rPr>
                <w:rStyle w:val="Hyperlink"/>
                <w:noProof/>
              </w:rPr>
              <w:t>Format</w:t>
            </w:r>
            <w:r w:rsidR="0071382F" w:rsidRPr="00AA1DB1">
              <w:rPr>
                <w:rStyle w:val="Hyperlink"/>
                <w:noProof/>
                <w:spacing w:val="38"/>
              </w:rPr>
              <w:t xml:space="preserve"> </w:t>
            </w:r>
            <w:r w:rsidR="0071382F" w:rsidRPr="00AA1DB1">
              <w:rPr>
                <w:rStyle w:val="Hyperlink"/>
                <w:noProof/>
              </w:rPr>
              <w:t>the</w:t>
            </w:r>
            <w:r w:rsidR="0071382F" w:rsidRPr="00AA1DB1">
              <w:rPr>
                <w:rStyle w:val="Hyperlink"/>
                <w:noProof/>
                <w:spacing w:val="5"/>
              </w:rPr>
              <w:t xml:space="preserve"> </w:t>
            </w:r>
            <w:r w:rsidR="0071382F" w:rsidRPr="00AA1DB1">
              <w:rPr>
                <w:rStyle w:val="Hyperlink"/>
                <w:noProof/>
                <w:spacing w:val="-2"/>
              </w:rPr>
              <w:t>legend</w:t>
            </w:r>
            <w:r w:rsidR="0071382F">
              <w:rPr>
                <w:noProof/>
                <w:webHidden/>
              </w:rPr>
              <w:tab/>
            </w:r>
            <w:r w:rsidR="0071382F">
              <w:rPr>
                <w:noProof/>
                <w:webHidden/>
              </w:rPr>
              <w:fldChar w:fldCharType="begin"/>
            </w:r>
            <w:r w:rsidR="0071382F">
              <w:rPr>
                <w:noProof/>
                <w:webHidden/>
              </w:rPr>
              <w:instrText xml:space="preserve"> PAGEREF _Toc191454522 \h </w:instrText>
            </w:r>
            <w:r w:rsidR="0071382F">
              <w:rPr>
                <w:noProof/>
                <w:webHidden/>
              </w:rPr>
            </w:r>
            <w:r w:rsidR="0071382F">
              <w:rPr>
                <w:noProof/>
                <w:webHidden/>
              </w:rPr>
              <w:fldChar w:fldCharType="separate"/>
            </w:r>
            <w:r w:rsidR="0071382F">
              <w:rPr>
                <w:noProof/>
                <w:webHidden/>
              </w:rPr>
              <w:t>42</w:t>
            </w:r>
            <w:r w:rsidR="0071382F">
              <w:rPr>
                <w:noProof/>
                <w:webHidden/>
              </w:rPr>
              <w:fldChar w:fldCharType="end"/>
            </w:r>
          </w:hyperlink>
        </w:p>
        <w:p w14:paraId="41F89960" w14:textId="261EF507" w:rsidR="0071382F" w:rsidRDefault="00000000">
          <w:pPr>
            <w:pStyle w:val="TOC3"/>
            <w:tabs>
              <w:tab w:val="right" w:leader="dot" w:pos="10070"/>
            </w:tabs>
            <w:rPr>
              <w:rFonts w:asciiTheme="minorHAnsi" w:eastAsiaTheme="minorEastAsia" w:hAnsiTheme="minorHAnsi" w:cstheme="minorBidi"/>
              <w:noProof/>
              <w:kern w:val="2"/>
              <w:sz w:val="24"/>
              <w:szCs w:val="24"/>
              <w:lang w:bidi="ar-SA"/>
              <w14:ligatures w14:val="standardContextual"/>
            </w:rPr>
          </w:pPr>
          <w:hyperlink w:anchor="_Toc191454523" w:history="1">
            <w:r w:rsidR="0071382F" w:rsidRPr="00AA1DB1">
              <w:rPr>
                <w:rStyle w:val="Hyperlink"/>
                <w:noProof/>
              </w:rPr>
              <w:t>Format</w:t>
            </w:r>
            <w:r w:rsidR="0071382F" w:rsidRPr="00AA1DB1">
              <w:rPr>
                <w:rStyle w:val="Hyperlink"/>
                <w:noProof/>
                <w:spacing w:val="40"/>
              </w:rPr>
              <w:t xml:space="preserve"> </w:t>
            </w:r>
            <w:r w:rsidR="0071382F" w:rsidRPr="00AA1DB1">
              <w:rPr>
                <w:rStyle w:val="Hyperlink"/>
                <w:noProof/>
              </w:rPr>
              <w:t>the</w:t>
            </w:r>
            <w:r w:rsidR="0071382F" w:rsidRPr="00AA1DB1">
              <w:rPr>
                <w:rStyle w:val="Hyperlink"/>
                <w:noProof/>
                <w:spacing w:val="8"/>
              </w:rPr>
              <w:t xml:space="preserve"> </w:t>
            </w:r>
            <w:r w:rsidR="0071382F" w:rsidRPr="00AA1DB1">
              <w:rPr>
                <w:rStyle w:val="Hyperlink"/>
                <w:noProof/>
              </w:rPr>
              <w:t>Cross</w:t>
            </w:r>
            <w:r w:rsidR="0071382F" w:rsidRPr="00AA1DB1">
              <w:rPr>
                <w:rStyle w:val="Hyperlink"/>
                <w:noProof/>
                <w:spacing w:val="23"/>
              </w:rPr>
              <w:t xml:space="preserve"> </w:t>
            </w:r>
            <w:r w:rsidR="0071382F" w:rsidRPr="00AA1DB1">
              <w:rPr>
                <w:rStyle w:val="Hyperlink"/>
                <w:noProof/>
              </w:rPr>
              <w:t>Section</w:t>
            </w:r>
            <w:r w:rsidR="0071382F" w:rsidRPr="00AA1DB1">
              <w:rPr>
                <w:rStyle w:val="Hyperlink"/>
                <w:noProof/>
                <w:spacing w:val="17"/>
              </w:rPr>
              <w:t xml:space="preserve"> </w:t>
            </w:r>
            <w:r w:rsidR="0071382F" w:rsidRPr="00AA1DB1">
              <w:rPr>
                <w:rStyle w:val="Hyperlink"/>
                <w:noProof/>
                <w:spacing w:val="-5"/>
              </w:rPr>
              <w:t>PDF</w:t>
            </w:r>
            <w:r w:rsidR="0071382F">
              <w:rPr>
                <w:noProof/>
                <w:webHidden/>
              </w:rPr>
              <w:tab/>
            </w:r>
            <w:r w:rsidR="0071382F">
              <w:rPr>
                <w:noProof/>
                <w:webHidden/>
              </w:rPr>
              <w:fldChar w:fldCharType="begin"/>
            </w:r>
            <w:r w:rsidR="0071382F">
              <w:rPr>
                <w:noProof/>
                <w:webHidden/>
              </w:rPr>
              <w:instrText xml:space="preserve"> PAGEREF _Toc191454523 \h </w:instrText>
            </w:r>
            <w:r w:rsidR="0071382F">
              <w:rPr>
                <w:noProof/>
                <w:webHidden/>
              </w:rPr>
            </w:r>
            <w:r w:rsidR="0071382F">
              <w:rPr>
                <w:noProof/>
                <w:webHidden/>
              </w:rPr>
              <w:fldChar w:fldCharType="separate"/>
            </w:r>
            <w:r w:rsidR="0071382F">
              <w:rPr>
                <w:noProof/>
                <w:webHidden/>
              </w:rPr>
              <w:t>42</w:t>
            </w:r>
            <w:r w:rsidR="0071382F">
              <w:rPr>
                <w:noProof/>
                <w:webHidden/>
              </w:rPr>
              <w:fldChar w:fldCharType="end"/>
            </w:r>
          </w:hyperlink>
        </w:p>
        <w:p w14:paraId="7E364A08" w14:textId="7920C32D" w:rsidR="4B6B5B9A" w:rsidRDefault="4B6B5B9A" w:rsidP="009A4129">
          <w:pPr>
            <w:pStyle w:val="TOC3"/>
            <w:tabs>
              <w:tab w:val="right" w:leader="dot" w:pos="10080"/>
            </w:tabs>
            <w:rPr>
              <w:rStyle w:val="Hyperlink"/>
            </w:rPr>
          </w:pPr>
          <w:r>
            <w:fldChar w:fldCharType="end"/>
          </w:r>
        </w:p>
      </w:sdtContent>
    </w:sdt>
    <w:p w14:paraId="71EA8206" w14:textId="77777777" w:rsidR="00AF3185" w:rsidRDefault="00AF3185" w:rsidP="00A1618A">
      <w:pPr>
        <w:sectPr w:rsidR="00AF3185" w:rsidSect="00463872">
          <w:footerReference w:type="default" r:id="rId15"/>
          <w:footerReference w:type="first" r:id="rId16"/>
          <w:pgSz w:w="12240" w:h="15840" w:code="1"/>
          <w:pgMar w:top="1728" w:right="1080" w:bottom="1440" w:left="1080" w:header="0" w:footer="504" w:gutter="0"/>
          <w:cols w:space="720"/>
          <w:titlePg/>
          <w:docGrid w:linePitch="326"/>
        </w:sectPr>
      </w:pPr>
      <w:bookmarkStart w:id="7" w:name="_Toc459133885"/>
      <w:bookmarkStart w:id="8" w:name="_Toc461107855"/>
    </w:p>
    <w:p w14:paraId="21EC4B52" w14:textId="556905B3" w:rsidR="00AC0A68" w:rsidRDefault="5B6889DA" w:rsidP="00AC0A68">
      <w:pPr>
        <w:pStyle w:val="Heading2"/>
      </w:pPr>
      <w:bookmarkStart w:id="9" w:name="_Versioning_and_Extensions"/>
      <w:bookmarkStart w:id="10" w:name="_Toc191454484"/>
      <w:bookmarkStart w:id="11" w:name="_Hlk193624617"/>
      <w:bookmarkEnd w:id="7"/>
      <w:bookmarkEnd w:id="8"/>
      <w:bookmarkEnd w:id="9"/>
      <w:r>
        <w:lastRenderedPageBreak/>
        <w:t>Versioning</w:t>
      </w:r>
      <w:r w:rsidR="6DBA55E2">
        <w:t xml:space="preserve"> and Extensions</w:t>
      </w:r>
      <w:bookmarkEnd w:id="10"/>
    </w:p>
    <w:p w14:paraId="4D15D015" w14:textId="491DBC90" w:rsidR="00AC0A68" w:rsidRDefault="4727330F" w:rsidP="5A96A18D">
      <w:r>
        <w:t>Before beginning, m</w:t>
      </w:r>
      <w:r w:rsidR="5E25881A">
        <w:t>ake sure you have</w:t>
      </w:r>
      <w:r w:rsidR="6DE8C4C7">
        <w:t>:</w:t>
      </w:r>
    </w:p>
    <w:p w14:paraId="722E3DDF" w14:textId="2FFA8556" w:rsidR="00AC0A68" w:rsidRDefault="3D1DC8D0" w:rsidP="007A4A32">
      <w:pPr>
        <w:pStyle w:val="ListParagraph"/>
        <w:numPr>
          <w:ilvl w:val="0"/>
          <w:numId w:val="27"/>
        </w:numPr>
      </w:pPr>
      <w:r>
        <w:t>I</w:t>
      </w:r>
      <w:r w:rsidR="5E25881A">
        <w:t>nstalled ArcGIS Pro</w:t>
      </w:r>
      <w:r w:rsidR="461B5CB7">
        <w:t xml:space="preserve"> version</w:t>
      </w:r>
      <w:r w:rsidR="5E25881A">
        <w:t xml:space="preserve"> </w:t>
      </w:r>
      <w:r w:rsidR="00605858">
        <w:t>3.3</w:t>
      </w:r>
      <w:r w:rsidR="00382FD0">
        <w:t xml:space="preserve"> with Advanced </w:t>
      </w:r>
      <w:r w:rsidR="00043456">
        <w:t>license.</w:t>
      </w:r>
    </w:p>
    <w:p w14:paraId="19538B7D" w14:textId="64837606" w:rsidR="00AC0A68" w:rsidRDefault="56B10C7C" w:rsidP="007A4A32">
      <w:pPr>
        <w:pStyle w:val="ListParagraph"/>
        <w:numPr>
          <w:ilvl w:val="0"/>
          <w:numId w:val="27"/>
        </w:numPr>
      </w:pPr>
      <w:r>
        <w:t xml:space="preserve">Enabled </w:t>
      </w:r>
      <w:r w:rsidR="61BB548A">
        <w:t xml:space="preserve">the following ArcGIS Pro </w:t>
      </w:r>
      <w:r w:rsidR="00043456">
        <w:t>extensions.</w:t>
      </w:r>
    </w:p>
    <w:p w14:paraId="4D0E09BE" w14:textId="274E1742" w:rsidR="00AC0A68" w:rsidRDefault="56B10C7C" w:rsidP="007A4A32">
      <w:pPr>
        <w:pStyle w:val="ListParagraph"/>
        <w:numPr>
          <w:ilvl w:val="1"/>
          <w:numId w:val="27"/>
        </w:numPr>
      </w:pPr>
      <w:r>
        <w:t>Spatial Analyst</w:t>
      </w:r>
    </w:p>
    <w:p w14:paraId="5E967149" w14:textId="4B4C2326" w:rsidR="00AC0A68" w:rsidRDefault="56B10C7C" w:rsidP="007A4A32">
      <w:pPr>
        <w:pStyle w:val="ListParagraph"/>
        <w:numPr>
          <w:ilvl w:val="1"/>
          <w:numId w:val="27"/>
        </w:numPr>
      </w:pPr>
      <w:r>
        <w:t>3D Analyst</w:t>
      </w:r>
    </w:p>
    <w:p w14:paraId="3882204A" w14:textId="7CD8D382" w:rsidR="00AC0A68" w:rsidRDefault="6C586D0E" w:rsidP="4DE231AB">
      <w:r>
        <w:t>T</w:t>
      </w:r>
      <w:r w:rsidR="2F043B37">
        <w:t xml:space="preserve">he latest version </w:t>
      </w:r>
      <w:r w:rsidR="33B7EC51">
        <w:t xml:space="preserve">of ArcGIS Pro can be installed </w:t>
      </w:r>
      <w:r w:rsidR="2F043B37">
        <w:t>via Software Center.</w:t>
      </w:r>
    </w:p>
    <w:p w14:paraId="684A7F0D" w14:textId="155F0A2A" w:rsidR="00AC0A68" w:rsidRDefault="2F043B37" w:rsidP="4DE231AB">
      <w:r>
        <w:t xml:space="preserve">To enable the ArcGIS Pro extensions, </w:t>
      </w:r>
      <w:r w:rsidR="2FFFCBE5">
        <w:t xml:space="preserve">submit a ticket </w:t>
      </w:r>
      <w:r w:rsidR="206032E9">
        <w:t xml:space="preserve">to </w:t>
      </w:r>
      <w:r w:rsidR="2FFFCBE5">
        <w:t xml:space="preserve">MNIT GIS </w:t>
      </w:r>
      <w:r w:rsidR="7DC60A6C">
        <w:t xml:space="preserve">Team </w:t>
      </w:r>
      <w:r w:rsidR="2FFFCBE5">
        <w:t>requesting that the extensions be enabled</w:t>
      </w:r>
      <w:r w:rsidR="5A4585F0">
        <w:t xml:space="preserve"> for your personal </w:t>
      </w:r>
      <w:r w:rsidR="4CA4170C">
        <w:t xml:space="preserve">ArcGIS Pro </w:t>
      </w:r>
      <w:r w:rsidR="5A4585F0">
        <w:t>licen</w:t>
      </w:r>
      <w:r w:rsidR="7613C638">
        <w:t>se</w:t>
      </w:r>
      <w:r w:rsidR="5A4585F0">
        <w:t>. A supervisor’s permission is not required.</w:t>
      </w:r>
    </w:p>
    <w:p w14:paraId="73F9498A" w14:textId="5E1C77BF" w:rsidR="00AC0A68" w:rsidRDefault="00AC0A68">
      <w:pPr>
        <w:pStyle w:val="Heading2"/>
      </w:pPr>
      <w:bookmarkStart w:id="12" w:name="_Toc191454485"/>
      <w:bookmarkEnd w:id="11"/>
      <w:r>
        <w:t>Starting A New Project</w:t>
      </w:r>
      <w:bookmarkEnd w:id="12"/>
    </w:p>
    <w:p w14:paraId="26520475" w14:textId="51098207" w:rsidR="004B1D50" w:rsidRPr="004B1D50" w:rsidRDefault="009812AD" w:rsidP="00605858">
      <w:r>
        <w:t>Each project/permit should have a separate ArcGIS Pro project (.</w:t>
      </w:r>
      <w:proofErr w:type="spellStart"/>
      <w:r>
        <w:t>aprx</w:t>
      </w:r>
      <w:proofErr w:type="spellEnd"/>
      <w:r>
        <w:t>) for cross sections.</w:t>
      </w:r>
    </w:p>
    <w:p w14:paraId="5CA9F5A9" w14:textId="5D4FDF29" w:rsidR="00AC0A68" w:rsidRDefault="009812AD" w:rsidP="007A4A32">
      <w:pPr>
        <w:pStyle w:val="ListParagraph"/>
        <w:numPr>
          <w:ilvl w:val="0"/>
          <w:numId w:val="8"/>
        </w:numPr>
      </w:pPr>
      <w:r>
        <w:t>To create a new cross section project, o</w:t>
      </w:r>
      <w:r w:rsidR="00AC0A68">
        <w:t xml:space="preserve">pen ArcGIS Pro. On the Start Screen, click on the “Start with another template” button on the right-hand side. </w:t>
      </w:r>
    </w:p>
    <w:p w14:paraId="2CB1BA68" w14:textId="126F2F36" w:rsidR="00AC0A68" w:rsidRDefault="00AC0A68" w:rsidP="00AC0A68">
      <w:pPr>
        <w:pStyle w:val="ListParagraph"/>
        <w:numPr>
          <w:ilvl w:val="0"/>
          <w:numId w:val="0"/>
        </w:numPr>
        <w:ind w:left="720"/>
      </w:pPr>
      <w:r>
        <w:rPr>
          <w:noProof/>
        </w:rPr>
        <w:drawing>
          <wp:inline distT="0" distB="0" distL="0" distR="0" wp14:anchorId="4E72E24A" wp14:editId="77145F8F">
            <wp:extent cx="2606040" cy="486320"/>
            <wp:effectExtent l="0" t="0" r="3810" b="9525"/>
            <wp:docPr id="1761807855" name="Picture 1761807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07855" name=""/>
                    <pic:cNvPicPr/>
                  </pic:nvPicPr>
                  <pic:blipFill>
                    <a:blip r:embed="rId17"/>
                    <a:stretch>
                      <a:fillRect/>
                    </a:stretch>
                  </pic:blipFill>
                  <pic:spPr>
                    <a:xfrm>
                      <a:off x="0" y="0"/>
                      <a:ext cx="2640186" cy="492692"/>
                    </a:xfrm>
                    <a:prstGeom prst="rect">
                      <a:avLst/>
                    </a:prstGeom>
                  </pic:spPr>
                </pic:pic>
              </a:graphicData>
            </a:graphic>
          </wp:inline>
        </w:drawing>
      </w:r>
    </w:p>
    <w:p w14:paraId="764A20AA" w14:textId="07D02319" w:rsidR="00115DA0" w:rsidRDefault="00AC0A68" w:rsidP="0080124D">
      <w:pPr>
        <w:pStyle w:val="ListParagraph"/>
      </w:pPr>
      <w:r>
        <w:t>Navigate to</w:t>
      </w:r>
      <w:r w:rsidR="00676673">
        <w:t xml:space="preserve"> </w:t>
      </w:r>
      <w:commentRangeStart w:id="13"/>
      <w:r w:rsidR="00676673">
        <w:t>“</w:t>
      </w:r>
      <w:r w:rsidR="00D5196F" w:rsidRPr="00D5196F">
        <w:t>V:\gdrs\apps\org\us_mn_state_dnr\DNR_CrossSection_Tool\ProjectTemplates” and select the “</w:t>
      </w:r>
      <w:proofErr w:type="spellStart"/>
      <w:r w:rsidR="00D5196F" w:rsidRPr="00D5196F">
        <w:t>Pro_DNR_CrossSection_</w:t>
      </w:r>
      <w:proofErr w:type="gramStart"/>
      <w:r w:rsidR="00D5196F" w:rsidRPr="00D5196F">
        <w:t>TemplateVxx.aptx</w:t>
      </w:r>
      <w:proofErr w:type="spellEnd"/>
      <w:r w:rsidR="00D5196F" w:rsidRPr="00D5196F">
        <w:t xml:space="preserve"> </w:t>
      </w:r>
      <w:r>
        <w:t>”</w:t>
      </w:r>
      <w:proofErr w:type="gramEnd"/>
      <w:r>
        <w:t xml:space="preserve"> file. Click O</w:t>
      </w:r>
      <w:r w:rsidR="00115DA0">
        <w:t>K.</w:t>
      </w:r>
      <w:commentRangeEnd w:id="13"/>
      <w:r>
        <w:rPr>
          <w:rStyle w:val="CommentReference"/>
        </w:rPr>
        <w:commentReference w:id="13"/>
      </w:r>
      <w:commentRangeStart w:id="14"/>
      <w:commentRangeEnd w:id="14"/>
      <w:r>
        <w:rPr>
          <w:rStyle w:val="CommentReference"/>
        </w:rPr>
        <w:commentReference w:id="14"/>
      </w:r>
    </w:p>
    <w:p w14:paraId="03A667E6" w14:textId="21254394" w:rsidR="00AC0A68" w:rsidRDefault="00AC0A68" w:rsidP="007A4A32">
      <w:pPr>
        <w:pStyle w:val="ListParagraph"/>
        <w:numPr>
          <w:ilvl w:val="0"/>
          <w:numId w:val="8"/>
        </w:numPr>
      </w:pPr>
      <w:r>
        <w:t xml:space="preserve">A “Create a New Project” dialog box will open. Rename your project </w:t>
      </w:r>
      <w:r w:rsidR="004A4839">
        <w:t>appropriately</w:t>
      </w:r>
      <w:r w:rsidR="003F021A">
        <w:t xml:space="preserve"> ([Permit #]</w:t>
      </w:r>
      <w:proofErr w:type="gramStart"/>
      <w:r w:rsidR="003F021A">
        <w:t>-[</w:t>
      </w:r>
      <w:proofErr w:type="gramEnd"/>
      <w:r w:rsidR="003F021A">
        <w:t xml:space="preserve">Project Name]-XS </w:t>
      </w:r>
      <w:r w:rsidR="006B2757">
        <w:t>Ex: 2001-0001-RainbowFarms-XS</w:t>
      </w:r>
      <w:r w:rsidR="003F021A">
        <w:t>)</w:t>
      </w:r>
      <w:r w:rsidR="004A4839">
        <w:t xml:space="preserve"> and</w:t>
      </w:r>
      <w:r>
        <w:t xml:space="preserve"> set your preferred location</w:t>
      </w:r>
      <w:r w:rsidR="006B2757">
        <w:t xml:space="preserve"> on a local drive</w:t>
      </w:r>
      <w:r>
        <w:t xml:space="preserve"> but NOT buried deep in your file tree. </w:t>
      </w:r>
      <w:r w:rsidR="004A4839">
        <w:t xml:space="preserve">The longer the file path, the more trouble you’ll have. </w:t>
      </w:r>
      <w:r w:rsidR="00D556B7">
        <w:t xml:space="preserve">ALSO, IT IS CRITICAL THAT YOUR PROJECT IS NOT STORED IN A FOLDER AUTOMATICALLY BACKED UP BY ONE DRIVE. </w:t>
      </w:r>
      <w:r w:rsidR="004A4839">
        <w:t>Click OK.</w:t>
      </w:r>
    </w:p>
    <w:p w14:paraId="5FCDB671" w14:textId="13965D25" w:rsidR="004A4839" w:rsidRDefault="004A4839" w:rsidP="3DBD261D">
      <w:pPr>
        <w:pStyle w:val="ListParagraph"/>
      </w:pPr>
      <w:r>
        <w:t xml:space="preserve">Your new project should have two maps and </w:t>
      </w:r>
      <w:r w:rsidR="3F385142">
        <w:t>two</w:t>
      </w:r>
      <w:r>
        <w:t xml:space="preserve"> layout</w:t>
      </w:r>
      <w:r w:rsidR="102A9743">
        <w:t xml:space="preserve"> options (letter and tabloid sizes)</w:t>
      </w:r>
      <w:r>
        <w:t xml:space="preserve"> open as shown below.</w:t>
      </w:r>
    </w:p>
    <w:p w14:paraId="20706519" w14:textId="19D335CA" w:rsidR="004A4839" w:rsidRDefault="00721531" w:rsidP="004A4839">
      <w:pPr>
        <w:ind w:left="360"/>
      </w:pPr>
      <w:r>
        <w:rPr>
          <w:noProof/>
          <w:sz w:val="16"/>
          <w:szCs w:val="16"/>
        </w:rPr>
        <w:lastRenderedPageBreak/>
        <mc:AlternateContent>
          <mc:Choice Requires="wps">
            <w:drawing>
              <wp:anchor distT="0" distB="0" distL="114300" distR="114300" simplePos="0" relativeHeight="251658242" behindDoc="0" locked="0" layoutInCell="1" allowOverlap="1" wp14:anchorId="56C33450" wp14:editId="10DBE9E3">
                <wp:simplePos x="0" y="0"/>
                <wp:positionH relativeFrom="column">
                  <wp:posOffset>2228850</wp:posOffset>
                </wp:positionH>
                <wp:positionV relativeFrom="paragraph">
                  <wp:posOffset>160020</wp:posOffset>
                </wp:positionV>
                <wp:extent cx="3863340" cy="461010"/>
                <wp:effectExtent l="0" t="0" r="22860" b="15240"/>
                <wp:wrapNone/>
                <wp:docPr id="1829291682" name="Oval 1"/>
                <wp:cNvGraphicFramePr/>
                <a:graphic xmlns:a="http://schemas.openxmlformats.org/drawingml/2006/main">
                  <a:graphicData uri="http://schemas.microsoft.com/office/word/2010/wordprocessingShape">
                    <wps:wsp>
                      <wps:cNvSpPr/>
                      <wps:spPr>
                        <a:xfrm>
                          <a:off x="0" y="0"/>
                          <a:ext cx="3863340" cy="46101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xmlns:w16sdtfl="http://schemas.microsoft.com/office/word/2024/wordml/sdtformatlock" xmlns:w16du="http://schemas.microsoft.com/office/word/2023/wordml/word16du">
            <w:pict>
              <v:oval id="Oval 1" style="position:absolute;margin-left:175.5pt;margin-top:12.6pt;width:304.2pt;height:36.3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85pt" w14:anchorId="454ECF5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"/>
            </w:pict>
          </mc:Fallback>
        </mc:AlternateContent>
      </w:r>
      <w:r>
        <w:rPr>
          <w:noProof/>
        </w:rPr>
        <w:drawing>
          <wp:inline distT="0" distB="0" distL="0" distR="0" wp14:anchorId="008A4A9E" wp14:editId="6AA2A99E">
            <wp:extent cx="5948980" cy="3009900"/>
            <wp:effectExtent l="19050" t="19050" r="13970" b="19050"/>
            <wp:docPr id="186398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83438" name=""/>
                    <pic:cNvPicPr/>
                  </pic:nvPicPr>
                  <pic:blipFill>
                    <a:blip r:embed="rId22"/>
                    <a:stretch>
                      <a:fillRect/>
                    </a:stretch>
                  </pic:blipFill>
                  <pic:spPr>
                    <a:xfrm>
                      <a:off x="0" y="0"/>
                      <a:ext cx="5961692" cy="3016331"/>
                    </a:xfrm>
                    <a:prstGeom prst="rect">
                      <a:avLst/>
                    </a:prstGeom>
                    <a:ln>
                      <a:solidFill>
                        <a:schemeClr val="accent1"/>
                      </a:solidFill>
                    </a:ln>
                  </pic:spPr>
                </pic:pic>
              </a:graphicData>
            </a:graphic>
          </wp:inline>
        </w:drawing>
      </w:r>
    </w:p>
    <w:p w14:paraId="3B6753DC" w14:textId="77777777" w:rsidR="00873F68" w:rsidRDefault="00873F68" w:rsidP="000B4A5D">
      <w:pPr>
        <w:pStyle w:val="Heading3"/>
      </w:pPr>
      <w:bookmarkStart w:id="15" w:name="_Toc191454486"/>
      <w:r>
        <w:t>Layout</w:t>
      </w:r>
      <w:r w:rsidRPr="00717977">
        <w:t xml:space="preserve"> Templates</w:t>
      </w:r>
      <w:bookmarkEnd w:id="15"/>
    </w:p>
    <w:p w14:paraId="0608EE33" w14:textId="77777777" w:rsidR="00873F68" w:rsidRDefault="00873F68" w:rsidP="00873F68">
      <w:pPr>
        <w:pStyle w:val="NormalWeb"/>
        <w:spacing w:before="0" w:beforeAutospacing="0" w:after="0" w:afterAutospacing="0"/>
        <w:rPr>
          <w:rFonts w:ascii="Calibri" w:hAnsi="Calibri" w:cs="Calibri"/>
          <w:sz w:val="22"/>
          <w:szCs w:val="22"/>
        </w:rPr>
      </w:pPr>
      <w:r>
        <w:rPr>
          <w:rFonts w:ascii="Calibri" w:hAnsi="Calibri" w:cs="Calibri"/>
          <w:sz w:val="22"/>
          <w:szCs w:val="22"/>
        </w:rPr>
        <w:t>Two layout templates are included in the project template by default. One is for letter-sized paper, the other for tabloid-sized paper. Choose whichever size works best and is approved by your PG.</w:t>
      </w:r>
    </w:p>
    <w:p w14:paraId="1FA6D4C0" w14:textId="77777777" w:rsidR="00873F68" w:rsidRDefault="00873F68" w:rsidP="00873F68">
      <w:pPr>
        <w:pStyle w:val="NormalWeb"/>
        <w:spacing w:before="0" w:beforeAutospacing="0" w:after="0" w:afterAutospacing="0"/>
        <w:rPr>
          <w:rFonts w:ascii="Calibri" w:hAnsi="Calibri" w:cs="Calibri"/>
          <w:sz w:val="22"/>
          <w:szCs w:val="22"/>
        </w:rPr>
      </w:pPr>
    </w:p>
    <w:p w14:paraId="5E3C8265" w14:textId="77777777" w:rsidR="00873F68" w:rsidRDefault="00873F68" w:rsidP="00873F68">
      <w:pPr>
        <w:pStyle w:val="ListParagraph"/>
        <w:numPr>
          <w:ilvl w:val="0"/>
          <w:numId w:val="0"/>
        </w:numPr>
        <w:ind w:left="720"/>
        <w:jc w:val="center"/>
      </w:pPr>
      <w:r>
        <w:rPr>
          <w:noProof/>
        </w:rPr>
        <w:drawing>
          <wp:inline distT="0" distB="0" distL="0" distR="0" wp14:anchorId="5BF26606" wp14:editId="7D40E6AB">
            <wp:extent cx="3114675" cy="714375"/>
            <wp:effectExtent l="0" t="0" r="9525" b="9525"/>
            <wp:docPr id="31206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61379" name=""/>
                    <pic:cNvPicPr/>
                  </pic:nvPicPr>
                  <pic:blipFill>
                    <a:blip r:embed="rId23"/>
                    <a:stretch>
                      <a:fillRect/>
                    </a:stretch>
                  </pic:blipFill>
                  <pic:spPr>
                    <a:xfrm>
                      <a:off x="0" y="0"/>
                      <a:ext cx="3114675" cy="714375"/>
                    </a:xfrm>
                    <a:prstGeom prst="rect">
                      <a:avLst/>
                    </a:prstGeom>
                  </pic:spPr>
                </pic:pic>
              </a:graphicData>
            </a:graphic>
          </wp:inline>
        </w:drawing>
      </w:r>
    </w:p>
    <w:p w14:paraId="526342D1" w14:textId="77777777" w:rsidR="00873F68" w:rsidRDefault="00873F68" w:rsidP="00873F68">
      <w:pPr>
        <w:pStyle w:val="ListParagraph"/>
        <w:numPr>
          <w:ilvl w:val="0"/>
          <w:numId w:val="0"/>
        </w:numPr>
        <w:ind w:left="720"/>
      </w:pPr>
    </w:p>
    <w:p w14:paraId="45073BDE" w14:textId="77777777" w:rsidR="00873F68" w:rsidRDefault="00873F68" w:rsidP="007A4A32">
      <w:pPr>
        <w:pStyle w:val="ListParagraph"/>
        <w:numPr>
          <w:ilvl w:val="0"/>
          <w:numId w:val="23"/>
        </w:numPr>
      </w:pPr>
      <w:r>
        <w:t xml:space="preserve">To use a layout, open the Table of Contents for the new layout window. Right click on the Map View Map Frame and select Properties. </w:t>
      </w:r>
    </w:p>
    <w:p w14:paraId="41909BB9" w14:textId="77777777" w:rsidR="00873F68" w:rsidRDefault="00873F68" w:rsidP="00873F68">
      <w:pPr>
        <w:jc w:val="center"/>
      </w:pPr>
      <w:r>
        <w:rPr>
          <w:noProof/>
        </w:rPr>
        <w:lastRenderedPageBreak/>
        <w:drawing>
          <wp:inline distT="0" distB="0" distL="0" distR="0" wp14:anchorId="3DDE1CF1" wp14:editId="0D0915E8">
            <wp:extent cx="2670810" cy="3494518"/>
            <wp:effectExtent l="0" t="0" r="0" b="0"/>
            <wp:docPr id="993165673" name="Picture 99316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672755" cy="3497063"/>
                    </a:xfrm>
                    <a:prstGeom prst="rect">
                      <a:avLst/>
                    </a:prstGeom>
                  </pic:spPr>
                </pic:pic>
              </a:graphicData>
            </a:graphic>
          </wp:inline>
        </w:drawing>
      </w:r>
    </w:p>
    <w:p w14:paraId="63B2ED82" w14:textId="77777777" w:rsidR="00873F68" w:rsidRDefault="00873F68" w:rsidP="007A4A32">
      <w:pPr>
        <w:pStyle w:val="ListParagraph"/>
        <w:numPr>
          <w:ilvl w:val="0"/>
          <w:numId w:val="23"/>
        </w:numPr>
      </w:pPr>
      <w:r>
        <w:t>In the Element window, change the Map in the Map Frame drop down menu from “&lt;None&gt;” to “</w:t>
      </w:r>
      <w:proofErr w:type="spellStart"/>
      <w:r>
        <w:t>MapView</w:t>
      </w:r>
      <w:proofErr w:type="spellEnd"/>
      <w:r>
        <w:t>”.</w:t>
      </w:r>
    </w:p>
    <w:p w14:paraId="624E843E" w14:textId="77777777" w:rsidR="00873F68" w:rsidRDefault="00873F68" w:rsidP="00873F68">
      <w:pPr>
        <w:jc w:val="center"/>
      </w:pPr>
      <w:r>
        <w:rPr>
          <w:noProof/>
        </w:rPr>
        <w:drawing>
          <wp:inline distT="0" distB="0" distL="0" distR="0" wp14:anchorId="309A1C48" wp14:editId="233BB612">
            <wp:extent cx="3351313" cy="3154680"/>
            <wp:effectExtent l="0" t="0" r="1905" b="7620"/>
            <wp:docPr id="1093454290" name="Picture 109345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357370" cy="3160381"/>
                    </a:xfrm>
                    <a:prstGeom prst="rect">
                      <a:avLst/>
                    </a:prstGeom>
                  </pic:spPr>
                </pic:pic>
              </a:graphicData>
            </a:graphic>
          </wp:inline>
        </w:drawing>
      </w:r>
    </w:p>
    <w:p w14:paraId="79342D90" w14:textId="77777777" w:rsidR="00873F68" w:rsidRDefault="00873F68" w:rsidP="007A4A32">
      <w:pPr>
        <w:pStyle w:val="ListParagraph"/>
        <w:numPr>
          <w:ilvl w:val="0"/>
          <w:numId w:val="23"/>
        </w:numPr>
      </w:pPr>
      <w:r>
        <w:t>Repeat the same steps for the Cross Section Map Frame to populate the new layout with “Xs1”.</w:t>
      </w:r>
    </w:p>
    <w:p w14:paraId="61C4F4DB" w14:textId="77777777" w:rsidR="00873F68" w:rsidRDefault="00873F68" w:rsidP="00873F68"/>
    <w:p w14:paraId="0ACEAF0D" w14:textId="77777777" w:rsidR="00F72D2E" w:rsidRPr="000B4A5D" w:rsidRDefault="00F72D2E" w:rsidP="000B4A5D">
      <w:pPr>
        <w:pStyle w:val="Heading3"/>
      </w:pPr>
      <w:bookmarkStart w:id="16" w:name="_Toc191454487"/>
      <w:r w:rsidRPr="000B4A5D">
        <w:lastRenderedPageBreak/>
        <w:t>Grid Files</w:t>
      </w:r>
      <w:bookmarkEnd w:id="16"/>
    </w:p>
    <w:p w14:paraId="361E3740" w14:textId="6303D9B3" w:rsidR="00F72D2E" w:rsidRDefault="00F72D2E" w:rsidP="00F72D2E">
      <w:r>
        <w:t xml:space="preserve">These files provide the grid line, polygon, and point label files for </w:t>
      </w:r>
      <w:r w:rsidR="00873F68">
        <w:t>t</w:t>
      </w:r>
      <w:r>
        <w:t>raditional cross section display, with the beginning of the cross section always at measure zero. These files should never be altered and are saved in the ‘grid2011.gdb’.</w:t>
      </w:r>
      <w:r w:rsidR="006851D0">
        <w:t xml:space="preserve"> If the file connection breaks, navigate to</w:t>
      </w:r>
      <w:r w:rsidR="007202ED">
        <w:t xml:space="preserve"> </w:t>
      </w:r>
      <w:r w:rsidR="006851D0">
        <w:t>“</w:t>
      </w:r>
      <w:r w:rsidR="007202ED" w:rsidRPr="007202ED">
        <w:t>V:\gdrs\apps\org\us_mn_state_dnr\DNR_CrossSection_Tool\GridFiles</w:t>
      </w:r>
      <w:r w:rsidR="006851D0">
        <w:t>” to reconnect.</w:t>
      </w:r>
    </w:p>
    <w:p w14:paraId="556D9A82" w14:textId="1099B0FE" w:rsidR="009812AD" w:rsidRDefault="00E0678D" w:rsidP="00E0678D">
      <w:pPr>
        <w:jc w:val="center"/>
      </w:pPr>
      <w:r>
        <w:rPr>
          <w:noProof/>
        </w:rPr>
        <w:drawing>
          <wp:inline distT="0" distB="0" distL="0" distR="0" wp14:anchorId="7327BD56" wp14:editId="56978DDE">
            <wp:extent cx="4219575" cy="4219575"/>
            <wp:effectExtent l="0" t="0" r="9525" b="9525"/>
            <wp:docPr id="211164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45492" name=""/>
                    <pic:cNvPicPr/>
                  </pic:nvPicPr>
                  <pic:blipFill>
                    <a:blip r:embed="rId26"/>
                    <a:stretch>
                      <a:fillRect/>
                    </a:stretch>
                  </pic:blipFill>
                  <pic:spPr>
                    <a:xfrm>
                      <a:off x="0" y="0"/>
                      <a:ext cx="4219575" cy="4219575"/>
                    </a:xfrm>
                    <a:prstGeom prst="rect">
                      <a:avLst/>
                    </a:prstGeom>
                  </pic:spPr>
                </pic:pic>
              </a:graphicData>
            </a:graphic>
          </wp:inline>
        </w:drawing>
      </w:r>
    </w:p>
    <w:p w14:paraId="6FA58E5A" w14:textId="77777777" w:rsidR="00873F68" w:rsidRDefault="00873F68" w:rsidP="00873F68">
      <w:pPr>
        <w:pStyle w:val="Heading3"/>
      </w:pPr>
      <w:bookmarkStart w:id="17" w:name="_Toc191454488"/>
      <w:r>
        <w:t>Add the DNR Cross Section Toolbox to ArcGIS Pro</w:t>
      </w:r>
      <w:bookmarkEnd w:id="17"/>
    </w:p>
    <w:p w14:paraId="3D531479" w14:textId="77777777" w:rsidR="00873F68" w:rsidRDefault="00873F68" w:rsidP="00873F68">
      <w:pPr>
        <w:pStyle w:val="Caption"/>
        <w:rPr>
          <w:b w:val="0"/>
          <w:bCs w:val="0"/>
          <w:iCs w:val="0"/>
          <w:color w:val="auto"/>
          <w:sz w:val="22"/>
          <w:szCs w:val="22"/>
        </w:rPr>
      </w:pPr>
      <w:r w:rsidRPr="007F0D3B">
        <w:rPr>
          <w:b w:val="0"/>
          <w:bCs w:val="0"/>
          <w:iCs w:val="0"/>
          <w:color w:val="auto"/>
          <w:sz w:val="22"/>
          <w:szCs w:val="22"/>
        </w:rPr>
        <w:t>The DNR Cross Section Tool</w:t>
      </w:r>
      <w:r>
        <w:rPr>
          <w:b w:val="0"/>
          <w:bCs w:val="0"/>
          <w:iCs w:val="0"/>
          <w:color w:val="auto"/>
          <w:sz w:val="22"/>
          <w:szCs w:val="22"/>
        </w:rPr>
        <w:t>s</w:t>
      </w:r>
      <w:r w:rsidRPr="007F0D3B">
        <w:rPr>
          <w:b w:val="0"/>
          <w:bCs w:val="0"/>
          <w:iCs w:val="0"/>
          <w:color w:val="auto"/>
          <w:sz w:val="22"/>
          <w:szCs w:val="22"/>
        </w:rPr>
        <w:t xml:space="preserve"> is a toolbox available for use in ArcGIS Pro by staff at DNR. </w:t>
      </w:r>
    </w:p>
    <w:p w14:paraId="37453083" w14:textId="5DE4F29D" w:rsidR="00873F68" w:rsidRDefault="000E507C" w:rsidP="007A4A32">
      <w:pPr>
        <w:pStyle w:val="Caption"/>
        <w:numPr>
          <w:ilvl w:val="0"/>
          <w:numId w:val="22"/>
        </w:numPr>
        <w:rPr>
          <w:b w:val="0"/>
          <w:bCs w:val="0"/>
          <w:iCs w:val="0"/>
          <w:color w:val="auto"/>
          <w:sz w:val="22"/>
          <w:szCs w:val="22"/>
        </w:rPr>
      </w:pPr>
      <w:r>
        <w:rPr>
          <w:b w:val="0"/>
          <w:bCs w:val="0"/>
          <w:iCs w:val="0"/>
          <w:color w:val="auto"/>
          <w:sz w:val="22"/>
          <w:szCs w:val="22"/>
        </w:rPr>
        <w:t>If the toolbox is not already available in y</w:t>
      </w:r>
      <w:r w:rsidR="00873F68">
        <w:rPr>
          <w:b w:val="0"/>
          <w:bCs w:val="0"/>
          <w:iCs w:val="0"/>
          <w:color w:val="auto"/>
          <w:sz w:val="22"/>
          <w:szCs w:val="22"/>
        </w:rPr>
        <w:t>our new</w:t>
      </w:r>
      <w:r w:rsidR="00873F68" w:rsidRPr="007F0D3B">
        <w:rPr>
          <w:b w:val="0"/>
          <w:bCs w:val="0"/>
          <w:iCs w:val="0"/>
          <w:color w:val="auto"/>
          <w:sz w:val="22"/>
          <w:szCs w:val="22"/>
        </w:rPr>
        <w:t xml:space="preserve"> </w:t>
      </w:r>
      <w:r w:rsidR="00873F68">
        <w:rPr>
          <w:b w:val="0"/>
          <w:bCs w:val="0"/>
          <w:iCs w:val="0"/>
          <w:color w:val="auto"/>
          <w:sz w:val="22"/>
          <w:szCs w:val="22"/>
        </w:rPr>
        <w:t xml:space="preserve">ArcGIS </w:t>
      </w:r>
      <w:proofErr w:type="gramStart"/>
      <w:r w:rsidR="00873F68">
        <w:rPr>
          <w:b w:val="0"/>
          <w:bCs w:val="0"/>
          <w:iCs w:val="0"/>
          <w:color w:val="auto"/>
          <w:sz w:val="22"/>
          <w:szCs w:val="22"/>
        </w:rPr>
        <w:t>Pro .</w:t>
      </w:r>
      <w:proofErr w:type="spellStart"/>
      <w:r w:rsidR="00873F68">
        <w:rPr>
          <w:b w:val="0"/>
          <w:bCs w:val="0"/>
          <w:iCs w:val="0"/>
          <w:color w:val="auto"/>
          <w:sz w:val="22"/>
          <w:szCs w:val="22"/>
        </w:rPr>
        <w:t>aprx</w:t>
      </w:r>
      <w:proofErr w:type="spellEnd"/>
      <w:proofErr w:type="gramEnd"/>
      <w:r w:rsidR="00873F68">
        <w:rPr>
          <w:b w:val="0"/>
          <w:bCs w:val="0"/>
          <w:iCs w:val="0"/>
          <w:color w:val="auto"/>
          <w:sz w:val="22"/>
          <w:szCs w:val="22"/>
        </w:rPr>
        <w:t xml:space="preserve"> document</w:t>
      </w:r>
      <w:r w:rsidR="00873F68" w:rsidRPr="007F0D3B">
        <w:rPr>
          <w:b w:val="0"/>
          <w:bCs w:val="0"/>
          <w:iCs w:val="0"/>
          <w:color w:val="auto"/>
          <w:sz w:val="22"/>
          <w:szCs w:val="22"/>
        </w:rPr>
        <w:t>, go to</w:t>
      </w:r>
      <w:r w:rsidR="00873F68">
        <w:rPr>
          <w:b w:val="0"/>
          <w:bCs w:val="0"/>
          <w:iCs w:val="0"/>
          <w:color w:val="auto"/>
          <w:sz w:val="22"/>
          <w:szCs w:val="22"/>
        </w:rPr>
        <w:t xml:space="preserve"> Catalog &gt; Favorites &gt; Add Item &gt; Toolbox &gt; Add Toolbox.</w:t>
      </w:r>
    </w:p>
    <w:p w14:paraId="7462E129" w14:textId="556EA19D" w:rsidR="00873F68" w:rsidRDefault="00873F68" w:rsidP="007202ED">
      <w:pPr>
        <w:pStyle w:val="ListParagraph"/>
        <w:numPr>
          <w:ilvl w:val="0"/>
          <w:numId w:val="22"/>
        </w:numPr>
      </w:pPr>
      <w:r>
        <w:t xml:space="preserve">Navigate to </w:t>
      </w:r>
      <w:commentRangeStart w:id="18"/>
      <w:r>
        <w:t>“</w:t>
      </w:r>
      <w:proofErr w:type="gramStart"/>
      <w:r w:rsidR="007202ED" w:rsidRPr="007202ED">
        <w:t>V:\</w:t>
      </w:r>
      <w:proofErr w:type="spellStart"/>
      <w:r w:rsidR="007202ED" w:rsidRPr="007202ED">
        <w:t>gdrs</w:t>
      </w:r>
      <w:proofErr w:type="spellEnd"/>
      <w:r w:rsidR="007202ED" w:rsidRPr="007202ED">
        <w:t>\apps\org\</w:t>
      </w:r>
      <w:proofErr w:type="spellStart"/>
      <w:r w:rsidR="007202ED" w:rsidRPr="007202ED">
        <w:t>us_mn_state_dnr</w:t>
      </w:r>
      <w:proofErr w:type="spellEnd"/>
      <w:r w:rsidR="007202ED" w:rsidRPr="007202ED">
        <w:t>\</w:t>
      </w:r>
      <w:proofErr w:type="spellStart"/>
      <w:r w:rsidR="007202ED" w:rsidRPr="007202ED">
        <w:t>DNR_CrossSection_Tool</w:t>
      </w:r>
      <w:proofErr w:type="spellEnd"/>
      <w:r w:rsidR="007202ED" w:rsidRPr="007202ED">
        <w:t xml:space="preserve"> </w:t>
      </w:r>
      <w:r>
        <w:t>”</w:t>
      </w:r>
      <w:commentRangeEnd w:id="18"/>
      <w:proofErr w:type="gramEnd"/>
      <w:r w:rsidR="00012252">
        <w:rPr>
          <w:rStyle w:val="CommentReference"/>
        </w:rPr>
        <w:commentReference w:id="18"/>
      </w:r>
      <w:r>
        <w:t xml:space="preserve"> and select “DNR Cross Section Tools [most recent version].</w:t>
      </w:r>
      <w:proofErr w:type="spellStart"/>
      <w:r>
        <w:t>tbx</w:t>
      </w:r>
      <w:proofErr w:type="spellEnd"/>
      <w:r>
        <w:t>” then click OK.</w:t>
      </w:r>
    </w:p>
    <w:p w14:paraId="18764FC3" w14:textId="77AEFC5D" w:rsidR="00873F68" w:rsidRDefault="00873F68" w:rsidP="007A4A32">
      <w:pPr>
        <w:pStyle w:val="ListParagraph"/>
        <w:numPr>
          <w:ilvl w:val="0"/>
          <w:numId w:val="22"/>
        </w:numPr>
      </w:pPr>
      <w:r>
        <w:t>The toolbox should now be visible in both the Favorites and Project tabs of the Catalog. In the Project tab, expand the Toolboxes folder to view.</w:t>
      </w:r>
    </w:p>
    <w:p w14:paraId="0E239058" w14:textId="4643F50D" w:rsidR="007F0D3B" w:rsidRDefault="008F6B54" w:rsidP="006626A6">
      <w:pPr>
        <w:pStyle w:val="Heading2"/>
      </w:pPr>
      <w:bookmarkStart w:id="19" w:name="_Toc191454489"/>
      <w:r>
        <w:lastRenderedPageBreak/>
        <w:t>Sourcing</w:t>
      </w:r>
      <w:r w:rsidR="007F0D3B">
        <w:t xml:space="preserve"> Your Data</w:t>
      </w:r>
      <w:bookmarkEnd w:id="19"/>
    </w:p>
    <w:p w14:paraId="01595C01" w14:textId="3968338B" w:rsidR="00C13F68" w:rsidRDefault="00C13F68" w:rsidP="00C60318">
      <w:pPr>
        <w:pStyle w:val="Heading3"/>
      </w:pPr>
      <w:bookmarkStart w:id="20" w:name="_Toc191454490"/>
      <w:r>
        <w:t>Coordinate Systems</w:t>
      </w:r>
      <w:bookmarkEnd w:id="20"/>
    </w:p>
    <w:p w14:paraId="1EB9B369" w14:textId="03519FB5" w:rsidR="00C13F68" w:rsidRPr="008E00F2" w:rsidRDefault="00C13F68" w:rsidP="00655B71">
      <w:pPr>
        <w:pStyle w:val="Heading4"/>
      </w:pPr>
      <w:r w:rsidRPr="008E00F2">
        <w:t xml:space="preserve">Tool </w:t>
      </w:r>
      <w:r w:rsidR="00655B71">
        <w:t>I</w:t>
      </w:r>
      <w:r w:rsidRPr="008E00F2">
        <w:t>nputs</w:t>
      </w:r>
    </w:p>
    <w:p w14:paraId="0108F3CB" w14:textId="31E43920" w:rsidR="00C13F68" w:rsidRDefault="00C13F68" w:rsidP="007A4A32">
      <w:pPr>
        <w:pStyle w:val="ListParagraph"/>
        <w:numPr>
          <w:ilvl w:val="0"/>
          <w:numId w:val="11"/>
        </w:numPr>
      </w:pPr>
      <w:proofErr w:type="spellStart"/>
      <w:r>
        <w:t>Mapview</w:t>
      </w:r>
      <w:proofErr w:type="spellEnd"/>
      <w:r>
        <w:t xml:space="preserve"> data such as cross section lines and DEM </w:t>
      </w:r>
      <w:proofErr w:type="spellStart"/>
      <w:r>
        <w:t>rasters</w:t>
      </w:r>
      <w:proofErr w:type="spellEnd"/>
      <w:r>
        <w:t xml:space="preserve"> must be in the Projected Coordinate System NAD 1983 UTM Zone 15N. This coordinate system is available in ArcGIS Pro’s default coordinate system library.</w:t>
      </w:r>
    </w:p>
    <w:p w14:paraId="700DFE19" w14:textId="1D8D9357" w:rsidR="00C13F68" w:rsidRDefault="00C13F68" w:rsidP="00C13F68">
      <w:pPr>
        <w:pStyle w:val="ListParagraph"/>
        <w:numPr>
          <w:ilvl w:val="0"/>
          <w:numId w:val="0"/>
        </w:numPr>
        <w:ind w:left="720"/>
      </w:pPr>
      <w:r>
        <w:rPr>
          <w:noProof/>
        </w:rPr>
        <w:drawing>
          <wp:inline distT="0" distB="0" distL="0" distR="0" wp14:anchorId="5B5A28CD" wp14:editId="2CDC2328">
            <wp:extent cx="3343275" cy="5019675"/>
            <wp:effectExtent l="0" t="0" r="9525" b="9525"/>
            <wp:docPr id="26969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886" name=""/>
                    <pic:cNvPicPr/>
                  </pic:nvPicPr>
                  <pic:blipFill>
                    <a:blip r:embed="rId27"/>
                    <a:stretch>
                      <a:fillRect/>
                    </a:stretch>
                  </pic:blipFill>
                  <pic:spPr>
                    <a:xfrm>
                      <a:off x="0" y="0"/>
                      <a:ext cx="3343275" cy="5019675"/>
                    </a:xfrm>
                    <a:prstGeom prst="rect">
                      <a:avLst/>
                    </a:prstGeom>
                  </pic:spPr>
                </pic:pic>
              </a:graphicData>
            </a:graphic>
          </wp:inline>
        </w:drawing>
      </w:r>
    </w:p>
    <w:p w14:paraId="793953FF" w14:textId="587B9737" w:rsidR="00C13F68" w:rsidRPr="008E00F2" w:rsidRDefault="00C13F68" w:rsidP="00655B71">
      <w:pPr>
        <w:pStyle w:val="Heading4"/>
      </w:pPr>
      <w:bookmarkStart w:id="21" w:name="_2D_Tool_Outputs"/>
      <w:bookmarkEnd w:id="21"/>
      <w:r w:rsidRPr="008E00F2">
        <w:t>2D Tool Outputs</w:t>
      </w:r>
    </w:p>
    <w:p w14:paraId="41D41BF8" w14:textId="77777777" w:rsidR="00716FF0" w:rsidRDefault="00C13F68" w:rsidP="007A4A32">
      <w:pPr>
        <w:pStyle w:val="ListParagraph"/>
        <w:numPr>
          <w:ilvl w:val="0"/>
          <w:numId w:val="11"/>
        </w:numPr>
      </w:pPr>
      <w:r>
        <w:t>Two-dimensional tool output files are automatically produced</w:t>
      </w:r>
      <w:r w:rsidR="00716FF0">
        <w:t xml:space="preserve"> with two different spatial references. </w:t>
      </w:r>
    </w:p>
    <w:p w14:paraId="105BEAA4" w14:textId="7759243C" w:rsidR="00716FF0" w:rsidRDefault="00716FF0" w:rsidP="007A4A32">
      <w:pPr>
        <w:pStyle w:val="ListParagraph"/>
        <w:numPr>
          <w:ilvl w:val="1"/>
          <w:numId w:val="11"/>
        </w:numPr>
      </w:pPr>
      <w:r>
        <w:t>“Unknown Coordinate System”</w:t>
      </w:r>
    </w:p>
    <w:p w14:paraId="738FB11C" w14:textId="1900F2E3" w:rsidR="00716FF0" w:rsidRPr="00BB7A2F" w:rsidRDefault="00716FF0" w:rsidP="007A4A32">
      <w:pPr>
        <w:pStyle w:val="ListParagraph"/>
        <w:numPr>
          <w:ilvl w:val="2"/>
          <w:numId w:val="11"/>
        </w:numPr>
      </w:pPr>
      <w:r>
        <w:t xml:space="preserve">This indicates a lack of coordinate system. </w:t>
      </w:r>
      <w:r w:rsidRPr="00BB7A2F">
        <w:t>These files can be opened in any version of ArcMap or ArcGIS Pro, but cannot be edited</w:t>
      </w:r>
      <w:r w:rsidR="00E17307" w:rsidRPr="00BB7A2F">
        <w:t xml:space="preserve"> in ArcGIS Pro.</w:t>
      </w:r>
    </w:p>
    <w:p w14:paraId="786F1C00" w14:textId="44E52F85" w:rsidR="00716FF0" w:rsidRDefault="00716FF0" w:rsidP="007A4A32">
      <w:pPr>
        <w:pStyle w:val="ListParagraph"/>
        <w:numPr>
          <w:ilvl w:val="2"/>
          <w:numId w:val="11"/>
        </w:numPr>
      </w:pPr>
      <w:r>
        <w:rPr>
          <w:noProof/>
        </w:rPr>
        <w:lastRenderedPageBreak/>
        <w:drawing>
          <wp:inline distT="0" distB="0" distL="0" distR="0" wp14:anchorId="275CD922" wp14:editId="3002C2B2">
            <wp:extent cx="1762125" cy="533400"/>
            <wp:effectExtent l="0" t="0" r="9525" b="0"/>
            <wp:docPr id="278555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55655" name=""/>
                    <pic:cNvPicPr/>
                  </pic:nvPicPr>
                  <pic:blipFill>
                    <a:blip r:embed="rId28"/>
                    <a:stretch>
                      <a:fillRect/>
                    </a:stretch>
                  </pic:blipFill>
                  <pic:spPr>
                    <a:xfrm>
                      <a:off x="0" y="0"/>
                      <a:ext cx="1762125" cy="533400"/>
                    </a:xfrm>
                    <a:prstGeom prst="rect">
                      <a:avLst/>
                    </a:prstGeom>
                  </pic:spPr>
                </pic:pic>
              </a:graphicData>
            </a:graphic>
          </wp:inline>
        </w:drawing>
      </w:r>
    </w:p>
    <w:p w14:paraId="17421D0C" w14:textId="2B8F0921" w:rsidR="00716FF0" w:rsidRDefault="00716FF0" w:rsidP="007A4A32">
      <w:pPr>
        <w:pStyle w:val="ListParagraph"/>
        <w:numPr>
          <w:ilvl w:val="1"/>
          <w:numId w:val="11"/>
        </w:numPr>
      </w:pPr>
      <w:r>
        <w:t>“</w:t>
      </w:r>
      <w:proofErr w:type="spellStart"/>
      <w:r>
        <w:t>DNR_XS</w:t>
      </w:r>
      <w:r w:rsidR="001A4C95">
        <w:t>_x_x</w:t>
      </w:r>
      <w:proofErr w:type="spellEnd"/>
      <w:r>
        <w:t>”</w:t>
      </w:r>
      <w:r w:rsidR="00CB670D">
        <w:t xml:space="preserve"> projection file is available for use, or you may use your own.</w:t>
      </w:r>
    </w:p>
    <w:p w14:paraId="2412EED4" w14:textId="0D13AF98" w:rsidR="008E00F2" w:rsidRDefault="007E44AF" w:rsidP="7DB83C4C">
      <w:pPr>
        <w:pStyle w:val="ListParagraph"/>
      </w:pPr>
      <w:r>
        <w:t>The DNR_XS_... projection file is</w:t>
      </w:r>
      <w:r w:rsidR="008E00F2">
        <w:t xml:space="preserve"> made-up custom coordinate system for projecting 2D cross section tool outputs.</w:t>
      </w:r>
      <w:r>
        <w:t xml:space="preserve"> Feature classes using this coordinate system</w:t>
      </w:r>
      <w:r w:rsidR="008E00F2">
        <w:t xml:space="preserve"> may not be openable with any version of ArcMap or ArcGIS Pro</w:t>
      </w:r>
      <w:commentRangeStart w:id="22"/>
      <w:commentRangeStart w:id="23"/>
      <w:r w:rsidR="008E00F2">
        <w:t>;</w:t>
      </w:r>
      <w:commentRangeEnd w:id="22"/>
      <w:r>
        <w:rPr>
          <w:rStyle w:val="CommentReference"/>
        </w:rPr>
        <w:commentReference w:id="22"/>
      </w:r>
      <w:commentRangeEnd w:id="23"/>
      <w:r>
        <w:rPr>
          <w:rStyle w:val="CommentReference"/>
        </w:rPr>
        <w:commentReference w:id="23"/>
      </w:r>
      <w:r w:rsidR="008E00F2">
        <w:t xml:space="preserve"> </w:t>
      </w:r>
      <w:r w:rsidR="004744A1">
        <w:t>however,</w:t>
      </w:r>
      <w:r w:rsidR="008E00F2">
        <w:t xml:space="preserve"> they can be edited.</w:t>
      </w:r>
      <w:r w:rsidR="001D0FBE">
        <w:t xml:space="preserve"> The version number at the end of the projection file name indicate</w:t>
      </w:r>
      <w:r w:rsidR="00E17307">
        <w:t>s</w:t>
      </w:r>
      <w:r w:rsidR="001D0FBE">
        <w:t xml:space="preserve"> the version of ArcGIS Pro for which it was created (i.e. DNR_XS_3_3.prj was created in ArcGIS Pro version 3.3)</w:t>
      </w:r>
      <w:r w:rsidR="00E17307">
        <w:t>.</w:t>
      </w:r>
    </w:p>
    <w:p w14:paraId="62ED7FB8" w14:textId="6CF43536" w:rsidR="008E00F2" w:rsidRDefault="7C6C3BB8" w:rsidP="7DB83C4C">
      <w:pPr>
        <w:pStyle w:val="ListParagraph"/>
      </w:pPr>
      <w:r>
        <w:t xml:space="preserve">During toolbox </w:t>
      </w:r>
      <w:r w:rsidR="707B6C1F">
        <w:t xml:space="preserve">beta </w:t>
      </w:r>
      <w:r>
        <w:t>testing</w:t>
      </w:r>
      <w:r w:rsidR="1BB6824E">
        <w:t>,</w:t>
      </w:r>
      <w:r>
        <w:t xml:space="preserve"> ArcGIS Pro software updates made </w:t>
      </w:r>
      <w:r w:rsidR="69A830AA">
        <w:t xml:space="preserve">a beta version of a </w:t>
      </w:r>
      <w:r>
        <w:t xml:space="preserve">2D projected </w:t>
      </w:r>
      <w:r w:rsidR="05426544">
        <w:t>coordinate system .</w:t>
      </w:r>
      <w:proofErr w:type="spellStart"/>
      <w:r w:rsidR="05426544">
        <w:t>prj</w:t>
      </w:r>
      <w:proofErr w:type="spellEnd"/>
      <w:r w:rsidR="05426544">
        <w:t xml:space="preserve"> </w:t>
      </w:r>
      <w:r>
        <w:t>file unopenable. I cannot predict</w:t>
      </w:r>
      <w:r w:rsidR="345A209E">
        <w:t xml:space="preserve"> if or when this will happen</w:t>
      </w:r>
      <w:r w:rsidR="4D539C16">
        <w:t xml:space="preserve"> in the future.</w:t>
      </w:r>
      <w:r w:rsidR="7405BECB">
        <w:t xml:space="preserve"> If needed, new custom 2D .</w:t>
      </w:r>
      <w:proofErr w:type="spellStart"/>
      <w:r w:rsidR="7405BECB">
        <w:t>prj</w:t>
      </w:r>
      <w:proofErr w:type="spellEnd"/>
      <w:r w:rsidR="7405BECB">
        <w:t xml:space="preserve"> files compatible with newer version</w:t>
      </w:r>
      <w:r w:rsidR="0FE12D34">
        <w:t>s</w:t>
      </w:r>
      <w:r w:rsidR="7405BECB">
        <w:t xml:space="preserve"> of ArcGIS Pro will be published.</w:t>
      </w:r>
    </w:p>
    <w:p w14:paraId="58FF0370" w14:textId="7633690A" w:rsidR="008B0C07" w:rsidRDefault="00C13F68" w:rsidP="00D12D5A">
      <w:pPr>
        <w:pStyle w:val="ListParagraph"/>
      </w:pPr>
      <w:r>
        <w:t xml:space="preserve">This coordinate system is </w:t>
      </w:r>
      <w:r w:rsidR="00716FF0">
        <w:t xml:space="preserve">NOT </w:t>
      </w:r>
      <w:r>
        <w:t>available in ArcGIS Pro’s default coordinate system library.</w:t>
      </w:r>
      <w:r w:rsidR="008B0C07">
        <w:t xml:space="preserve"> The projection file defining this coordinate system is saved here</w:t>
      </w:r>
      <w:r w:rsidR="007E44AF">
        <w:t xml:space="preserve"> </w:t>
      </w:r>
      <w:r w:rsidR="001A4C95">
        <w:t>“</w:t>
      </w:r>
      <w:r w:rsidR="00895237" w:rsidRPr="00895237">
        <w:t>V:\</w:t>
      </w:r>
      <w:proofErr w:type="spellStart"/>
      <w:r w:rsidR="00895237" w:rsidRPr="00895237">
        <w:t>gdrs</w:t>
      </w:r>
      <w:proofErr w:type="spellEnd"/>
      <w:r w:rsidR="00895237" w:rsidRPr="00895237">
        <w:t>\apps\org\</w:t>
      </w:r>
      <w:proofErr w:type="spellStart"/>
      <w:r w:rsidR="00895237" w:rsidRPr="00895237">
        <w:t>us_mn_state_dnr</w:t>
      </w:r>
      <w:proofErr w:type="spellEnd"/>
      <w:r w:rsidR="00895237" w:rsidRPr="00895237">
        <w:t>\</w:t>
      </w:r>
      <w:proofErr w:type="spellStart"/>
      <w:r w:rsidR="00895237" w:rsidRPr="00895237">
        <w:t>DNR_CrossSection_Tool</w:t>
      </w:r>
      <w:proofErr w:type="spellEnd"/>
      <w:r w:rsidR="00895237" w:rsidRPr="00895237">
        <w:t xml:space="preserve"> </w:t>
      </w:r>
      <w:commentRangeStart w:id="24"/>
      <w:commentRangeEnd w:id="24"/>
      <w:r>
        <w:rPr>
          <w:rStyle w:val="CommentReference"/>
        </w:rPr>
        <w:commentReference w:id="24"/>
      </w:r>
      <w:r w:rsidR="001A4C95">
        <w:t>”. In Windows explorer, the file name will appear as “</w:t>
      </w:r>
      <w:proofErr w:type="spellStart"/>
      <w:r w:rsidR="008B0C07">
        <w:t>HCS_Custom_DNR_XS_</w:t>
      </w:r>
      <w:r w:rsidR="001A4C95">
        <w:t>x_x</w:t>
      </w:r>
      <w:r w:rsidR="008B0C07">
        <w:t>.prj</w:t>
      </w:r>
      <w:proofErr w:type="spellEnd"/>
      <w:r w:rsidR="001A4C95">
        <w:t>”.</w:t>
      </w:r>
    </w:p>
    <w:p w14:paraId="6B1ADF6C" w14:textId="3E8E6836" w:rsidR="00716FF0" w:rsidRDefault="00716FF0" w:rsidP="004744A1">
      <w:pPr>
        <w:pStyle w:val="ListParagraph"/>
        <w:numPr>
          <w:ilvl w:val="0"/>
          <w:numId w:val="0"/>
        </w:numPr>
        <w:ind w:left="2880"/>
      </w:pPr>
      <w:r>
        <w:rPr>
          <w:noProof/>
        </w:rPr>
        <w:drawing>
          <wp:inline distT="0" distB="0" distL="0" distR="0" wp14:anchorId="7840A692" wp14:editId="63432FC4">
            <wp:extent cx="3352800" cy="4524375"/>
            <wp:effectExtent l="0" t="0" r="0" b="9525"/>
            <wp:docPr id="2057442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42088" name=""/>
                    <pic:cNvPicPr/>
                  </pic:nvPicPr>
                  <pic:blipFill>
                    <a:blip r:embed="rId29"/>
                    <a:stretch>
                      <a:fillRect/>
                    </a:stretch>
                  </pic:blipFill>
                  <pic:spPr>
                    <a:xfrm>
                      <a:off x="0" y="0"/>
                      <a:ext cx="3352800" cy="4524375"/>
                    </a:xfrm>
                    <a:prstGeom prst="rect">
                      <a:avLst/>
                    </a:prstGeom>
                  </pic:spPr>
                </pic:pic>
              </a:graphicData>
            </a:graphic>
          </wp:inline>
        </w:drawing>
      </w:r>
    </w:p>
    <w:p w14:paraId="29F391C6" w14:textId="3F60D85E" w:rsidR="00C60318" w:rsidRPr="00C60318" w:rsidRDefault="00FD6CF5" w:rsidP="00C60318">
      <w:pPr>
        <w:pStyle w:val="Heading3"/>
      </w:pPr>
      <w:bookmarkStart w:id="25" w:name="_Toc191454491"/>
      <w:r>
        <w:lastRenderedPageBreak/>
        <w:t>CWI Database</w:t>
      </w:r>
      <w:bookmarkEnd w:id="25"/>
    </w:p>
    <w:p w14:paraId="13525FAA" w14:textId="77777777" w:rsidR="00D73E19" w:rsidRDefault="00D73E19" w:rsidP="007A4A32">
      <w:pPr>
        <w:pStyle w:val="ListParagraph"/>
        <w:numPr>
          <w:ilvl w:val="0"/>
          <w:numId w:val="11"/>
        </w:numPr>
        <w:rPr>
          <w:b/>
          <w:bCs/>
        </w:rPr>
      </w:pPr>
      <w:r>
        <w:rPr>
          <w:b/>
          <w:bCs/>
        </w:rPr>
        <w:t>Minnesota County Well Index</w:t>
      </w:r>
    </w:p>
    <w:p w14:paraId="5A2CC357" w14:textId="0C53DC4D" w:rsidR="00D73E19" w:rsidRDefault="00D73E19" w:rsidP="61382C6B">
      <w:pPr>
        <w:pStyle w:val="ListParagraph"/>
      </w:pPr>
      <w:r>
        <w:t xml:space="preserve">The </w:t>
      </w:r>
      <w:hyperlink r:id="rId30">
        <w:r w:rsidRPr="7DB83C4C">
          <w:rPr>
            <w:rStyle w:val="Hyperlink"/>
          </w:rPr>
          <w:t>Minnesota County Well Index (MWI)</w:t>
        </w:r>
      </w:hyperlink>
      <w:r>
        <w:t xml:space="preserve"> provides basic information about location, depth, geology, construction and static water level, for many wells and borings drilled in Minnesota. It by no means contains information for all the wells and borings and the absence of information about a well on a property does not mean there is</w:t>
      </w:r>
      <w:r w:rsidR="20C73A59">
        <w:t>n’t a</w:t>
      </w:r>
      <w:r>
        <w:t xml:space="preserve"> well on that property.</w:t>
      </w:r>
    </w:p>
    <w:p w14:paraId="024EBE7F" w14:textId="77777777" w:rsidR="00D73E19" w:rsidRPr="00C60318" w:rsidRDefault="00D73E19" w:rsidP="007A4A32">
      <w:pPr>
        <w:pStyle w:val="ListParagraph"/>
        <w:numPr>
          <w:ilvl w:val="1"/>
          <w:numId w:val="11"/>
        </w:numPr>
      </w:pPr>
      <w:r>
        <w:t xml:space="preserve">For detailed information about the tables, fields, and codes within the database, visit the </w:t>
      </w:r>
      <w:hyperlink r:id="rId31" w:history="1">
        <w:r w:rsidRPr="00C60318">
          <w:rPr>
            <w:rStyle w:val="Hyperlink"/>
          </w:rPr>
          <w:t>Database Dictionary website</w:t>
        </w:r>
      </w:hyperlink>
      <w:r>
        <w:t>.</w:t>
      </w:r>
    </w:p>
    <w:p w14:paraId="74CC8A6E" w14:textId="77777777" w:rsidR="007D0833" w:rsidRPr="00EA2B33" w:rsidRDefault="007D0833" w:rsidP="007A4A32">
      <w:pPr>
        <w:pStyle w:val="ListParagraph"/>
        <w:numPr>
          <w:ilvl w:val="1"/>
          <w:numId w:val="11"/>
        </w:numPr>
        <w:rPr>
          <w:b/>
          <w:bCs/>
        </w:rPr>
      </w:pPr>
      <w:r w:rsidRPr="00EA2B33">
        <w:rPr>
          <w:b/>
          <w:bCs/>
        </w:rPr>
        <w:t>Wells with verified locations:</w:t>
      </w:r>
    </w:p>
    <w:p w14:paraId="282CE224" w14:textId="189C5ABF" w:rsidR="00FD6CF5" w:rsidRDefault="00FD6CF5" w:rsidP="61382C6B">
      <w:pPr>
        <w:pStyle w:val="ListParagraph"/>
      </w:pPr>
      <w:r>
        <w:t xml:space="preserve">The default data </w:t>
      </w:r>
      <w:r w:rsidR="00640C24">
        <w:t>source</w:t>
      </w:r>
      <w:r>
        <w:t xml:space="preserve"> for the tool scripts is a Spatial Database Engine (SDE) </w:t>
      </w:r>
      <w:r w:rsidR="00FB4749">
        <w:t xml:space="preserve">connection </w:t>
      </w:r>
      <w:r w:rsidR="00600530">
        <w:t xml:space="preserve">file </w:t>
      </w:r>
      <w:r>
        <w:t xml:space="preserve">saved on </w:t>
      </w:r>
      <w:commentRangeStart w:id="26"/>
      <w:r>
        <w:t xml:space="preserve">the </w:t>
      </w:r>
      <w:r w:rsidR="6BDBCA52">
        <w:t>V</w:t>
      </w:r>
      <w:r>
        <w:t xml:space="preserve">: </w:t>
      </w:r>
      <w:commentRangeEnd w:id="26"/>
      <w:r>
        <w:rPr>
          <w:rStyle w:val="CommentReference"/>
        </w:rPr>
        <w:commentReference w:id="26"/>
      </w:r>
      <w:r>
        <w:t xml:space="preserve">drive. This SDE </w:t>
      </w:r>
      <w:r w:rsidR="00600530">
        <w:t xml:space="preserve">file </w:t>
      </w:r>
      <w:r w:rsidR="00FB4749">
        <w:t xml:space="preserve">is read-only, </w:t>
      </w:r>
      <w:r w:rsidR="00600530">
        <w:t xml:space="preserve">connects to the CWI database and </w:t>
      </w:r>
      <w:r w:rsidR="00EF4AED">
        <w:t xml:space="preserve">automatically </w:t>
      </w:r>
      <w:r>
        <w:t xml:space="preserve">updates </w:t>
      </w:r>
      <w:r w:rsidR="003138A8">
        <w:t>daily.</w:t>
      </w:r>
    </w:p>
    <w:p w14:paraId="3A4363FD" w14:textId="08C140D6" w:rsidR="00CF10FF" w:rsidRDefault="000F5359" w:rsidP="007A4A32">
      <w:pPr>
        <w:pStyle w:val="ListParagraph"/>
        <w:numPr>
          <w:ilvl w:val="1"/>
          <w:numId w:val="11"/>
        </w:numPr>
        <w:rPr>
          <w:b/>
          <w:bCs/>
        </w:rPr>
      </w:pPr>
      <w:r w:rsidRPr="000F5359">
        <w:rPr>
          <w:b/>
          <w:bCs/>
        </w:rPr>
        <w:t>Well</w:t>
      </w:r>
      <w:r w:rsidR="007D0833">
        <w:rPr>
          <w:b/>
          <w:bCs/>
        </w:rPr>
        <w:t>s</w:t>
      </w:r>
      <w:r w:rsidRPr="000F5359">
        <w:rPr>
          <w:b/>
          <w:bCs/>
        </w:rPr>
        <w:t xml:space="preserve"> with unverified locations:</w:t>
      </w:r>
      <w:r>
        <w:rPr>
          <w:b/>
          <w:bCs/>
        </w:rPr>
        <w:t xml:space="preserve"> </w:t>
      </w:r>
    </w:p>
    <w:p w14:paraId="2B9B6CE6" w14:textId="296C8A5E" w:rsidR="000F5359" w:rsidRPr="00CF10FF" w:rsidRDefault="000F5359" w:rsidP="007A4A32">
      <w:pPr>
        <w:pStyle w:val="ListParagraph"/>
        <w:numPr>
          <w:ilvl w:val="2"/>
          <w:numId w:val="11"/>
        </w:numPr>
        <w:rPr>
          <w:b/>
          <w:bCs/>
        </w:rPr>
      </w:pPr>
      <w:r>
        <w:t xml:space="preserve">A separate geodatabase </w:t>
      </w:r>
      <w:r w:rsidR="00CF10FF">
        <w:t xml:space="preserve">on the </w:t>
      </w:r>
      <w:r w:rsidR="00305F7C">
        <w:t xml:space="preserve">DNR </w:t>
      </w:r>
      <w:r w:rsidR="00CF10FF">
        <w:t xml:space="preserve">V: drive </w:t>
      </w:r>
      <w:r>
        <w:t xml:space="preserve">contains a point </w:t>
      </w:r>
      <w:r w:rsidR="007D71D9">
        <w:t>feature class</w:t>
      </w:r>
      <w:r>
        <w:t xml:space="preserve"> with estimated well locations for unlocated wells. These estimated locations were generated by converting PLS data to UTM coordinates.</w:t>
      </w:r>
      <w:r w:rsidR="007D71D9">
        <w:t xml:space="preserve"> This point feature class is not available within the CWI database.</w:t>
      </w:r>
    </w:p>
    <w:p w14:paraId="22D91798" w14:textId="16F2C05B" w:rsidR="000F5359" w:rsidRPr="00CF10FF" w:rsidRDefault="00CF10FF" w:rsidP="007A4A32">
      <w:pPr>
        <w:pStyle w:val="ListParagraph"/>
        <w:numPr>
          <w:ilvl w:val="2"/>
          <w:numId w:val="11"/>
        </w:numPr>
        <w:rPr>
          <w:b/>
          <w:bCs/>
        </w:rPr>
      </w:pPr>
      <w:r>
        <w:t xml:space="preserve">Estimated locations will </w:t>
      </w:r>
      <w:r w:rsidR="007D0833">
        <w:t>likely</w:t>
      </w:r>
      <w:r>
        <w:t xml:space="preserve"> need to be adjusted and the UTM coordinate fields updated to reflect the changes.</w:t>
      </w:r>
    </w:p>
    <w:p w14:paraId="2A36EF8D" w14:textId="7DBBE847" w:rsidR="00CF10FF" w:rsidRPr="00C60318" w:rsidRDefault="00CF10FF" w:rsidP="007A4A32">
      <w:pPr>
        <w:pStyle w:val="ListParagraph"/>
        <w:numPr>
          <w:ilvl w:val="2"/>
          <w:numId w:val="11"/>
        </w:numPr>
        <w:rPr>
          <w:b/>
          <w:bCs/>
        </w:rPr>
      </w:pPr>
      <w:r>
        <w:t>Data tables for these wells are obtained from the CWI database via the same SDE file as the Verified Location wells.</w:t>
      </w:r>
    </w:p>
    <w:p w14:paraId="5B18F10E" w14:textId="420564BA" w:rsidR="007F0D3B" w:rsidRDefault="007F0D3B" w:rsidP="000617B8">
      <w:pPr>
        <w:pStyle w:val="Heading3"/>
      </w:pPr>
      <w:bookmarkStart w:id="27" w:name="_DEM_rasters"/>
      <w:bookmarkStart w:id="28" w:name="_Toc191454492"/>
      <w:bookmarkEnd w:id="27"/>
      <w:r>
        <w:t xml:space="preserve">DEM </w:t>
      </w:r>
      <w:proofErr w:type="spellStart"/>
      <w:r>
        <w:t>rasters</w:t>
      </w:r>
      <w:bookmarkEnd w:id="28"/>
      <w:proofErr w:type="spellEnd"/>
    </w:p>
    <w:p w14:paraId="2E4B66F3" w14:textId="12C03C88" w:rsidR="2805DEEF" w:rsidRDefault="2805DEEF" w:rsidP="00366B30">
      <w:r>
        <w:t xml:space="preserve">All </w:t>
      </w:r>
      <w:proofErr w:type="spellStart"/>
      <w:r>
        <w:t>rasters</w:t>
      </w:r>
      <w:proofErr w:type="spellEnd"/>
      <w:r>
        <w:t xml:space="preserve"> must be renamed WITHOUT special characters or spaces before running the toolbox tools.</w:t>
      </w:r>
    </w:p>
    <w:p w14:paraId="73A14CFD" w14:textId="64BE0A46" w:rsidR="112CE3F1" w:rsidRDefault="112CE3F1" w:rsidP="4B6B5B9A">
      <w:r>
        <w:rPr>
          <w:noProof/>
        </w:rPr>
        <w:lastRenderedPageBreak/>
        <w:drawing>
          <wp:inline distT="0" distB="0" distL="0" distR="0" wp14:anchorId="0895199C" wp14:editId="0245462A">
            <wp:extent cx="5463874" cy="3276699"/>
            <wp:effectExtent l="0" t="0" r="0" b="0"/>
            <wp:docPr id="1834824352" name="Picture 183482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824352"/>
                    <pic:cNvPicPr/>
                  </pic:nvPicPr>
                  <pic:blipFill>
                    <a:blip r:embed="rId32">
                      <a:extLst>
                        <a:ext uri="{28A0092B-C50C-407E-A947-70E740481C1C}">
                          <a14:useLocalDpi xmlns:a14="http://schemas.microsoft.com/office/drawing/2010/main" val="0"/>
                        </a:ext>
                      </a:extLst>
                    </a:blip>
                    <a:stretch>
                      <a:fillRect/>
                    </a:stretch>
                  </pic:blipFill>
                  <pic:spPr>
                    <a:xfrm>
                      <a:off x="0" y="0"/>
                      <a:ext cx="5463874" cy="3276699"/>
                    </a:xfrm>
                    <a:prstGeom prst="rect">
                      <a:avLst/>
                    </a:prstGeom>
                  </pic:spPr>
                </pic:pic>
              </a:graphicData>
            </a:graphic>
          </wp:inline>
        </w:drawing>
      </w:r>
    </w:p>
    <w:p w14:paraId="30073E9C" w14:textId="61C7B757" w:rsidR="006F37D9" w:rsidRDefault="006F37D9" w:rsidP="006F37D9">
      <w:pPr>
        <w:pStyle w:val="Heading4"/>
      </w:pPr>
      <w:r>
        <w:t>Surface Topography</w:t>
      </w:r>
    </w:p>
    <w:p w14:paraId="1F6B184D" w14:textId="77777777" w:rsidR="00A11C72" w:rsidRDefault="00A11C72" w:rsidP="007A4A32">
      <w:pPr>
        <w:pStyle w:val="ListParagraph"/>
        <w:numPr>
          <w:ilvl w:val="0"/>
          <w:numId w:val="10"/>
        </w:numPr>
      </w:pPr>
      <w:r>
        <w:t xml:space="preserve">Best practice: </w:t>
      </w:r>
    </w:p>
    <w:p w14:paraId="6A9001E2" w14:textId="5468593D" w:rsidR="00A11C72" w:rsidRDefault="00A11C72" w:rsidP="007A4A32">
      <w:pPr>
        <w:pStyle w:val="ListParagraph"/>
        <w:numPr>
          <w:ilvl w:val="1"/>
          <w:numId w:val="10"/>
        </w:numPr>
      </w:pPr>
      <w:r>
        <w:t xml:space="preserve">Use lower resolution DEMs (i.e. 30m) for land surface profiles for </w:t>
      </w:r>
      <w:r w:rsidR="00547C1C">
        <w:t>line</w:t>
      </w:r>
      <w:r>
        <w:t>s longer than 1-2 miles (Tool 1)</w:t>
      </w:r>
    </w:p>
    <w:p w14:paraId="31A538FB" w14:textId="77777777" w:rsidR="00A11C72" w:rsidRDefault="00A11C72" w:rsidP="007A4A32">
      <w:pPr>
        <w:pStyle w:val="ListParagraph"/>
        <w:numPr>
          <w:ilvl w:val="1"/>
          <w:numId w:val="10"/>
        </w:numPr>
      </w:pPr>
      <w:r>
        <w:t>Use higher resolution DEMs (i.e. 1m or 3m) for extracting well surface elevations (Tool 2 in either verified or unverified toolsets)</w:t>
      </w:r>
    </w:p>
    <w:p w14:paraId="2A87D505" w14:textId="77777777" w:rsidR="00A11C72" w:rsidRDefault="00A11C72" w:rsidP="007A4A32">
      <w:pPr>
        <w:pStyle w:val="ListParagraph"/>
        <w:numPr>
          <w:ilvl w:val="2"/>
          <w:numId w:val="10"/>
        </w:numPr>
      </w:pPr>
      <w:r>
        <w:t>The DEM used to extract well elevations MUST be named “dem”</w:t>
      </w:r>
    </w:p>
    <w:p w14:paraId="4C420E74" w14:textId="53837FD7" w:rsidR="00553A83" w:rsidRDefault="00553A83" w:rsidP="61382C6B">
      <w:pPr>
        <w:pStyle w:val="ListParagraph"/>
      </w:pPr>
      <w:commentRangeStart w:id="29"/>
      <w:commentRangeStart w:id="30"/>
      <w:r>
        <w:t>DEMs</w:t>
      </w:r>
      <w:commentRangeEnd w:id="29"/>
      <w:r>
        <w:rPr>
          <w:rStyle w:val="CommentReference"/>
        </w:rPr>
        <w:commentReference w:id="29"/>
      </w:r>
      <w:commentRangeEnd w:id="30"/>
      <w:r>
        <w:rPr>
          <w:rStyle w:val="CommentReference"/>
        </w:rPr>
        <w:commentReference w:id="30"/>
      </w:r>
      <w:r>
        <w:t xml:space="preserve"> </w:t>
      </w:r>
      <w:r w:rsidR="00B43530">
        <w:t xml:space="preserve">of any resolution </w:t>
      </w:r>
      <w:r>
        <w:t xml:space="preserve">from </w:t>
      </w:r>
      <w:proofErr w:type="spellStart"/>
      <w:r>
        <w:t>Quicklayers</w:t>
      </w:r>
      <w:proofErr w:type="spellEnd"/>
      <w:r>
        <w:t xml:space="preserve"> may be used </w:t>
      </w:r>
      <w:proofErr w:type="gramStart"/>
      <w:r>
        <w:t>as long as</w:t>
      </w:r>
      <w:proofErr w:type="gramEnd"/>
      <w:r>
        <w:t xml:space="preserve"> the following criteria are met:</w:t>
      </w:r>
    </w:p>
    <w:p w14:paraId="6BD9EBC9" w14:textId="77777777" w:rsidR="00553A83" w:rsidRDefault="00553A83" w:rsidP="007A4A32">
      <w:pPr>
        <w:pStyle w:val="ListParagraph"/>
        <w:numPr>
          <w:ilvl w:val="1"/>
          <w:numId w:val="10"/>
        </w:numPr>
      </w:pPr>
      <w:r>
        <w:t>The vertical values are in feet</w:t>
      </w:r>
    </w:p>
    <w:p w14:paraId="51F30940" w14:textId="77777777" w:rsidR="00553A83" w:rsidRDefault="00553A83" w:rsidP="007A4A32">
      <w:pPr>
        <w:pStyle w:val="ListParagraph"/>
        <w:numPr>
          <w:ilvl w:val="1"/>
          <w:numId w:val="10"/>
        </w:numPr>
      </w:pPr>
      <w:r>
        <w:t>The layer is a “Data Service” layer</w:t>
      </w:r>
    </w:p>
    <w:p w14:paraId="09AA5CB8" w14:textId="3C4760BF" w:rsidR="00553A83" w:rsidRDefault="00553A83" w:rsidP="007A4A32">
      <w:pPr>
        <w:pStyle w:val="ListParagraph"/>
        <w:numPr>
          <w:ilvl w:val="1"/>
          <w:numId w:val="10"/>
        </w:numPr>
      </w:pPr>
      <w:r>
        <w:t>The layer is renamed WITHOUT spaces or special characters after bringing it into your map</w:t>
      </w:r>
    </w:p>
    <w:p w14:paraId="0210C85A" w14:textId="77777777" w:rsidR="00553A83" w:rsidRDefault="00553A83" w:rsidP="007A4A32">
      <w:pPr>
        <w:pStyle w:val="ListParagraph"/>
        <w:numPr>
          <w:ilvl w:val="0"/>
          <w:numId w:val="10"/>
        </w:numPr>
      </w:pPr>
      <w:r>
        <w:t>30-meter DEM example:</w:t>
      </w:r>
    </w:p>
    <w:p w14:paraId="164FCF7D" w14:textId="76BCD2D5" w:rsidR="00553A83" w:rsidRDefault="00553A83" w:rsidP="007A4A32">
      <w:pPr>
        <w:pStyle w:val="ListParagraph"/>
        <w:numPr>
          <w:ilvl w:val="1"/>
          <w:numId w:val="10"/>
        </w:numPr>
      </w:pPr>
      <w:r>
        <w:t>Add the “</w:t>
      </w:r>
      <w:r w:rsidRPr="00553A83">
        <w:t>Digital Elevation Model - 30m Resolution LiDAR in feet (Data Service)</w:t>
      </w:r>
      <w:r>
        <w:t xml:space="preserve">” layer from </w:t>
      </w:r>
      <w:proofErr w:type="spellStart"/>
      <w:r>
        <w:t>Quicklayers</w:t>
      </w:r>
      <w:proofErr w:type="spellEnd"/>
      <w:r>
        <w:t xml:space="preserve"> to your Map View pane in ArcGIS Pro.</w:t>
      </w:r>
    </w:p>
    <w:p w14:paraId="11C83EF2" w14:textId="7A331CC9" w:rsidR="00553A83" w:rsidRDefault="00553A83" w:rsidP="007A4A32">
      <w:pPr>
        <w:pStyle w:val="ListParagraph"/>
        <w:numPr>
          <w:ilvl w:val="1"/>
          <w:numId w:val="10"/>
        </w:numPr>
      </w:pPr>
      <w:r>
        <w:t>In the table of contents, right click the DEM layer and select Properties.</w:t>
      </w:r>
    </w:p>
    <w:p w14:paraId="7118679C" w14:textId="79CA3327" w:rsidR="00553A83" w:rsidRPr="00553A83" w:rsidRDefault="00553A83" w:rsidP="007A4A32">
      <w:pPr>
        <w:pStyle w:val="ListParagraph"/>
        <w:numPr>
          <w:ilvl w:val="1"/>
          <w:numId w:val="10"/>
        </w:numPr>
      </w:pPr>
      <w:r>
        <w:t xml:space="preserve">In the </w:t>
      </w:r>
      <w:r w:rsidR="0019704B">
        <w:t xml:space="preserve">Layer Properties </w:t>
      </w:r>
      <w:r>
        <w:t xml:space="preserve">dialog box on the General tab, change the </w:t>
      </w:r>
      <w:r w:rsidR="00EC5519">
        <w:t>N</w:t>
      </w:r>
      <w:r>
        <w:t>ame of the layer to “dem30</w:t>
      </w:r>
      <w:r w:rsidR="00122FF3">
        <w:t>m</w:t>
      </w:r>
      <w:r>
        <w:t xml:space="preserve">ft” </w:t>
      </w:r>
      <w:r w:rsidR="00BE6776">
        <w:t xml:space="preserve">or similar </w:t>
      </w:r>
      <w:r>
        <w:t>and click OK.</w:t>
      </w:r>
    </w:p>
    <w:p w14:paraId="1AD648C2" w14:textId="76291644" w:rsidR="006F37D9" w:rsidRPr="006F37D9" w:rsidRDefault="00DD64F7" w:rsidP="006F37D9">
      <w:pPr>
        <w:pStyle w:val="Heading4"/>
      </w:pPr>
      <w:r>
        <w:t xml:space="preserve">Statewide </w:t>
      </w:r>
      <w:r w:rsidR="006F37D9">
        <w:t>Bedrock Topography</w:t>
      </w:r>
    </w:p>
    <w:p w14:paraId="7EC68E1B" w14:textId="094C2038" w:rsidR="006F37D9" w:rsidRPr="006F37D9" w:rsidRDefault="00646420" w:rsidP="001359A3">
      <w:pPr>
        <w:pStyle w:val="ListParagraph"/>
        <w:rPr>
          <w:rFonts w:ascii="Times New Roman" w:hAnsi="Times New Roman"/>
          <w:sz w:val="24"/>
          <w:szCs w:val="24"/>
        </w:rPr>
      </w:pPr>
      <w:r>
        <w:t>For transects that span multiple counties, d</w:t>
      </w:r>
      <w:r w:rsidR="007F0D3B" w:rsidRPr="00151FD7">
        <w:t xml:space="preserve">ownload a copy of the </w:t>
      </w:r>
      <w:hyperlink r:id="rId33" w:history="1">
        <w:r w:rsidR="006F37D9">
          <w:rPr>
            <w:rStyle w:val="Hyperlink"/>
            <w:rFonts w:cs="Calibri"/>
          </w:rPr>
          <w:t>MGS Bedrock topography DEM</w:t>
        </w:r>
      </w:hyperlink>
      <w:r w:rsidR="007F0D3B" w:rsidRPr="00151FD7">
        <w:t xml:space="preserve"> to your computer</w:t>
      </w:r>
      <w:r w:rsidR="00262CCE">
        <w:t xml:space="preserve"> and add it to the </w:t>
      </w:r>
      <w:proofErr w:type="spellStart"/>
      <w:r w:rsidR="00262CCE">
        <w:t>MapView</w:t>
      </w:r>
      <w:proofErr w:type="spellEnd"/>
      <w:r w:rsidR="00262CCE">
        <w:t xml:space="preserve"> window</w:t>
      </w:r>
      <w:r w:rsidR="007F0D3B" w:rsidRPr="00151FD7">
        <w:t>.</w:t>
      </w:r>
      <w:r w:rsidR="00151FD7" w:rsidRPr="00151FD7">
        <w:t xml:space="preserve"> </w:t>
      </w:r>
    </w:p>
    <w:p w14:paraId="496644E2" w14:textId="5472E23B" w:rsidR="00151FD7" w:rsidRPr="00262CCE" w:rsidRDefault="00151FD7" w:rsidP="007A4A32">
      <w:pPr>
        <w:pStyle w:val="ListParagraph"/>
        <w:numPr>
          <w:ilvl w:val="1"/>
          <w:numId w:val="5"/>
        </w:numPr>
        <w:rPr>
          <w:rFonts w:ascii="Times New Roman" w:hAnsi="Times New Roman"/>
          <w:sz w:val="24"/>
          <w:szCs w:val="24"/>
        </w:rPr>
      </w:pPr>
      <w:r>
        <w:lastRenderedPageBreak/>
        <w:t xml:space="preserve">If </w:t>
      </w:r>
      <w:r w:rsidR="006F37D9">
        <w:t>the above</w:t>
      </w:r>
      <w:r>
        <w:t xml:space="preserve"> link breaks, </w:t>
      </w:r>
      <w:r w:rsidR="00262CCE">
        <w:t>g</w:t>
      </w:r>
      <w:r>
        <w:t xml:space="preserve">o to this site: </w:t>
      </w:r>
      <w:hyperlink r:id="rId34" w:history="1">
        <w:r w:rsidRPr="00262CCE">
          <w:rPr>
            <w:rStyle w:val="Hyperlink"/>
            <w:rFonts w:cs="Calibri"/>
          </w:rPr>
          <w:t>https://mngs-umn.opendata.arcgis.com/pages/spatial-datasets</w:t>
        </w:r>
      </w:hyperlink>
    </w:p>
    <w:p w14:paraId="45859FBD" w14:textId="39CB0F8F" w:rsidR="00151FD7" w:rsidRPr="001359A3" w:rsidRDefault="00151FD7" w:rsidP="007A4A32">
      <w:pPr>
        <w:pStyle w:val="ListParagraph"/>
        <w:numPr>
          <w:ilvl w:val="1"/>
          <w:numId w:val="5"/>
        </w:numPr>
        <w:rPr>
          <w:rFonts w:ascii="Times New Roman" w:hAnsi="Times New Roman"/>
          <w:sz w:val="24"/>
          <w:szCs w:val="24"/>
        </w:rPr>
      </w:pPr>
      <w:r>
        <w:t>Click on the D-Series Downloadable Data drop down menu and select D-4, Bedrock Topography.</w:t>
      </w:r>
    </w:p>
    <w:p w14:paraId="4E40E600" w14:textId="0084CA00" w:rsidR="0A34DA26" w:rsidRDefault="0A34DA26" w:rsidP="4DE231AB">
      <w:r w:rsidRPr="4DE231AB">
        <w:rPr>
          <w:rFonts w:eastAsiaTheme="majorEastAsia" w:cstheme="majorBidi"/>
          <w:b/>
          <w:bCs/>
          <w:color w:val="003865" w:themeColor="accent1"/>
          <w:sz w:val="24"/>
          <w:szCs w:val="24"/>
        </w:rPr>
        <w:t>County Geologic Atlas Grids</w:t>
      </w:r>
    </w:p>
    <w:p w14:paraId="63E70E24" w14:textId="617FD2E1" w:rsidR="0A34DA26" w:rsidRDefault="0A34DA26" w:rsidP="4DE231AB">
      <w:pPr>
        <w:pStyle w:val="ListParagraph"/>
        <w:numPr>
          <w:ilvl w:val="0"/>
          <w:numId w:val="3"/>
        </w:numPr>
      </w:pPr>
      <w:r>
        <w:t xml:space="preserve">If </w:t>
      </w:r>
      <w:r w:rsidRPr="005C4EEA">
        <w:t>county atlas grids</w:t>
      </w:r>
      <w:r>
        <w:t xml:space="preserve"> are available for your project area, you may want to include them in your cross section.</w:t>
      </w:r>
    </w:p>
    <w:p w14:paraId="5405EB5F" w14:textId="0996C263" w:rsidR="008B4973" w:rsidRPr="005C4EEA" w:rsidRDefault="008B4973" w:rsidP="4DE231AB">
      <w:pPr>
        <w:pStyle w:val="ListParagraph"/>
        <w:numPr>
          <w:ilvl w:val="0"/>
          <w:numId w:val="3"/>
        </w:numPr>
        <w:rPr>
          <w:rStyle w:val="cf01"/>
          <w:rFonts w:ascii="Calibri" w:hAnsi="Calibri" w:cs="Times New Roman"/>
          <w:sz w:val="24"/>
          <w:szCs w:val="24"/>
        </w:rPr>
      </w:pPr>
      <w:r>
        <w:t xml:space="preserve">Part A data is available on the I: drive at </w:t>
      </w:r>
      <w:hyperlink r:id="rId35" w:history="1">
        <w:r w:rsidRPr="005C4EEA">
          <w:rPr>
            <w:rStyle w:val="Hyperlink"/>
            <w:rFonts w:ascii="Segoe UI" w:eastAsiaTheme="majorEastAsia" w:hAnsi="Segoe UI" w:cs="Segoe UI"/>
            <w:sz w:val="20"/>
            <w:szCs w:val="20"/>
          </w:rPr>
          <w:t>I:\EWR\_IMA\HGG\ATLAS\Author_Resources\Data\PartA</w:t>
        </w:r>
      </w:hyperlink>
      <w:r w:rsidRPr="005C4EEA">
        <w:rPr>
          <w:rStyle w:val="cf01"/>
          <w:rFonts w:eastAsiaTheme="majorEastAsia"/>
          <w:sz w:val="20"/>
          <w:szCs w:val="20"/>
        </w:rPr>
        <w:t xml:space="preserve"> </w:t>
      </w:r>
    </w:p>
    <w:p w14:paraId="148FC2DF" w14:textId="57393AFC" w:rsidR="42FF9AE0" w:rsidRDefault="000E507C" w:rsidP="4DE231AB">
      <w:pPr>
        <w:pStyle w:val="ListParagraph"/>
        <w:numPr>
          <w:ilvl w:val="0"/>
          <w:numId w:val="3"/>
        </w:numPr>
      </w:pPr>
      <w:r>
        <w:t>Make</w:t>
      </w:r>
      <w:r w:rsidR="42FF9AE0">
        <w:t xml:space="preserve"> sure the</w:t>
      </w:r>
      <w:r>
        <w:t xml:space="preserve"> grids</w:t>
      </w:r>
      <w:r w:rsidR="42FF9AE0">
        <w:t xml:space="preserve"> are </w:t>
      </w:r>
      <w:r w:rsidR="008B4973">
        <w:t>in the correct projection</w:t>
      </w:r>
      <w:r>
        <w:t xml:space="preserve"> (usually NAD 1983 UTM Zone 15N)</w:t>
      </w:r>
      <w:r w:rsidR="42FF9AE0">
        <w:t xml:space="preserve"> before proceeding.</w:t>
      </w:r>
    </w:p>
    <w:p w14:paraId="2FF21681" w14:textId="2A03CA68" w:rsidR="00CF1461" w:rsidRDefault="00CF1461" w:rsidP="000617B8">
      <w:pPr>
        <w:pStyle w:val="Heading3"/>
      </w:pPr>
      <w:bookmarkStart w:id="31" w:name="_Toc191454493"/>
      <w:r>
        <w:t>Storing Your Data</w:t>
      </w:r>
      <w:bookmarkEnd w:id="31"/>
    </w:p>
    <w:p w14:paraId="18B6DCDE" w14:textId="7EA5348B" w:rsidR="000E507C" w:rsidRDefault="000E507C" w:rsidP="000E507C">
      <w:r>
        <w:t xml:space="preserve">Projects may be organized differently depending on cross section </w:t>
      </w:r>
      <w:r w:rsidR="00547C1C">
        <w:t>line</w:t>
      </w:r>
      <w:r w:rsidR="00E869EF">
        <w:t xml:space="preserve"> (also referred to transect or cross section line throughout this document)</w:t>
      </w:r>
      <w:r>
        <w:t xml:space="preserve"> orientation. </w:t>
      </w:r>
    </w:p>
    <w:p w14:paraId="1A01DFBA" w14:textId="77777777" w:rsidR="000E507C" w:rsidRDefault="000E507C" w:rsidP="007A4A32">
      <w:pPr>
        <w:pStyle w:val="ListParagraph"/>
        <w:numPr>
          <w:ilvl w:val="0"/>
          <w:numId w:val="26"/>
        </w:numPr>
      </w:pPr>
      <w:r>
        <w:t xml:space="preserve">Project data used across multiple cross sections should be stored in a general project geodatabase (ex: </w:t>
      </w:r>
      <w:proofErr w:type="spellStart"/>
      <w:r>
        <w:t>RainbowFarms.gdb</w:t>
      </w:r>
      <w:proofErr w:type="spellEnd"/>
      <w:r>
        <w:t>).</w:t>
      </w:r>
    </w:p>
    <w:p w14:paraId="54F0ABA0" w14:textId="77777777" w:rsidR="000E507C" w:rsidRDefault="000E507C" w:rsidP="007A4A32">
      <w:pPr>
        <w:pStyle w:val="ListParagraph"/>
        <w:numPr>
          <w:ilvl w:val="1"/>
          <w:numId w:val="26"/>
        </w:numPr>
      </w:pPr>
      <w:r>
        <w:t xml:space="preserve">Data examples: </w:t>
      </w:r>
    </w:p>
    <w:p w14:paraId="2FF50527" w14:textId="6EF33B0E" w:rsidR="000E507C" w:rsidRDefault="000E507C" w:rsidP="007A4A32">
      <w:pPr>
        <w:pStyle w:val="ListParagraph"/>
        <w:numPr>
          <w:ilvl w:val="2"/>
          <w:numId w:val="26"/>
        </w:numPr>
      </w:pPr>
      <w:proofErr w:type="spellStart"/>
      <w:r>
        <w:t>mapview</w:t>
      </w:r>
      <w:proofErr w:type="spellEnd"/>
      <w:r>
        <w:t xml:space="preserve"> cross section line feature class containing all </w:t>
      </w:r>
      <w:proofErr w:type="gramStart"/>
      <w:r>
        <w:t>cross section</w:t>
      </w:r>
      <w:proofErr w:type="gramEnd"/>
      <w:r>
        <w:t xml:space="preserve"> </w:t>
      </w:r>
      <w:r w:rsidR="00547C1C">
        <w:t>line</w:t>
      </w:r>
      <w:r>
        <w:t>s for the project</w:t>
      </w:r>
    </w:p>
    <w:p w14:paraId="65D38806" w14:textId="77777777" w:rsidR="000E507C" w:rsidRDefault="000E507C" w:rsidP="007A4A32">
      <w:pPr>
        <w:pStyle w:val="ListParagraph"/>
        <w:numPr>
          <w:ilvl w:val="2"/>
          <w:numId w:val="26"/>
        </w:numPr>
      </w:pPr>
      <w:proofErr w:type="spellStart"/>
      <w:r>
        <w:t>mapview</w:t>
      </w:r>
      <w:proofErr w:type="spellEnd"/>
      <w:r>
        <w:t xml:space="preserve"> well points not available in CWI that are manually added</w:t>
      </w:r>
    </w:p>
    <w:p w14:paraId="373B0E56" w14:textId="3B49A883" w:rsidR="000E507C" w:rsidRDefault="000E507C" w:rsidP="007A4A32">
      <w:pPr>
        <w:pStyle w:val="ListParagraph"/>
        <w:numPr>
          <w:ilvl w:val="2"/>
          <w:numId w:val="26"/>
        </w:numPr>
      </w:pPr>
      <w:r>
        <w:t>corresponding stratigraphy, construction, static water level, and drop pipe records for manually added wells</w:t>
      </w:r>
    </w:p>
    <w:p w14:paraId="7D258164" w14:textId="5E4E992F" w:rsidR="000E507C" w:rsidRDefault="00674B22" w:rsidP="00674B22">
      <w:pPr>
        <w:pStyle w:val="Heading4"/>
      </w:pPr>
      <w:r>
        <w:t xml:space="preserve">Non-overlapping </w:t>
      </w:r>
      <w:r w:rsidR="00547C1C">
        <w:t>line</w:t>
      </w:r>
      <w:r>
        <w:t>s</w:t>
      </w:r>
    </w:p>
    <w:p w14:paraId="3A43F92E" w14:textId="6DBA44DA" w:rsidR="000E507C" w:rsidRDefault="000E507C" w:rsidP="007A4A32">
      <w:pPr>
        <w:pStyle w:val="ListParagraph"/>
        <w:numPr>
          <w:ilvl w:val="0"/>
          <w:numId w:val="26"/>
        </w:numPr>
      </w:pPr>
      <w:r>
        <w:t xml:space="preserve">If cross section </w:t>
      </w:r>
      <w:r w:rsidR="00547C1C">
        <w:t>line</w:t>
      </w:r>
      <w:r>
        <w:t xml:space="preserve">s and/or </w:t>
      </w:r>
      <w:r w:rsidR="00547C1C">
        <w:t>line</w:t>
      </w:r>
      <w:r>
        <w:t xml:space="preserve"> buffers for a single project or site </w:t>
      </w:r>
      <w:r w:rsidRPr="006E7C1C">
        <w:rPr>
          <w:b/>
          <w:bCs/>
          <w:u w:val="single"/>
        </w:rPr>
        <w:t>DO NOT overlap</w:t>
      </w:r>
      <w:r>
        <w:t xml:space="preserve">, all tool inputs and outputs may be stored in the same ArcGIS Pro project geodatabase. Multiple </w:t>
      </w:r>
      <w:r w:rsidR="00547C1C">
        <w:t>line</w:t>
      </w:r>
      <w:r>
        <w:t>s can be processed in batch, requiring each tool step to only be run once.</w:t>
      </w:r>
    </w:p>
    <w:p w14:paraId="5CBB2CF4" w14:textId="77777777" w:rsidR="000E507C" w:rsidRDefault="000E507C" w:rsidP="000E507C">
      <w:pPr>
        <w:pStyle w:val="ListParagraph"/>
        <w:numPr>
          <w:ilvl w:val="0"/>
          <w:numId w:val="0"/>
        </w:numPr>
        <w:ind w:left="720"/>
        <w:jc w:val="center"/>
      </w:pPr>
      <w:r>
        <w:rPr>
          <w:noProof/>
        </w:rPr>
        <w:lastRenderedPageBreak/>
        <w:drawing>
          <wp:inline distT="0" distB="0" distL="0" distR="0" wp14:anchorId="24353AC6" wp14:editId="40FFC151">
            <wp:extent cx="2396087" cy="3009900"/>
            <wp:effectExtent l="0" t="0" r="4445" b="0"/>
            <wp:docPr id="988298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98225" name=""/>
                    <pic:cNvPicPr/>
                  </pic:nvPicPr>
                  <pic:blipFill>
                    <a:blip r:embed="rId36"/>
                    <a:stretch>
                      <a:fillRect/>
                    </a:stretch>
                  </pic:blipFill>
                  <pic:spPr>
                    <a:xfrm>
                      <a:off x="0" y="0"/>
                      <a:ext cx="2399457" cy="3014134"/>
                    </a:xfrm>
                    <a:prstGeom prst="rect">
                      <a:avLst/>
                    </a:prstGeom>
                  </pic:spPr>
                </pic:pic>
              </a:graphicData>
            </a:graphic>
          </wp:inline>
        </w:drawing>
      </w:r>
    </w:p>
    <w:p w14:paraId="13B88547" w14:textId="26F37B8C" w:rsidR="000E507C" w:rsidRDefault="00674B22" w:rsidP="00674B22">
      <w:pPr>
        <w:pStyle w:val="Heading4"/>
      </w:pPr>
      <w:r>
        <w:t xml:space="preserve">Overlapping </w:t>
      </w:r>
      <w:r w:rsidR="00547C1C">
        <w:t>line</w:t>
      </w:r>
      <w:r>
        <w:t>s</w:t>
      </w:r>
    </w:p>
    <w:p w14:paraId="28DDB934" w14:textId="12FD3407" w:rsidR="000E507C" w:rsidRDefault="000E507C" w:rsidP="007A4A32">
      <w:pPr>
        <w:pStyle w:val="ListParagraph"/>
        <w:numPr>
          <w:ilvl w:val="0"/>
          <w:numId w:val="26"/>
        </w:numPr>
      </w:pPr>
      <w:r>
        <w:t xml:space="preserve">If cross section </w:t>
      </w:r>
      <w:r w:rsidR="00547C1C">
        <w:t>line</w:t>
      </w:r>
      <w:r>
        <w:t xml:space="preserve">s or buffers for a single project or site </w:t>
      </w:r>
      <w:r w:rsidRPr="006E7C1C">
        <w:rPr>
          <w:b/>
          <w:bCs/>
          <w:u w:val="single"/>
        </w:rPr>
        <w:t>DO overlap</w:t>
      </w:r>
      <w:r>
        <w:t xml:space="preserve">, it is best practice to store tool inputs and outputs in a separate geodatabase for each </w:t>
      </w:r>
      <w:r w:rsidR="00547C1C">
        <w:t>line</w:t>
      </w:r>
      <w:r>
        <w:t xml:space="preserve">. For example, for a project with 5 cross section </w:t>
      </w:r>
      <w:r w:rsidR="00547C1C">
        <w:t>line</w:t>
      </w:r>
      <w:r>
        <w:t>s, you will need at least 5 geodatabases. The tool automatically overwrites existing data if the file names have not been manually changed, so separation can help prevent accidental data loss.</w:t>
      </w:r>
      <w:r w:rsidR="00170C3F">
        <w:t xml:space="preserve"> (ex: RainbowFarmsXs1.gdb, RainbowFarmsXs2.gdb, etc.).</w:t>
      </w:r>
      <w:r w:rsidR="00012252">
        <w:t xml:space="preserve"> Of course, you can also change the</w:t>
      </w:r>
      <w:r w:rsidR="00830168">
        <w:t xml:space="preserve"> output</w:t>
      </w:r>
      <w:r w:rsidR="00012252">
        <w:t xml:space="preserve"> file names as you </w:t>
      </w:r>
      <w:r w:rsidR="00830168">
        <w:t>go and</w:t>
      </w:r>
      <w:r w:rsidR="00012252">
        <w:t xml:space="preserve"> keep all data for all cross sections in a single database.</w:t>
      </w:r>
    </w:p>
    <w:p w14:paraId="5D16D382" w14:textId="77777777" w:rsidR="000E507C" w:rsidRDefault="000E507C" w:rsidP="000E507C">
      <w:pPr>
        <w:jc w:val="center"/>
      </w:pPr>
      <w:r>
        <w:rPr>
          <w:noProof/>
        </w:rPr>
        <w:drawing>
          <wp:inline distT="0" distB="0" distL="0" distR="0" wp14:anchorId="485079BD" wp14:editId="525B29E4">
            <wp:extent cx="3162300" cy="2211398"/>
            <wp:effectExtent l="0" t="0" r="0" b="0"/>
            <wp:docPr id="1173695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95464" name=""/>
                    <pic:cNvPicPr/>
                  </pic:nvPicPr>
                  <pic:blipFill>
                    <a:blip r:embed="rId37"/>
                    <a:stretch>
                      <a:fillRect/>
                    </a:stretch>
                  </pic:blipFill>
                  <pic:spPr>
                    <a:xfrm>
                      <a:off x="0" y="0"/>
                      <a:ext cx="3180332" cy="2224008"/>
                    </a:xfrm>
                    <a:prstGeom prst="rect">
                      <a:avLst/>
                    </a:prstGeom>
                  </pic:spPr>
                </pic:pic>
              </a:graphicData>
            </a:graphic>
          </wp:inline>
        </w:drawing>
      </w:r>
    </w:p>
    <w:p w14:paraId="70A32133" w14:textId="554C3A9D" w:rsidR="00292F5A" w:rsidRDefault="00292F5A" w:rsidP="000617B8">
      <w:pPr>
        <w:pStyle w:val="Heading3"/>
      </w:pPr>
      <w:bookmarkStart w:id="32" w:name="_Toc191454494"/>
      <w:r>
        <w:t xml:space="preserve">Cross Section </w:t>
      </w:r>
      <w:r w:rsidR="00547C1C">
        <w:t>Lines</w:t>
      </w:r>
      <w:bookmarkEnd w:id="32"/>
    </w:p>
    <w:p w14:paraId="72238067" w14:textId="3DD3D472" w:rsidR="00597800" w:rsidRDefault="00597800" w:rsidP="00597800">
      <w:pPr>
        <w:pStyle w:val="BodyText"/>
        <w:spacing w:before="25" w:line="256" w:lineRule="auto"/>
        <w:ind w:left="120" w:right="457"/>
      </w:pPr>
      <w:r>
        <w:t>In</w:t>
      </w:r>
      <w:r>
        <w:rPr>
          <w:spacing w:val="-6"/>
        </w:rPr>
        <w:t xml:space="preserve"> </w:t>
      </w:r>
      <w:r>
        <w:t>this</w:t>
      </w:r>
      <w:r>
        <w:rPr>
          <w:spacing w:val="-8"/>
        </w:rPr>
        <w:t xml:space="preserve"> </w:t>
      </w:r>
      <w:r>
        <w:t>step</w:t>
      </w:r>
      <w:r>
        <w:rPr>
          <w:spacing w:val="-6"/>
        </w:rPr>
        <w:t xml:space="preserve"> </w:t>
      </w:r>
      <w:r>
        <w:t xml:space="preserve">you will </w:t>
      </w:r>
      <w:r w:rsidR="00C734CB">
        <w:t>prepare</w:t>
      </w:r>
      <w:r>
        <w:rPr>
          <w:spacing w:val="-17"/>
        </w:rPr>
        <w:t xml:space="preserve"> </w:t>
      </w:r>
      <w:r>
        <w:t xml:space="preserve">the </w:t>
      </w:r>
      <w:proofErr w:type="gramStart"/>
      <w:r w:rsidR="00FD6CF5">
        <w:t>cross</w:t>
      </w:r>
      <w:r w:rsidR="00C734CB">
        <w:rPr>
          <w:spacing w:val="-8"/>
        </w:rPr>
        <w:t xml:space="preserve"> </w:t>
      </w:r>
      <w:r w:rsidR="00FD6CF5">
        <w:rPr>
          <w:spacing w:val="-8"/>
        </w:rPr>
        <w:t>section</w:t>
      </w:r>
      <w:proofErr w:type="gramEnd"/>
      <w:r>
        <w:t xml:space="preserve"> </w:t>
      </w:r>
      <w:r w:rsidR="00547C1C">
        <w:t>lines (</w:t>
      </w:r>
      <w:proofErr w:type="spellStart"/>
      <w:r w:rsidR="00547C1C">
        <w:t>a.k.a</w:t>
      </w:r>
      <w:proofErr w:type="spellEnd"/>
      <w:r w:rsidR="00547C1C">
        <w:t xml:space="preserve"> trace</w:t>
      </w:r>
      <w:r w:rsidR="00536404">
        <w:t>s</w:t>
      </w:r>
      <w:r w:rsidR="00547C1C">
        <w:t xml:space="preserve"> or transects)</w:t>
      </w:r>
      <w:r>
        <w:t xml:space="preserve"> in the</w:t>
      </w:r>
      <w:r>
        <w:rPr>
          <w:spacing w:val="-17"/>
        </w:rPr>
        <w:t xml:space="preserve"> </w:t>
      </w:r>
      <w:r>
        <w:t>Map</w:t>
      </w:r>
      <w:r>
        <w:rPr>
          <w:spacing w:val="-6"/>
        </w:rPr>
        <w:t xml:space="preserve"> </w:t>
      </w:r>
      <w:r>
        <w:t>View data</w:t>
      </w:r>
      <w:r>
        <w:rPr>
          <w:spacing w:val="-11"/>
        </w:rPr>
        <w:t xml:space="preserve"> </w:t>
      </w:r>
      <w:r>
        <w:t>frame.</w:t>
      </w:r>
      <w:r>
        <w:rPr>
          <w:spacing w:val="-9"/>
        </w:rPr>
        <w:t xml:space="preserve"> </w:t>
      </w:r>
      <w:r>
        <w:t>Th</w:t>
      </w:r>
      <w:r w:rsidR="00C734CB">
        <w:t>ese</w:t>
      </w:r>
      <w:r>
        <w:rPr>
          <w:spacing w:val="-8"/>
        </w:rPr>
        <w:t xml:space="preserve"> </w:t>
      </w:r>
      <w:r>
        <w:t>can</w:t>
      </w:r>
      <w:r>
        <w:rPr>
          <w:spacing w:val="-6"/>
        </w:rPr>
        <w:t xml:space="preserve"> </w:t>
      </w:r>
      <w:r>
        <w:t>be a straight</w:t>
      </w:r>
      <w:r>
        <w:rPr>
          <w:spacing w:val="-11"/>
        </w:rPr>
        <w:t xml:space="preserve"> </w:t>
      </w:r>
      <w:r>
        <w:t>line</w:t>
      </w:r>
      <w:r w:rsidR="00C734CB">
        <w:t>s</w:t>
      </w:r>
      <w:r>
        <w:t xml:space="preserve"> or line</w:t>
      </w:r>
      <w:r w:rsidR="00C734CB">
        <w:t>s</w:t>
      </w:r>
      <w:r>
        <w:t xml:space="preserve"> with many vertices that</w:t>
      </w:r>
      <w:r>
        <w:rPr>
          <w:spacing w:val="-4"/>
        </w:rPr>
        <w:t xml:space="preserve"> </w:t>
      </w:r>
      <w:r>
        <w:t>“zigzag”</w:t>
      </w:r>
      <w:r>
        <w:rPr>
          <w:spacing w:val="-8"/>
        </w:rPr>
        <w:t xml:space="preserve"> </w:t>
      </w:r>
      <w:r>
        <w:t>through</w:t>
      </w:r>
      <w:r>
        <w:rPr>
          <w:spacing w:val="-18"/>
        </w:rPr>
        <w:t xml:space="preserve"> </w:t>
      </w:r>
      <w:r>
        <w:t>the</w:t>
      </w:r>
      <w:r>
        <w:rPr>
          <w:spacing w:val="-10"/>
        </w:rPr>
        <w:t xml:space="preserve"> </w:t>
      </w:r>
      <w:r>
        <w:t>wells of interest.</w:t>
      </w:r>
    </w:p>
    <w:p w14:paraId="413643D7" w14:textId="77777777" w:rsidR="00233073" w:rsidRPr="000B39D3" w:rsidRDefault="00233073" w:rsidP="00233073">
      <w:pPr>
        <w:pStyle w:val="Heading5"/>
      </w:pPr>
      <w:bookmarkStart w:id="33" w:name="_Notes_and_Best"/>
      <w:bookmarkEnd w:id="33"/>
      <w:r>
        <w:lastRenderedPageBreak/>
        <w:t>Notes and Best practices</w:t>
      </w:r>
    </w:p>
    <w:p w14:paraId="59D55ED4" w14:textId="77777777" w:rsidR="00233073" w:rsidRDefault="00233073" w:rsidP="00233073">
      <w:pPr>
        <w:pStyle w:val="ListParagraph"/>
      </w:pPr>
      <w:r>
        <w:t>The first location clicked on the map will be the left edge of the cross section the tool creates.</w:t>
      </w:r>
    </w:p>
    <w:p w14:paraId="69A3CF0B" w14:textId="77777777" w:rsidR="00233073" w:rsidRDefault="00233073" w:rsidP="00233073">
      <w:pPr>
        <w:pStyle w:val="ListParagraph"/>
      </w:pPr>
      <w:r>
        <w:t>Cross sections should always be digitized from West to East (if horizontal) or South to</w:t>
      </w:r>
      <w:r w:rsidRPr="4B6B5B9A">
        <w:rPr>
          <w:rFonts w:ascii="Times New Roman" w:hAnsi="Times New Roman"/>
        </w:rPr>
        <w:t xml:space="preserve"> </w:t>
      </w:r>
      <w:r>
        <w:t>North (if vertical).</w:t>
      </w:r>
    </w:p>
    <w:p w14:paraId="4C4AC5A4" w14:textId="358F9648" w:rsidR="00233073" w:rsidRDefault="00233073" w:rsidP="00233073">
      <w:pPr>
        <w:pStyle w:val="ListParagraph"/>
      </w:pPr>
      <w:r>
        <w:t xml:space="preserve">It helps to begin digitizing your </w:t>
      </w:r>
      <w:proofErr w:type="gramStart"/>
      <w:r>
        <w:t>cross section</w:t>
      </w:r>
      <w:proofErr w:type="gramEnd"/>
      <w:r>
        <w:t xml:space="preserve"> line slightly to the West (or South) of </w:t>
      </w:r>
      <w:r w:rsidR="002F4EDF">
        <w:t>the</w:t>
      </w:r>
      <w:r>
        <w:t xml:space="preserve"> first well or</w:t>
      </w:r>
    </w:p>
    <w:p w14:paraId="6B8D0CF3" w14:textId="77777777" w:rsidR="00233073" w:rsidRDefault="00233073" w:rsidP="002F4EDF">
      <w:pPr>
        <w:pStyle w:val="ListParagraph"/>
        <w:numPr>
          <w:ilvl w:val="0"/>
          <w:numId w:val="0"/>
        </w:numPr>
        <w:ind w:left="720"/>
      </w:pPr>
      <w:r>
        <w:t>site of interest. This will prevent that feature from being covered up by the vertical axis displayed on the cross section using the DNR Groundwater Tool. The same is true for the last point digitized of the polyline.</w:t>
      </w:r>
    </w:p>
    <w:p w14:paraId="1D36C775" w14:textId="32A6AB50" w:rsidR="00233073" w:rsidRDefault="00233073" w:rsidP="00233073">
      <w:pPr>
        <w:pStyle w:val="ListParagraph"/>
      </w:pPr>
      <w:r>
        <w:t xml:space="preserve">Every click </w:t>
      </w:r>
      <w:r w:rsidR="002F4EDF">
        <w:t>of the</w:t>
      </w:r>
      <w:r>
        <w:t xml:space="preserve"> cursor create</w:t>
      </w:r>
      <w:r w:rsidR="002F4EDF">
        <w:t>s</w:t>
      </w:r>
      <w:r>
        <w:t xml:space="preserve"> another vertex in the cross-section line.</w:t>
      </w:r>
    </w:p>
    <w:p w14:paraId="598E8CAC" w14:textId="77777777" w:rsidR="00233073" w:rsidRDefault="00233073" w:rsidP="00233073">
      <w:pPr>
        <w:pStyle w:val="ListParagraph"/>
      </w:pPr>
      <w:r>
        <w:t xml:space="preserve">Each </w:t>
      </w:r>
      <w:proofErr w:type="gramStart"/>
      <w:r>
        <w:t>cross section</w:t>
      </w:r>
      <w:proofErr w:type="gramEnd"/>
      <w:r>
        <w:t xml:space="preserve"> line must be single part, or the tool will fail.</w:t>
      </w:r>
    </w:p>
    <w:p w14:paraId="4CB79307" w14:textId="77777777" w:rsidR="00233073" w:rsidRDefault="00233073" w:rsidP="00233073">
      <w:pPr>
        <w:pStyle w:val="ListParagraph"/>
      </w:pPr>
      <w:r>
        <w:t xml:space="preserve">Keep wells of interest within ½ mile (805 m) of the </w:t>
      </w:r>
      <w:proofErr w:type="gramStart"/>
      <w:r>
        <w:t>cross section</w:t>
      </w:r>
      <w:proofErr w:type="gramEnd"/>
      <w:r>
        <w:t xml:space="preserve"> line.</w:t>
      </w:r>
    </w:p>
    <w:p w14:paraId="399046A4" w14:textId="77777777" w:rsidR="00233073" w:rsidRDefault="00233073" w:rsidP="00233073">
      <w:pPr>
        <w:pStyle w:val="ListParagraph"/>
      </w:pPr>
      <w:r>
        <w:t>Be wary of creating sharp right angles within a single line, as this can cause unexpected data omissions.</w:t>
      </w:r>
    </w:p>
    <w:p w14:paraId="6EF2C5E9" w14:textId="77777777" w:rsidR="00233073" w:rsidRDefault="00233073" w:rsidP="00233073">
      <w:pPr>
        <w:ind w:left="720" w:hanging="360"/>
      </w:pPr>
      <w:r>
        <w:rPr>
          <w:noProof/>
        </w:rPr>
        <mc:AlternateContent>
          <mc:Choice Requires="wps">
            <w:drawing>
              <wp:anchor distT="0" distB="0" distL="114300" distR="114300" simplePos="0" relativeHeight="251658244" behindDoc="0" locked="0" layoutInCell="1" allowOverlap="1" wp14:anchorId="729F6EA8" wp14:editId="69651C57">
                <wp:simplePos x="0" y="0"/>
                <wp:positionH relativeFrom="column">
                  <wp:posOffset>895350</wp:posOffset>
                </wp:positionH>
                <wp:positionV relativeFrom="paragraph">
                  <wp:posOffset>3161030</wp:posOffset>
                </wp:positionV>
                <wp:extent cx="967740" cy="937260"/>
                <wp:effectExtent l="19050" t="19050" r="22860" b="15240"/>
                <wp:wrapNone/>
                <wp:docPr id="1310606799" name="Oval 1"/>
                <wp:cNvGraphicFramePr/>
                <a:graphic xmlns:a="http://schemas.openxmlformats.org/drawingml/2006/main">
                  <a:graphicData uri="http://schemas.microsoft.com/office/word/2010/wordprocessingShape">
                    <wps:wsp>
                      <wps:cNvSpPr/>
                      <wps:spPr>
                        <a:xfrm>
                          <a:off x="0" y="0"/>
                          <a:ext cx="967740" cy="937260"/>
                        </a:xfrm>
                        <a:prstGeom prst="ellipse">
                          <a:avLst/>
                        </a:prstGeom>
                        <a:noFill/>
                        <a:ln w="28575">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xmlns:w16sdtfl="http://schemas.microsoft.com/office/word/2024/wordml/sdtformatlock" xmlns:w16du="http://schemas.microsoft.com/office/word/2023/wordml/word16du">
            <w:pict>
              <v:oval id="Oval 1" style="position:absolute;margin-left:70.5pt;margin-top:248.9pt;width:76.2pt;height:73.8pt;z-index:251662337;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c00000" strokeweight="2.25pt" w14:anchorId="7A208E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"/>
            </w:pict>
          </mc:Fallback>
        </mc:AlternateContent>
      </w:r>
      <w:r>
        <w:rPr>
          <w:noProof/>
        </w:rPr>
        <mc:AlternateContent>
          <mc:Choice Requires="wps">
            <w:drawing>
              <wp:anchor distT="0" distB="0" distL="114300" distR="114300" simplePos="0" relativeHeight="251658243" behindDoc="0" locked="0" layoutInCell="1" allowOverlap="1" wp14:anchorId="66FD1271" wp14:editId="15B954EA">
                <wp:simplePos x="0" y="0"/>
                <wp:positionH relativeFrom="column">
                  <wp:posOffset>3509010</wp:posOffset>
                </wp:positionH>
                <wp:positionV relativeFrom="paragraph">
                  <wp:posOffset>3279140</wp:posOffset>
                </wp:positionV>
                <wp:extent cx="967740" cy="937260"/>
                <wp:effectExtent l="19050" t="19050" r="22860" b="15240"/>
                <wp:wrapNone/>
                <wp:docPr id="313009731" name="Oval 1"/>
                <wp:cNvGraphicFramePr/>
                <a:graphic xmlns:a="http://schemas.openxmlformats.org/drawingml/2006/main">
                  <a:graphicData uri="http://schemas.microsoft.com/office/word/2010/wordprocessingShape">
                    <wps:wsp>
                      <wps:cNvSpPr/>
                      <wps:spPr>
                        <a:xfrm>
                          <a:off x="0" y="0"/>
                          <a:ext cx="967740" cy="937260"/>
                        </a:xfrm>
                        <a:prstGeom prst="ellipse">
                          <a:avLst/>
                        </a:prstGeom>
                        <a:noFill/>
                        <a:ln w="28575">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xmlns:w16sdtfl="http://schemas.microsoft.com/office/word/2024/wordml/sdtformatlock" xmlns:w16du="http://schemas.microsoft.com/office/word/2023/wordml/word16du">
            <w:pict>
              <v:oval id="Oval 1" style="position:absolute;margin-left:276.3pt;margin-top:258.2pt;width:76.2pt;height:73.8pt;z-index:25166131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c00000" strokeweight="2.25pt" w14:anchorId="54BD50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"/>
            </w:pict>
          </mc:Fallback>
        </mc:AlternateContent>
      </w:r>
      <w:r>
        <w:rPr>
          <w:noProof/>
        </w:rPr>
        <w:drawing>
          <wp:inline distT="0" distB="0" distL="0" distR="0" wp14:anchorId="01FB6303" wp14:editId="241220F0">
            <wp:extent cx="3044190" cy="4103370"/>
            <wp:effectExtent l="0" t="0" r="3810" b="0"/>
            <wp:docPr id="107630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04772" name=""/>
                    <pic:cNvPicPr/>
                  </pic:nvPicPr>
                  <pic:blipFill rotWithShape="1">
                    <a:blip r:embed="rId38"/>
                    <a:srcRect l="21647" t="13941" r="15686" b="7445"/>
                    <a:stretch/>
                  </pic:blipFill>
                  <pic:spPr bwMode="auto">
                    <a:xfrm>
                      <a:off x="0" y="0"/>
                      <a:ext cx="3044454" cy="4103726"/>
                    </a:xfrm>
                    <a:prstGeom prst="rect">
                      <a:avLst/>
                    </a:prstGeom>
                    <a:ln>
                      <a:noFill/>
                    </a:ln>
                    <a:extLst>
                      <a:ext uri="{53640926-AAD7-44D8-BBD7-CCE9431645EC}">
                        <a14:shadowObscured xmlns:a14="http://schemas.microsoft.com/office/drawing/2010/main"/>
                      </a:ext>
                    </a:extLst>
                  </pic:spPr>
                </pic:pic>
              </a:graphicData>
            </a:graphic>
          </wp:inline>
        </w:drawing>
      </w:r>
      <w:r w:rsidRPr="001B5DC0">
        <w:rPr>
          <w:noProof/>
        </w:rPr>
        <w:t xml:space="preserve"> </w:t>
      </w:r>
      <w:r>
        <w:rPr>
          <w:noProof/>
        </w:rPr>
        <w:drawing>
          <wp:inline distT="0" distB="0" distL="0" distR="0" wp14:anchorId="66866F87" wp14:editId="4E7184CE">
            <wp:extent cx="2769870" cy="4092343"/>
            <wp:effectExtent l="0" t="0" r="0" b="3810"/>
            <wp:docPr id="966889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89954" name=""/>
                    <pic:cNvPicPr/>
                  </pic:nvPicPr>
                  <pic:blipFill rotWithShape="1">
                    <a:blip r:embed="rId39"/>
                    <a:srcRect l="20595" t="24864" r="41131" b="4626"/>
                    <a:stretch/>
                  </pic:blipFill>
                  <pic:spPr bwMode="auto">
                    <a:xfrm>
                      <a:off x="0" y="0"/>
                      <a:ext cx="2772674" cy="4096486"/>
                    </a:xfrm>
                    <a:prstGeom prst="rect">
                      <a:avLst/>
                    </a:prstGeom>
                    <a:ln>
                      <a:noFill/>
                    </a:ln>
                    <a:extLst>
                      <a:ext uri="{53640926-AAD7-44D8-BBD7-CCE9431645EC}">
                        <a14:shadowObscured xmlns:a14="http://schemas.microsoft.com/office/drawing/2010/main"/>
                      </a:ext>
                    </a:extLst>
                  </pic:spPr>
                </pic:pic>
              </a:graphicData>
            </a:graphic>
          </wp:inline>
        </w:drawing>
      </w:r>
    </w:p>
    <w:p w14:paraId="533A9004" w14:textId="2E3BBDA9" w:rsidR="0054141B" w:rsidRDefault="00FC6C3D" w:rsidP="0054141B">
      <w:pPr>
        <w:pStyle w:val="Heading4"/>
      </w:pPr>
      <w:r>
        <w:t>Import e</w:t>
      </w:r>
      <w:r w:rsidR="0054141B">
        <w:t>xisting polyline files</w:t>
      </w:r>
    </w:p>
    <w:p w14:paraId="05DF0B65" w14:textId="2FBB8B6D" w:rsidR="36FCB1F0" w:rsidRDefault="36FCB1F0" w:rsidP="4B6B5B9A">
      <w:pPr>
        <w:pStyle w:val="BodyText"/>
        <w:spacing w:before="25" w:line="256" w:lineRule="auto"/>
        <w:ind w:left="120" w:right="457"/>
      </w:pPr>
      <w:r>
        <w:t>If you already have cross</w:t>
      </w:r>
      <w:r w:rsidR="00547C1C">
        <w:t xml:space="preserve"> </w:t>
      </w:r>
      <w:r>
        <w:t xml:space="preserve">section </w:t>
      </w:r>
      <w:r w:rsidR="00547C1C">
        <w:t>line</w:t>
      </w:r>
      <w:r>
        <w:t xml:space="preserve"> in a .</w:t>
      </w:r>
      <w:proofErr w:type="spellStart"/>
      <w:r>
        <w:t>shp</w:t>
      </w:r>
      <w:proofErr w:type="spellEnd"/>
      <w:r>
        <w:t xml:space="preserve"> or feature class in </w:t>
      </w:r>
      <w:proofErr w:type="gramStart"/>
      <w:r>
        <w:t>another .</w:t>
      </w:r>
      <w:proofErr w:type="spellStart"/>
      <w:r>
        <w:t>gdb</w:t>
      </w:r>
      <w:proofErr w:type="spellEnd"/>
      <w:proofErr w:type="gramEnd"/>
      <w:r w:rsidR="272B38B9">
        <w:t>:</w:t>
      </w:r>
    </w:p>
    <w:p w14:paraId="5913F92E" w14:textId="02ECD536" w:rsidR="36FCB1F0" w:rsidRDefault="7AD8D1A7" w:rsidP="1422161C">
      <w:pPr>
        <w:pStyle w:val="BodyText"/>
        <w:numPr>
          <w:ilvl w:val="0"/>
          <w:numId w:val="2"/>
        </w:numPr>
        <w:spacing w:before="25" w:line="256" w:lineRule="auto"/>
        <w:ind w:right="457"/>
      </w:pPr>
      <w:r>
        <w:t>I</w:t>
      </w:r>
      <w:r w:rsidR="36FCB1F0">
        <w:t xml:space="preserve">mport them into </w:t>
      </w:r>
      <w:r w:rsidR="0054141B">
        <w:t xml:space="preserve">your cross </w:t>
      </w:r>
      <w:proofErr w:type="gramStart"/>
      <w:r w:rsidR="0054141B">
        <w:t>section</w:t>
      </w:r>
      <w:r w:rsidR="36FCB1F0">
        <w:t xml:space="preserve"> .</w:t>
      </w:r>
      <w:proofErr w:type="spellStart"/>
      <w:r w:rsidR="36FCB1F0">
        <w:t>gdb</w:t>
      </w:r>
      <w:proofErr w:type="spellEnd"/>
      <w:proofErr w:type="gramEnd"/>
      <w:r w:rsidR="0E34E8C5">
        <w:t>,</w:t>
      </w:r>
    </w:p>
    <w:p w14:paraId="7BA2C414" w14:textId="1DE4488A" w:rsidR="296796EB" w:rsidRDefault="296796EB" w:rsidP="1422161C">
      <w:pPr>
        <w:pStyle w:val="BodyText"/>
        <w:numPr>
          <w:ilvl w:val="0"/>
          <w:numId w:val="2"/>
        </w:numPr>
        <w:spacing w:before="25" w:line="256" w:lineRule="auto"/>
        <w:ind w:right="457"/>
      </w:pPr>
      <w:r>
        <w:t xml:space="preserve">Add the required fields discussed </w:t>
      </w:r>
      <w:hyperlink w:anchor="Create_a_polyline_shapefile" w:history="1">
        <w:r w:rsidRPr="004D2629">
          <w:rPr>
            <w:rStyle w:val="Hyperlink"/>
          </w:rPr>
          <w:t>below</w:t>
        </w:r>
      </w:hyperlink>
      <w:r w:rsidR="2763DE6F">
        <w:t xml:space="preserve"> if they are not already present</w:t>
      </w:r>
      <w:r w:rsidR="52E514AC">
        <w:t>,</w:t>
      </w:r>
    </w:p>
    <w:p w14:paraId="29F59A0D" w14:textId="17234CF6" w:rsidR="296796EB" w:rsidRDefault="296796EB" w:rsidP="1422161C">
      <w:pPr>
        <w:pStyle w:val="BodyText"/>
        <w:numPr>
          <w:ilvl w:val="0"/>
          <w:numId w:val="2"/>
        </w:numPr>
        <w:spacing w:before="25" w:line="256" w:lineRule="auto"/>
        <w:ind w:right="457"/>
      </w:pPr>
      <w:r>
        <w:t xml:space="preserve">Remove any unnecessary fields </w:t>
      </w:r>
      <w:r w:rsidR="7531DD24">
        <w:t xml:space="preserve">that may be present </w:t>
      </w:r>
      <w:r>
        <w:t xml:space="preserve">from your newly imported </w:t>
      </w:r>
      <w:r w:rsidR="63E60391">
        <w:t xml:space="preserve">feature class </w:t>
      </w:r>
      <w:r>
        <w:t>attribute table</w:t>
      </w:r>
      <w:r w:rsidR="3A9CF5EF">
        <w:t>.</w:t>
      </w:r>
    </w:p>
    <w:p w14:paraId="0169F445" w14:textId="4A20E0F3" w:rsidR="5C3938A9" w:rsidRDefault="017D3017" w:rsidP="1422161C">
      <w:pPr>
        <w:pStyle w:val="BodyText"/>
        <w:numPr>
          <w:ilvl w:val="0"/>
          <w:numId w:val="2"/>
        </w:numPr>
        <w:spacing w:before="25" w:line="256" w:lineRule="auto"/>
        <w:ind w:right="457"/>
      </w:pPr>
      <w:r>
        <w:lastRenderedPageBreak/>
        <w:t xml:space="preserve">Review the </w:t>
      </w:r>
      <w:hyperlink w:anchor="_Notes_and_Best" w:history="1">
        <w:r w:rsidRPr="002F4EDF">
          <w:rPr>
            <w:rStyle w:val="Hyperlink"/>
          </w:rPr>
          <w:t>“</w:t>
        </w:r>
        <w:r w:rsidR="002F4EDF" w:rsidRPr="002F4EDF">
          <w:rPr>
            <w:rStyle w:val="Hyperlink"/>
          </w:rPr>
          <w:t xml:space="preserve">Notes and </w:t>
        </w:r>
        <w:r w:rsidR="000B39D3" w:rsidRPr="002F4EDF">
          <w:rPr>
            <w:rStyle w:val="Hyperlink"/>
          </w:rPr>
          <w:t>Best Practices</w:t>
        </w:r>
        <w:r w:rsidRPr="002F4EDF">
          <w:rPr>
            <w:rStyle w:val="Hyperlink"/>
          </w:rPr>
          <w:t>”</w:t>
        </w:r>
      </w:hyperlink>
      <w:r>
        <w:t xml:space="preserve"> </w:t>
      </w:r>
      <w:r w:rsidR="002F4EDF">
        <w:t xml:space="preserve">section </w:t>
      </w:r>
      <w:r>
        <w:t>and edit the imported lines as nee</w:t>
      </w:r>
      <w:r w:rsidR="0B92B188">
        <w:t>ded to meet those requirements.</w:t>
      </w:r>
    </w:p>
    <w:p w14:paraId="7F2A65C0" w14:textId="155ED941" w:rsidR="00597800" w:rsidRPr="009C77FD" w:rsidRDefault="00597800" w:rsidP="009C77FD">
      <w:pPr>
        <w:pStyle w:val="Heading4"/>
      </w:pPr>
      <w:bookmarkStart w:id="34" w:name="Create_a_polyline_shapefile"/>
      <w:bookmarkEnd w:id="34"/>
      <w:r w:rsidRPr="009C77FD">
        <w:t xml:space="preserve">Create a polyline </w:t>
      </w:r>
      <w:r w:rsidR="009C77FD">
        <w:t>feature class</w:t>
      </w:r>
    </w:p>
    <w:p w14:paraId="188E78FA" w14:textId="1914C309" w:rsidR="00597800" w:rsidRPr="00426CFE" w:rsidRDefault="00597800" w:rsidP="007A4A32">
      <w:pPr>
        <w:pStyle w:val="ListParagraph"/>
        <w:numPr>
          <w:ilvl w:val="0"/>
          <w:numId w:val="9"/>
        </w:numPr>
      </w:pPr>
      <w:r w:rsidRPr="00426CFE">
        <w:t xml:space="preserve">To create a new </w:t>
      </w:r>
      <w:r w:rsidR="009C77FD" w:rsidRPr="00426CFE">
        <w:t>feature class</w:t>
      </w:r>
      <w:r w:rsidRPr="00426CFE">
        <w:t xml:space="preserve">, open ArcCatalog and locate </w:t>
      </w:r>
      <w:r w:rsidR="00DD0B47">
        <w:t xml:space="preserve">your </w:t>
      </w:r>
      <w:proofErr w:type="gramStart"/>
      <w:r w:rsidR="00DD0B47">
        <w:t>cross section</w:t>
      </w:r>
      <w:proofErr w:type="gramEnd"/>
      <w:r w:rsidR="009C77FD" w:rsidRPr="00426CFE">
        <w:t xml:space="preserve"> geodatabase</w:t>
      </w:r>
      <w:r w:rsidRPr="00426CFE">
        <w:t>.</w:t>
      </w:r>
    </w:p>
    <w:p w14:paraId="2CC3DCF9" w14:textId="070EB16E" w:rsidR="00597800" w:rsidRPr="00426CFE" w:rsidRDefault="00597800" w:rsidP="007A4A32">
      <w:pPr>
        <w:pStyle w:val="ListParagraph"/>
        <w:numPr>
          <w:ilvl w:val="0"/>
          <w:numId w:val="9"/>
        </w:numPr>
      </w:pPr>
      <w:r w:rsidRPr="00426CFE">
        <w:t xml:space="preserve">Right‐click on </w:t>
      </w:r>
      <w:proofErr w:type="gramStart"/>
      <w:r w:rsidRPr="00426CFE">
        <w:t xml:space="preserve">the </w:t>
      </w:r>
      <w:r w:rsidR="00DD0B47">
        <w:t>.</w:t>
      </w:r>
      <w:proofErr w:type="spellStart"/>
      <w:r w:rsidR="009C77FD" w:rsidRPr="00426CFE">
        <w:t>gdb</w:t>
      </w:r>
      <w:proofErr w:type="spellEnd"/>
      <w:proofErr w:type="gramEnd"/>
      <w:r w:rsidRPr="00426CFE">
        <w:t xml:space="preserve"> and select New </w:t>
      </w:r>
      <w:r w:rsidR="009C77FD" w:rsidRPr="00426CFE">
        <w:t>Feature Class</w:t>
      </w:r>
      <w:r w:rsidRPr="00426CFE">
        <w:t xml:space="preserve">. Name </w:t>
      </w:r>
      <w:r w:rsidR="009C77FD" w:rsidRPr="00426CFE">
        <w:t>it</w:t>
      </w:r>
      <w:r w:rsidRPr="00426CFE">
        <w:t xml:space="preserve"> </w:t>
      </w:r>
      <w:r w:rsidR="00D52E25">
        <w:t>“</w:t>
      </w:r>
      <w:proofErr w:type="spellStart"/>
      <w:r w:rsidR="009C77FD">
        <w:t>xsln_mapview</w:t>
      </w:r>
      <w:proofErr w:type="spellEnd"/>
      <w:r w:rsidR="00D52E25">
        <w:t>”</w:t>
      </w:r>
      <w:r w:rsidRPr="00426CFE">
        <w:t xml:space="preserve"> and select “</w:t>
      </w:r>
      <w:r w:rsidR="009C77FD" w:rsidRPr="00426CFE">
        <w:t>L</w:t>
      </w:r>
      <w:r w:rsidRPr="00426CFE">
        <w:t xml:space="preserve">ine” from the Feature </w:t>
      </w:r>
      <w:r w:rsidR="009C77FD" w:rsidRPr="00426CFE">
        <w:t xml:space="preserve">Class </w:t>
      </w:r>
      <w:r w:rsidRPr="00426CFE">
        <w:t>Type dropdown menu.</w:t>
      </w:r>
      <w:r w:rsidR="00BE3B5D" w:rsidRPr="00426CFE">
        <w:t xml:space="preserve"> Make sure both Geometric Properties boxes are unchecked. Click Next.</w:t>
      </w:r>
    </w:p>
    <w:p w14:paraId="505287D0" w14:textId="1F25275B" w:rsidR="00BE3B5D" w:rsidRDefault="00BE3B5D" w:rsidP="00426CFE">
      <w:pPr>
        <w:pStyle w:val="ListParagraph"/>
        <w:numPr>
          <w:ilvl w:val="0"/>
          <w:numId w:val="0"/>
        </w:numPr>
        <w:ind w:left="720"/>
      </w:pPr>
      <w:r>
        <w:rPr>
          <w:noProof/>
        </w:rPr>
        <w:drawing>
          <wp:inline distT="0" distB="0" distL="0" distR="0" wp14:anchorId="6F6395C3" wp14:editId="2C3E8BC5">
            <wp:extent cx="2895600" cy="3699277"/>
            <wp:effectExtent l="0" t="0" r="0" b="0"/>
            <wp:docPr id="1278504222" name="Picture 1278504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04222" name=""/>
                    <pic:cNvPicPr/>
                  </pic:nvPicPr>
                  <pic:blipFill>
                    <a:blip r:embed="rId40"/>
                    <a:stretch>
                      <a:fillRect/>
                    </a:stretch>
                  </pic:blipFill>
                  <pic:spPr>
                    <a:xfrm>
                      <a:off x="0" y="0"/>
                      <a:ext cx="2901069" cy="3706264"/>
                    </a:xfrm>
                    <a:prstGeom prst="rect">
                      <a:avLst/>
                    </a:prstGeom>
                  </pic:spPr>
                </pic:pic>
              </a:graphicData>
            </a:graphic>
          </wp:inline>
        </w:drawing>
      </w:r>
    </w:p>
    <w:p w14:paraId="7D28074D" w14:textId="77777777" w:rsidR="005C4EEA" w:rsidRPr="00426CFE" w:rsidRDefault="005C4EEA" w:rsidP="00426CFE">
      <w:pPr>
        <w:pStyle w:val="ListParagraph"/>
        <w:numPr>
          <w:ilvl w:val="0"/>
          <w:numId w:val="0"/>
        </w:numPr>
        <w:ind w:left="720"/>
      </w:pPr>
    </w:p>
    <w:p w14:paraId="5B251CA4" w14:textId="5B164125" w:rsidR="00BE3B5D" w:rsidRDefault="00E0631D" w:rsidP="007A4A32">
      <w:pPr>
        <w:pStyle w:val="ListParagraph"/>
        <w:numPr>
          <w:ilvl w:val="0"/>
          <w:numId w:val="9"/>
        </w:numPr>
      </w:pPr>
      <w:r>
        <w:t>Add</w:t>
      </w:r>
      <w:r w:rsidR="00BE3B5D" w:rsidRPr="00426CFE">
        <w:t xml:space="preserve"> the following two fields: </w:t>
      </w:r>
      <w:r w:rsidR="000554ED">
        <w:t>[</w:t>
      </w:r>
      <w:proofErr w:type="spellStart"/>
      <w:r w:rsidR="00BE3B5D" w:rsidRPr="00426CFE">
        <w:t>xsec_id</w:t>
      </w:r>
      <w:proofErr w:type="spellEnd"/>
      <w:r w:rsidR="000554ED">
        <w:t>]</w:t>
      </w:r>
      <w:r w:rsidR="00BE3B5D" w:rsidRPr="00426CFE">
        <w:t xml:space="preserve"> and </w:t>
      </w:r>
      <w:r w:rsidR="000554ED">
        <w:t>[</w:t>
      </w:r>
      <w:proofErr w:type="spellStart"/>
      <w:r w:rsidR="00BE3B5D" w:rsidRPr="00426CFE">
        <w:t>xsec_desc</w:t>
      </w:r>
      <w:proofErr w:type="spellEnd"/>
      <w:r w:rsidR="000554ED">
        <w:t>]</w:t>
      </w:r>
      <w:r w:rsidR="003D12C1">
        <w:t xml:space="preserve">, </w:t>
      </w:r>
      <w:r w:rsidR="00BE3B5D" w:rsidRPr="00426CFE">
        <w:t>both with text data type. Click Next.</w:t>
      </w:r>
    </w:p>
    <w:p w14:paraId="10CB8016" w14:textId="78762DE6" w:rsidR="003D12C1" w:rsidRDefault="003D12C1" w:rsidP="007A4A32">
      <w:pPr>
        <w:pStyle w:val="ListParagraph"/>
        <w:numPr>
          <w:ilvl w:val="1"/>
          <w:numId w:val="9"/>
        </w:numPr>
      </w:pPr>
      <w:r>
        <w:t xml:space="preserve">Note: </w:t>
      </w:r>
      <w:r w:rsidR="000554ED">
        <w:t>[</w:t>
      </w:r>
      <w:proofErr w:type="spellStart"/>
      <w:r>
        <w:t>xsec_desc</w:t>
      </w:r>
      <w:proofErr w:type="spellEnd"/>
      <w:r w:rsidR="000554ED">
        <w:t>]</w:t>
      </w:r>
      <w:r>
        <w:t xml:space="preserve"> field is optional but encouraged.</w:t>
      </w:r>
    </w:p>
    <w:p w14:paraId="1EFBB496" w14:textId="77777777" w:rsidR="005C4EEA" w:rsidRPr="00426CFE" w:rsidRDefault="005C4EEA" w:rsidP="005C4EEA">
      <w:pPr>
        <w:pStyle w:val="ListParagraph"/>
        <w:numPr>
          <w:ilvl w:val="0"/>
          <w:numId w:val="0"/>
        </w:numPr>
        <w:ind w:left="1440"/>
      </w:pPr>
    </w:p>
    <w:p w14:paraId="304AA4E0" w14:textId="0D993F57" w:rsidR="00BE3B5D" w:rsidRDefault="00BE3B5D" w:rsidP="00426CFE">
      <w:pPr>
        <w:pStyle w:val="ListParagraph"/>
        <w:numPr>
          <w:ilvl w:val="0"/>
          <w:numId w:val="0"/>
        </w:numPr>
        <w:ind w:left="720"/>
      </w:pPr>
      <w:r>
        <w:rPr>
          <w:noProof/>
        </w:rPr>
        <w:lastRenderedPageBreak/>
        <w:drawing>
          <wp:inline distT="0" distB="0" distL="0" distR="0" wp14:anchorId="4B1F95AA" wp14:editId="52E085A6">
            <wp:extent cx="3107278" cy="2293620"/>
            <wp:effectExtent l="0" t="0" r="0" b="0"/>
            <wp:docPr id="701906379" name="Picture 701906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06379" name=""/>
                    <pic:cNvPicPr/>
                  </pic:nvPicPr>
                  <pic:blipFill>
                    <a:blip r:embed="rId41"/>
                    <a:stretch>
                      <a:fillRect/>
                    </a:stretch>
                  </pic:blipFill>
                  <pic:spPr>
                    <a:xfrm>
                      <a:off x="0" y="0"/>
                      <a:ext cx="3112136" cy="2297206"/>
                    </a:xfrm>
                    <a:prstGeom prst="rect">
                      <a:avLst/>
                    </a:prstGeom>
                  </pic:spPr>
                </pic:pic>
              </a:graphicData>
            </a:graphic>
          </wp:inline>
        </w:drawing>
      </w:r>
    </w:p>
    <w:p w14:paraId="34EAEBC7" w14:textId="77777777" w:rsidR="005C4EEA" w:rsidRPr="00426CFE" w:rsidRDefault="005C4EEA" w:rsidP="00426CFE">
      <w:pPr>
        <w:pStyle w:val="ListParagraph"/>
        <w:numPr>
          <w:ilvl w:val="0"/>
          <w:numId w:val="0"/>
        </w:numPr>
        <w:ind w:left="720"/>
      </w:pPr>
    </w:p>
    <w:p w14:paraId="7D879931" w14:textId="7ADD26CA" w:rsidR="00751E0C" w:rsidRPr="00426CFE" w:rsidRDefault="00BE3B5D" w:rsidP="007A4A32">
      <w:pPr>
        <w:pStyle w:val="ListParagraph"/>
        <w:numPr>
          <w:ilvl w:val="0"/>
          <w:numId w:val="9"/>
        </w:numPr>
      </w:pPr>
      <w:r>
        <w:t xml:space="preserve">Select </w:t>
      </w:r>
      <w:r w:rsidR="00597800">
        <w:t>Projected Coordinate System NAD</w:t>
      </w:r>
      <w:r>
        <w:t xml:space="preserve"> </w:t>
      </w:r>
      <w:r w:rsidR="00597800">
        <w:t xml:space="preserve">1983 UTM Zone 15N. Click </w:t>
      </w:r>
      <w:r>
        <w:t>Finish</w:t>
      </w:r>
      <w:r w:rsidR="00597800">
        <w:t>.</w:t>
      </w:r>
    </w:p>
    <w:p w14:paraId="708EEF57" w14:textId="28F4FF03" w:rsidR="00597800" w:rsidRDefault="00597800" w:rsidP="00751E0C">
      <w:pPr>
        <w:pStyle w:val="Heading4"/>
      </w:pPr>
      <w:bookmarkStart w:id="35" w:name="Digitize_the_cross_section_polyline"/>
      <w:bookmarkEnd w:id="35"/>
      <w:r>
        <w:t xml:space="preserve">Digitize the </w:t>
      </w:r>
      <w:proofErr w:type="gramStart"/>
      <w:r>
        <w:t>cross section</w:t>
      </w:r>
      <w:proofErr w:type="gramEnd"/>
      <w:r>
        <w:t xml:space="preserve"> </w:t>
      </w:r>
      <w:r w:rsidR="00547C1C">
        <w:t>line</w:t>
      </w:r>
      <w:r w:rsidR="00395E57">
        <w:t>s</w:t>
      </w:r>
    </w:p>
    <w:p w14:paraId="0127A56D" w14:textId="067E1DED" w:rsidR="4B6B5B9A" w:rsidRDefault="006C3277" w:rsidP="006C3277">
      <w:pPr>
        <w:pStyle w:val="Heading4"/>
      </w:pPr>
      <w:r>
        <w:t xml:space="preserve">Draw </w:t>
      </w:r>
      <w:r w:rsidR="00547C1C">
        <w:t>line</w:t>
      </w:r>
      <w:r>
        <w:t>s</w:t>
      </w:r>
    </w:p>
    <w:p w14:paraId="4AE90804" w14:textId="31C4F7AF" w:rsidR="006626A6" w:rsidRPr="00426CFE" w:rsidRDefault="00751E0C" w:rsidP="007A4A32">
      <w:pPr>
        <w:pStyle w:val="ListParagraph"/>
        <w:numPr>
          <w:ilvl w:val="0"/>
          <w:numId w:val="9"/>
        </w:numPr>
      </w:pPr>
      <w:r w:rsidRPr="00426CFE">
        <w:t xml:space="preserve">Open the </w:t>
      </w:r>
      <w:proofErr w:type="spellStart"/>
      <w:r w:rsidRPr="00426CFE">
        <w:t>MapView</w:t>
      </w:r>
      <w:proofErr w:type="spellEnd"/>
      <w:r w:rsidRPr="00426CFE">
        <w:t xml:space="preserve"> </w:t>
      </w:r>
      <w:r w:rsidR="006626A6" w:rsidRPr="00426CFE">
        <w:t>window</w:t>
      </w:r>
      <w:r w:rsidRPr="00426CFE">
        <w:t xml:space="preserve"> and bring the </w:t>
      </w:r>
      <w:r w:rsidR="00A6017C">
        <w:t>“</w:t>
      </w:r>
      <w:proofErr w:type="spellStart"/>
      <w:r w:rsidR="006626A6" w:rsidRPr="00426CFE">
        <w:t>xsln_mapview</w:t>
      </w:r>
      <w:proofErr w:type="spellEnd"/>
      <w:r w:rsidR="00A6017C">
        <w:t>”</w:t>
      </w:r>
      <w:r w:rsidR="006626A6" w:rsidRPr="00426CFE">
        <w:t xml:space="preserve"> </w:t>
      </w:r>
      <w:r w:rsidRPr="00426CFE">
        <w:t xml:space="preserve">feature class into the Contents pane. </w:t>
      </w:r>
    </w:p>
    <w:p w14:paraId="3680E1FB" w14:textId="1692F597" w:rsidR="00597800" w:rsidRPr="00426CFE" w:rsidRDefault="00597800" w:rsidP="007A4A32">
      <w:pPr>
        <w:pStyle w:val="ListParagraph"/>
        <w:numPr>
          <w:ilvl w:val="0"/>
          <w:numId w:val="9"/>
        </w:numPr>
      </w:pPr>
      <w:r w:rsidRPr="00426CFE">
        <w:t xml:space="preserve">To digitize the </w:t>
      </w:r>
      <w:r w:rsidR="00117E66" w:rsidRPr="00426CFE">
        <w:t>cross-section</w:t>
      </w:r>
      <w:r w:rsidRPr="00426CFE">
        <w:t xml:space="preserve"> line</w:t>
      </w:r>
      <w:r w:rsidR="006626A6" w:rsidRPr="00426CFE">
        <w:t>s</w:t>
      </w:r>
      <w:r w:rsidRPr="00426CFE">
        <w:t xml:space="preserve">, click on </w:t>
      </w:r>
      <w:r w:rsidR="004A25B0" w:rsidRPr="00426CFE">
        <w:t xml:space="preserve">the </w:t>
      </w:r>
      <w:r w:rsidR="006626A6" w:rsidRPr="00426CFE">
        <w:t>Create button on the Edit ribbon</w:t>
      </w:r>
      <w:r w:rsidRPr="00426CFE">
        <w:t>.</w:t>
      </w:r>
      <w:r w:rsidR="006626A6" w:rsidRPr="00426CFE">
        <w:t xml:space="preserve"> This will open the Create Features pane.</w:t>
      </w:r>
    </w:p>
    <w:p w14:paraId="2961E1A3" w14:textId="24BE4F75" w:rsidR="00597800" w:rsidRPr="00426CFE" w:rsidRDefault="00597800" w:rsidP="007A4A32">
      <w:pPr>
        <w:pStyle w:val="ListParagraph"/>
        <w:numPr>
          <w:ilvl w:val="0"/>
          <w:numId w:val="9"/>
        </w:numPr>
      </w:pPr>
      <w:r w:rsidRPr="00426CFE">
        <w:t>Click on the “</w:t>
      </w:r>
      <w:proofErr w:type="spellStart"/>
      <w:r w:rsidR="006626A6" w:rsidRPr="00426CFE">
        <w:t>xsln_mapview</w:t>
      </w:r>
      <w:proofErr w:type="spellEnd"/>
      <w:r w:rsidRPr="00426CFE">
        <w:t xml:space="preserve">” file in the Create Features pane and then click on “Line” which should appear in a “Construction Tools” </w:t>
      </w:r>
      <w:proofErr w:type="spellStart"/>
      <w:r w:rsidRPr="00426CFE">
        <w:t>subpane</w:t>
      </w:r>
      <w:proofErr w:type="spellEnd"/>
      <w:r w:rsidRPr="00426CFE">
        <w:t xml:space="preserve">. The cursor should now change to a </w:t>
      </w:r>
      <w:r w:rsidR="004D2629" w:rsidRPr="00426CFE">
        <w:t>cross hair</w:t>
      </w:r>
      <w:r w:rsidRPr="00426CFE">
        <w:t xml:space="preserve"> that allows you to digitize the polyline.</w:t>
      </w:r>
    </w:p>
    <w:p w14:paraId="2B19E928" w14:textId="77777777" w:rsidR="00597800" w:rsidRPr="00426CFE" w:rsidRDefault="00597800" w:rsidP="007A4A32">
      <w:pPr>
        <w:pStyle w:val="ListParagraph"/>
        <w:numPr>
          <w:ilvl w:val="0"/>
          <w:numId w:val="9"/>
        </w:numPr>
      </w:pPr>
      <w:r w:rsidRPr="00426CFE">
        <w:t>Click on the map to add a starting vertex for your polyline.</w:t>
      </w:r>
    </w:p>
    <w:p w14:paraId="1C126D30" w14:textId="380028D2" w:rsidR="00597800" w:rsidRPr="00426CFE" w:rsidRDefault="00597800" w:rsidP="007A4A32">
      <w:pPr>
        <w:pStyle w:val="ListParagraph"/>
        <w:numPr>
          <w:ilvl w:val="0"/>
          <w:numId w:val="9"/>
        </w:numPr>
      </w:pPr>
      <w:r w:rsidRPr="00426CFE">
        <w:t>Straight polylines are created using only two vertices. Click once to start the polyline and then double‐click and the other end to finish digitizing the line.</w:t>
      </w:r>
      <w:r w:rsidR="004A25B0" w:rsidRPr="00426CFE">
        <w:t xml:space="preserve"> Lines for all cross sections can be stored in this feature class, so continue digitizing the remaining lines</w:t>
      </w:r>
      <w:r w:rsidR="00567EA6" w:rsidRPr="00426CFE">
        <w:t>.</w:t>
      </w:r>
    </w:p>
    <w:p w14:paraId="09F3931F" w14:textId="77777777" w:rsidR="00597800" w:rsidRPr="00426CFE" w:rsidRDefault="00597800" w:rsidP="007A4A32">
      <w:pPr>
        <w:pStyle w:val="ListParagraph"/>
        <w:numPr>
          <w:ilvl w:val="0"/>
          <w:numId w:val="9"/>
        </w:numPr>
      </w:pPr>
      <w:r w:rsidRPr="00426CFE">
        <w:t>To create a non‐linear polyline with more than two vertices, continue clicking on the map, snapping to wells or sites of interest where appropriate.</w:t>
      </w:r>
    </w:p>
    <w:p w14:paraId="55653AA8" w14:textId="27D396EF" w:rsidR="00597800" w:rsidRPr="00426CFE" w:rsidRDefault="00597800" w:rsidP="007A4A32">
      <w:pPr>
        <w:pStyle w:val="ListParagraph"/>
        <w:numPr>
          <w:ilvl w:val="0"/>
          <w:numId w:val="9"/>
        </w:numPr>
      </w:pPr>
      <w:r w:rsidRPr="00426CFE">
        <w:t xml:space="preserve">When finished, </w:t>
      </w:r>
      <w:r w:rsidR="006626A6" w:rsidRPr="00426CFE">
        <w:t xml:space="preserve">click </w:t>
      </w:r>
      <w:r w:rsidRPr="00426CFE">
        <w:t xml:space="preserve">Save </w:t>
      </w:r>
      <w:r w:rsidR="006626A6" w:rsidRPr="00426CFE">
        <w:t>in the Edit ribbon</w:t>
      </w:r>
      <w:r w:rsidRPr="00426CFE">
        <w:t>.</w:t>
      </w:r>
    </w:p>
    <w:p w14:paraId="5C357BA8" w14:textId="7AFF5BEB" w:rsidR="00597800" w:rsidRPr="00677B4F" w:rsidRDefault="00426CFE" w:rsidP="00677B4F">
      <w:pPr>
        <w:pStyle w:val="Heading4"/>
      </w:pPr>
      <w:bookmarkStart w:id="36" w:name="Format_the_cross_section_polyline_file"/>
      <w:bookmarkEnd w:id="36"/>
      <w:r>
        <w:t>Populate</w:t>
      </w:r>
      <w:r w:rsidR="00597800">
        <w:t xml:space="preserve"> the </w:t>
      </w:r>
      <w:r w:rsidR="00117E66">
        <w:t>cross-section</w:t>
      </w:r>
      <w:r>
        <w:t xml:space="preserve"> </w:t>
      </w:r>
      <w:r w:rsidR="00547C1C">
        <w:t>line</w:t>
      </w:r>
      <w:r w:rsidR="00597800">
        <w:t xml:space="preserve"> </w:t>
      </w:r>
      <w:r>
        <w:t>attributes</w:t>
      </w:r>
    </w:p>
    <w:p w14:paraId="25EDEFC3" w14:textId="0E6E37D2" w:rsidR="00597800" w:rsidRDefault="00426CFE" w:rsidP="007A4A32">
      <w:pPr>
        <w:pStyle w:val="ListParagraph"/>
        <w:numPr>
          <w:ilvl w:val="0"/>
          <w:numId w:val="9"/>
        </w:numPr>
      </w:pPr>
      <w:r>
        <w:t>R</w:t>
      </w:r>
      <w:r w:rsidR="00597800">
        <w:t>ight‐click on the “</w:t>
      </w:r>
      <w:proofErr w:type="spellStart"/>
      <w:r>
        <w:t>xsln_mapview</w:t>
      </w:r>
      <w:proofErr w:type="spellEnd"/>
      <w:r w:rsidR="00597800">
        <w:t xml:space="preserve">” file in the </w:t>
      </w:r>
      <w:r w:rsidR="6A4800CB">
        <w:t>Contents Pane</w:t>
      </w:r>
      <w:r w:rsidR="00597800">
        <w:t>. Select Attribute Table.</w:t>
      </w:r>
      <w:r>
        <w:t xml:space="preserve"> Click on the Edit tab at the top of the project window to activate the editing ribbon.</w:t>
      </w:r>
    </w:p>
    <w:p w14:paraId="212CD8EA" w14:textId="6A2297D6" w:rsidR="00B11996" w:rsidRDefault="00B11996" w:rsidP="00B11996">
      <w:pPr>
        <w:pStyle w:val="ListParagraph"/>
        <w:numPr>
          <w:ilvl w:val="0"/>
          <w:numId w:val="0"/>
        </w:numPr>
        <w:ind w:left="720"/>
      </w:pPr>
    </w:p>
    <w:p w14:paraId="701A70DB" w14:textId="3B32528D" w:rsidR="00B11996" w:rsidRDefault="00B11996" w:rsidP="007A4A32">
      <w:pPr>
        <w:pStyle w:val="ListParagraph"/>
        <w:numPr>
          <w:ilvl w:val="0"/>
          <w:numId w:val="9"/>
        </w:numPr>
      </w:pPr>
      <w:r>
        <w:t xml:space="preserve">Populate the </w:t>
      </w:r>
      <w:r w:rsidR="004D2629">
        <w:t>[</w:t>
      </w:r>
      <w:proofErr w:type="spellStart"/>
      <w:r>
        <w:t>xsec_i</w:t>
      </w:r>
      <w:r w:rsidR="004D2629">
        <w:t>d</w:t>
      </w:r>
      <w:proofErr w:type="spellEnd"/>
      <w:r w:rsidR="004D2629">
        <w:t>]</w:t>
      </w:r>
      <w:r>
        <w:t xml:space="preserve"> field with consecutive unique numbers</w:t>
      </w:r>
      <w:r w:rsidR="00A6017C">
        <w:t xml:space="preserve"> (required)</w:t>
      </w:r>
      <w:r>
        <w:t xml:space="preserve">, and the </w:t>
      </w:r>
      <w:r w:rsidR="004D2629">
        <w:t>[</w:t>
      </w:r>
      <w:proofErr w:type="spellStart"/>
      <w:r>
        <w:t>xsec_desc</w:t>
      </w:r>
      <w:proofErr w:type="spellEnd"/>
      <w:r w:rsidR="004D2629">
        <w:t>]</w:t>
      </w:r>
      <w:r>
        <w:t xml:space="preserve"> field with a brief description of the line’s orientation</w:t>
      </w:r>
      <w:r w:rsidR="00A6017C">
        <w:t xml:space="preserve"> (optional)</w:t>
      </w:r>
      <w:r>
        <w:t>. Click Save.</w:t>
      </w:r>
    </w:p>
    <w:p w14:paraId="22AC7D5F" w14:textId="77777777" w:rsidR="009A1572" w:rsidRDefault="009A1572" w:rsidP="009A1572">
      <w:pPr>
        <w:pStyle w:val="ListParagraph"/>
        <w:numPr>
          <w:ilvl w:val="0"/>
          <w:numId w:val="0"/>
        </w:numPr>
        <w:ind w:left="720"/>
      </w:pPr>
    </w:p>
    <w:p w14:paraId="1E44E83B" w14:textId="4DACE33D" w:rsidR="00B11996" w:rsidRDefault="00B11996" w:rsidP="00B11996">
      <w:pPr>
        <w:pStyle w:val="ListParagraph"/>
        <w:numPr>
          <w:ilvl w:val="0"/>
          <w:numId w:val="0"/>
        </w:numPr>
        <w:ind w:left="720"/>
      </w:pPr>
      <w:r>
        <w:rPr>
          <w:noProof/>
        </w:rPr>
        <w:lastRenderedPageBreak/>
        <w:drawing>
          <wp:inline distT="0" distB="0" distL="0" distR="0" wp14:anchorId="7E3C18F5" wp14:editId="28AE58B1">
            <wp:extent cx="4533900" cy="1639772"/>
            <wp:effectExtent l="0" t="0" r="0" b="0"/>
            <wp:docPr id="162393568" name="Picture 16239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3568" name=""/>
                    <pic:cNvPicPr/>
                  </pic:nvPicPr>
                  <pic:blipFill>
                    <a:blip r:embed="rId42"/>
                    <a:stretch>
                      <a:fillRect/>
                    </a:stretch>
                  </pic:blipFill>
                  <pic:spPr>
                    <a:xfrm>
                      <a:off x="0" y="0"/>
                      <a:ext cx="4547544" cy="1644707"/>
                    </a:xfrm>
                    <a:prstGeom prst="rect">
                      <a:avLst/>
                    </a:prstGeom>
                  </pic:spPr>
                </pic:pic>
              </a:graphicData>
            </a:graphic>
          </wp:inline>
        </w:drawing>
      </w:r>
    </w:p>
    <w:p w14:paraId="548854C5" w14:textId="0B8353AC" w:rsidR="00527CDA" w:rsidRDefault="00527CDA">
      <w:pPr>
        <w:spacing w:before="120" w:after="0"/>
      </w:pPr>
      <w:r>
        <w:br w:type="page"/>
      </w:r>
    </w:p>
    <w:p w14:paraId="119A020A" w14:textId="544C0A95" w:rsidR="00292F5A" w:rsidRDefault="00292F5A" w:rsidP="00292F5A">
      <w:pPr>
        <w:pStyle w:val="Heading2"/>
      </w:pPr>
      <w:bookmarkStart w:id="37" w:name="_Toc191454495"/>
      <w:r>
        <w:lastRenderedPageBreak/>
        <w:t>Using the Toolbox</w:t>
      </w:r>
      <w:bookmarkEnd w:id="37"/>
    </w:p>
    <w:p w14:paraId="202FBD27" w14:textId="27003082" w:rsidR="00DD0B47" w:rsidRDefault="00AD0FE1" w:rsidP="00AD0FE1">
      <w:r>
        <w:t xml:space="preserve">There are two toolsets in the </w:t>
      </w:r>
      <w:r w:rsidR="65EF19E6">
        <w:t>DNR</w:t>
      </w:r>
      <w:r w:rsidR="00A86792">
        <w:t xml:space="preserve"> </w:t>
      </w:r>
      <w:r w:rsidR="65EF19E6">
        <w:t>Cross</w:t>
      </w:r>
      <w:r w:rsidR="00A86792">
        <w:t xml:space="preserve"> </w:t>
      </w:r>
      <w:r w:rsidR="65EF19E6">
        <w:t>Section</w:t>
      </w:r>
      <w:r w:rsidR="00A86792">
        <w:t xml:space="preserve"> </w:t>
      </w:r>
      <w:r w:rsidR="65EF19E6">
        <w:t xml:space="preserve">Tool </w:t>
      </w:r>
      <w:r>
        <w:t>toolbox: one uses only wells with verified locations, the other uses only wells with unverified locations.</w:t>
      </w:r>
      <w:r w:rsidR="00D65892">
        <w:t xml:space="preserve"> </w:t>
      </w:r>
      <w:r w:rsidR="00012252">
        <w:t>T</w:t>
      </w:r>
      <w:r w:rsidR="00407FA0">
        <w:t xml:space="preserve">ools </w:t>
      </w:r>
      <w:r w:rsidR="00012252">
        <w:t>that are not dependent on well files are</w:t>
      </w:r>
      <w:r w:rsidR="00407FA0">
        <w:t xml:space="preserve"> listed outside of the Verified and Unverified Toolsets</w:t>
      </w:r>
      <w:r w:rsidR="002E64AA">
        <w:t xml:space="preserve"> (ex: 1 Create Raster Profiles).</w:t>
      </w:r>
      <w:r w:rsidR="00945520">
        <w:t xml:space="preserve"> Best practice is to run each tool in numerical order.</w:t>
      </w:r>
    </w:p>
    <w:p w14:paraId="66D3BFF6" w14:textId="15762A2E" w:rsidR="00833426" w:rsidRDefault="00833426" w:rsidP="00833426">
      <w:pPr>
        <w:pStyle w:val="Heading3"/>
      </w:pPr>
      <w:bookmarkStart w:id="38" w:name="_Before_Beginning"/>
      <w:bookmarkStart w:id="39" w:name="_Toc191454496"/>
      <w:bookmarkEnd w:id="38"/>
      <w:r>
        <w:t>Before Beginning</w:t>
      </w:r>
      <w:bookmarkEnd w:id="39"/>
    </w:p>
    <w:p w14:paraId="750E21ED" w14:textId="6FCBC974" w:rsidR="005F0745" w:rsidRPr="00833426" w:rsidRDefault="005F0745" w:rsidP="001F7168">
      <w:pPr>
        <w:pStyle w:val="ListParagraph"/>
      </w:pPr>
      <w:r>
        <w:t>You must be connected to the network (V: drive) for the tools to work!</w:t>
      </w:r>
    </w:p>
    <w:p w14:paraId="268A34F4" w14:textId="270E7B1D" w:rsidR="001F7168" w:rsidRPr="001F7168" w:rsidRDefault="001F7168" w:rsidP="007A4A32">
      <w:pPr>
        <w:pStyle w:val="ListParagraph"/>
        <w:numPr>
          <w:ilvl w:val="0"/>
          <w:numId w:val="24"/>
        </w:numPr>
      </w:pPr>
      <w:r w:rsidRPr="001F7168">
        <w:t>Open the “Xs1” map and verify that the map’s coordinate system is set to the 2D coordinate system of your choosing.</w:t>
      </w:r>
      <w:r w:rsidR="00AF4553">
        <w:t xml:space="preserve"> Labels will not display if the map coordinate system is “Unknown”.</w:t>
      </w:r>
    </w:p>
    <w:p w14:paraId="57E406F8" w14:textId="18B6593D" w:rsidR="00AE5A14" w:rsidRDefault="569C3CDB" w:rsidP="007A4A32">
      <w:pPr>
        <w:pStyle w:val="ListParagraph"/>
        <w:numPr>
          <w:ilvl w:val="0"/>
          <w:numId w:val="24"/>
        </w:numPr>
        <w:rPr>
          <w:u w:val="single"/>
        </w:rPr>
      </w:pPr>
      <w:r w:rsidRPr="00D176E8">
        <w:rPr>
          <w:b/>
          <w:bCs/>
          <w:u w:val="single"/>
        </w:rPr>
        <w:t xml:space="preserve">The </w:t>
      </w:r>
      <w:proofErr w:type="gramStart"/>
      <w:r w:rsidR="00CF0839" w:rsidRPr="00D176E8">
        <w:rPr>
          <w:b/>
          <w:bCs/>
          <w:u w:val="single"/>
        </w:rPr>
        <w:t>output</w:t>
      </w:r>
      <w:r w:rsidRPr="00D176E8">
        <w:rPr>
          <w:b/>
          <w:bCs/>
          <w:u w:val="single"/>
        </w:rPr>
        <w:t xml:space="preserve"> .</w:t>
      </w:r>
      <w:proofErr w:type="spellStart"/>
      <w:r w:rsidRPr="00D176E8">
        <w:rPr>
          <w:b/>
          <w:bCs/>
          <w:u w:val="single"/>
        </w:rPr>
        <w:t>gdb</w:t>
      </w:r>
      <w:proofErr w:type="spellEnd"/>
      <w:proofErr w:type="gramEnd"/>
      <w:r w:rsidRPr="00D176E8">
        <w:rPr>
          <w:b/>
          <w:bCs/>
          <w:u w:val="single"/>
        </w:rPr>
        <w:t xml:space="preserve"> must be</w:t>
      </w:r>
      <w:r w:rsidRPr="003A28D4">
        <w:rPr>
          <w:u w:val="single"/>
        </w:rPr>
        <w:t xml:space="preserve"> </w:t>
      </w:r>
      <w:r w:rsidRPr="00CF0839">
        <w:rPr>
          <w:b/>
          <w:bCs/>
          <w:u w:val="single"/>
        </w:rPr>
        <w:t>manually refreshed</w:t>
      </w:r>
      <w:r w:rsidRPr="003A28D4">
        <w:rPr>
          <w:u w:val="single"/>
        </w:rPr>
        <w:t xml:space="preserve"> in the Catalog pane </w:t>
      </w:r>
      <w:r w:rsidRPr="002662C3">
        <w:rPr>
          <w:b/>
          <w:bCs/>
          <w:u w:val="single"/>
        </w:rPr>
        <w:t>after running each tool</w:t>
      </w:r>
      <w:r w:rsidRPr="003A28D4">
        <w:rPr>
          <w:u w:val="single"/>
        </w:rPr>
        <w:t xml:space="preserve"> to view output files.</w:t>
      </w:r>
      <w:r w:rsidR="7EA8D16C" w:rsidRPr="003A28D4">
        <w:rPr>
          <w:u w:val="single"/>
        </w:rPr>
        <w:t xml:space="preserve"> </w:t>
      </w:r>
    </w:p>
    <w:p w14:paraId="25F18BCD" w14:textId="001F9D59" w:rsidR="569C3CDB" w:rsidRDefault="7EA8D16C" w:rsidP="007A4A32">
      <w:pPr>
        <w:pStyle w:val="ListParagraph"/>
        <w:numPr>
          <w:ilvl w:val="0"/>
          <w:numId w:val="24"/>
        </w:numPr>
        <w:rPr>
          <w:u w:val="single"/>
        </w:rPr>
      </w:pPr>
      <w:r w:rsidRPr="003A28D4">
        <w:rPr>
          <w:u w:val="single"/>
        </w:rPr>
        <w:t>Output files must be manually added to the map</w:t>
      </w:r>
      <w:r w:rsidR="58637668" w:rsidRPr="003A28D4">
        <w:rPr>
          <w:u w:val="single"/>
        </w:rPr>
        <w:t xml:space="preserve"> from the </w:t>
      </w:r>
      <w:r w:rsidR="00A04F11">
        <w:rPr>
          <w:u w:val="single"/>
        </w:rPr>
        <w:t>output</w:t>
      </w:r>
      <w:r w:rsidR="58637668" w:rsidRPr="003A28D4">
        <w:rPr>
          <w:u w:val="single"/>
        </w:rPr>
        <w:t xml:space="preserve"> </w:t>
      </w:r>
      <w:r w:rsidR="00A04F11">
        <w:rPr>
          <w:u w:val="single"/>
        </w:rPr>
        <w:t>geodatabase</w:t>
      </w:r>
      <w:r w:rsidR="58637668" w:rsidRPr="003A28D4">
        <w:rPr>
          <w:u w:val="single"/>
        </w:rPr>
        <w:t>.</w:t>
      </w:r>
    </w:p>
    <w:p w14:paraId="715C2FF4" w14:textId="59927028" w:rsidR="00D52E25" w:rsidRDefault="00B35F78" w:rsidP="007A4A32">
      <w:pPr>
        <w:pStyle w:val="ListParagraph"/>
        <w:numPr>
          <w:ilvl w:val="1"/>
          <w:numId w:val="24"/>
        </w:numPr>
      </w:pPr>
      <w:r w:rsidRPr="00B35F78">
        <w:t>Note: yes, this is annoying and inconvenient, but a software issue that doesn’t have an alternative solution at the time this document was written.</w:t>
      </w:r>
    </w:p>
    <w:p w14:paraId="3F0666AA" w14:textId="617999DC" w:rsidR="00D52E25" w:rsidRPr="00B35F78" w:rsidRDefault="00D52E25" w:rsidP="007A4A32">
      <w:pPr>
        <w:pStyle w:val="ListParagraph"/>
        <w:numPr>
          <w:ilvl w:val="0"/>
          <w:numId w:val="24"/>
        </w:numPr>
      </w:pPr>
      <w:r>
        <w:t xml:space="preserve">Unless specified, input file names do not have to exactly match those used in these instructions, </w:t>
      </w:r>
      <w:proofErr w:type="gramStart"/>
      <w:r>
        <w:t>as long as</w:t>
      </w:r>
      <w:proofErr w:type="gramEnd"/>
      <w:r>
        <w:t xml:space="preserve"> the files have the required attributes.</w:t>
      </w:r>
    </w:p>
    <w:p w14:paraId="0D338B7D" w14:textId="1A2FD880" w:rsidR="00945520" w:rsidRDefault="00945520" w:rsidP="00945520">
      <w:pPr>
        <w:pStyle w:val="Heading3"/>
      </w:pPr>
      <w:bookmarkStart w:id="40" w:name="_Toc191454497"/>
      <w:r>
        <w:t>1 Create Raster Profiles</w:t>
      </w:r>
      <w:bookmarkEnd w:id="40"/>
    </w:p>
    <w:p w14:paraId="28CA9B0E" w14:textId="0F889D75" w:rsidR="00A9666D" w:rsidRPr="00183205" w:rsidRDefault="00945520" w:rsidP="00945520">
      <w:r w:rsidRPr="00183205">
        <w:t>The primary purpose of this tool is to create elevation profiles for bedrock topography and surface topography, but the tool will draw a profile line on any raster surface.</w:t>
      </w:r>
    </w:p>
    <w:p w14:paraId="437D272D" w14:textId="77777777" w:rsidR="00945520" w:rsidRPr="00183205" w:rsidRDefault="00945520" w:rsidP="00945520">
      <w:pPr>
        <w:pStyle w:val="Heading4"/>
      </w:pPr>
      <w:r w:rsidRPr="00183205">
        <w:t>Parameters</w:t>
      </w:r>
    </w:p>
    <w:p w14:paraId="7462F84D" w14:textId="77777777" w:rsidR="00EF6FF8" w:rsidRPr="00292F5A" w:rsidRDefault="00EF6FF8" w:rsidP="007A4A32">
      <w:pPr>
        <w:pStyle w:val="ListParagraph"/>
        <w:numPr>
          <w:ilvl w:val="0"/>
          <w:numId w:val="7"/>
        </w:numPr>
      </w:pPr>
      <w:r w:rsidRPr="00292F5A">
        <w:t>Output g</w:t>
      </w:r>
      <w:r>
        <w:t>eodatabase</w:t>
      </w:r>
      <w:r w:rsidRPr="00292F5A">
        <w:t xml:space="preserve">: </w:t>
      </w:r>
      <w:proofErr w:type="spellStart"/>
      <w:r w:rsidRPr="00292F5A">
        <w:t>gdb</w:t>
      </w:r>
      <w:proofErr w:type="spellEnd"/>
      <w:r w:rsidRPr="00292F5A">
        <w:t xml:space="preserve"> for saving output files.</w:t>
      </w:r>
    </w:p>
    <w:p w14:paraId="3354BB52" w14:textId="6CA45BB5" w:rsidR="00945520" w:rsidRDefault="00EF3843" w:rsidP="007A4A32">
      <w:pPr>
        <w:pStyle w:val="ListParagraph"/>
        <w:numPr>
          <w:ilvl w:val="0"/>
          <w:numId w:val="7"/>
        </w:numPr>
      </w:pPr>
      <w:r>
        <w:t>Input raster</w:t>
      </w:r>
      <w:r w:rsidR="00391157">
        <w:t>(</w:t>
      </w:r>
      <w:r>
        <w:t>s</w:t>
      </w:r>
      <w:r w:rsidR="00391157">
        <w:t>)</w:t>
      </w:r>
      <w:r>
        <w:t>:</w:t>
      </w:r>
      <w:r w:rsidR="00945520" w:rsidRPr="00292F5A">
        <w:t xml:space="preserve"> tool will accept any raster surfaces, but this tool is generally used for creating bedrock and surface topo profiles</w:t>
      </w:r>
    </w:p>
    <w:p w14:paraId="54A307B0" w14:textId="1DC3F216" w:rsidR="00945520" w:rsidRPr="00553A83" w:rsidRDefault="00945520" w:rsidP="007A4A32">
      <w:pPr>
        <w:pStyle w:val="ListParagraph"/>
        <w:numPr>
          <w:ilvl w:val="1"/>
          <w:numId w:val="7"/>
        </w:numPr>
      </w:pPr>
      <w:r>
        <w:t xml:space="preserve">Enter all the </w:t>
      </w:r>
      <w:proofErr w:type="spellStart"/>
      <w:r>
        <w:t>rasters</w:t>
      </w:r>
      <w:proofErr w:type="spellEnd"/>
      <w:r>
        <w:t xml:space="preserve"> you would like to create profiles (the tool can extract multiple raster profiles at a time for multiple cross section </w:t>
      </w:r>
      <w:r w:rsidR="00547C1C">
        <w:t>line</w:t>
      </w:r>
      <w:r>
        <w:t xml:space="preserve">s). </w:t>
      </w:r>
    </w:p>
    <w:p w14:paraId="0D6ACF0C" w14:textId="77777777" w:rsidR="00945520" w:rsidRPr="00830168" w:rsidRDefault="00945520" w:rsidP="007A4A32">
      <w:pPr>
        <w:pStyle w:val="ListParagraph"/>
        <w:numPr>
          <w:ilvl w:val="1"/>
          <w:numId w:val="7"/>
        </w:numPr>
      </w:pPr>
      <w:r w:rsidRPr="00830168">
        <w:t>Vertical units MUST be in feet.</w:t>
      </w:r>
    </w:p>
    <w:p w14:paraId="25F33FD9" w14:textId="62DFE023" w:rsidR="00BA0DF1" w:rsidRPr="00830168" w:rsidRDefault="00BA0DF1" w:rsidP="007A4A32">
      <w:pPr>
        <w:pStyle w:val="ListParagraph"/>
        <w:numPr>
          <w:ilvl w:val="1"/>
          <w:numId w:val="7"/>
        </w:numPr>
      </w:pPr>
      <w:r w:rsidRPr="00830168">
        <w:t>Name must not contain spaces or special characters.</w:t>
      </w:r>
    </w:p>
    <w:p w14:paraId="5595A63F" w14:textId="49148EB1" w:rsidR="00945520" w:rsidRDefault="00805489" w:rsidP="007A4A32">
      <w:pPr>
        <w:pStyle w:val="ListParagraph"/>
        <w:numPr>
          <w:ilvl w:val="0"/>
          <w:numId w:val="7"/>
        </w:numPr>
      </w:pPr>
      <w:r>
        <w:t>C</w:t>
      </w:r>
      <w:r w:rsidR="00945520" w:rsidRPr="00292F5A">
        <w:t>ross section line file (</w:t>
      </w:r>
      <w:proofErr w:type="spellStart"/>
      <w:r w:rsidR="004F5118">
        <w:t>mapview</w:t>
      </w:r>
      <w:proofErr w:type="spellEnd"/>
      <w:r w:rsidR="00945520" w:rsidRPr="00292F5A">
        <w:t>): cross section lines in map view.</w:t>
      </w:r>
    </w:p>
    <w:p w14:paraId="69229B34" w14:textId="7859E4A4" w:rsidR="00DA7A0F" w:rsidRDefault="00510796" w:rsidP="007A4A32">
      <w:pPr>
        <w:pStyle w:val="ListParagraph"/>
        <w:numPr>
          <w:ilvl w:val="1"/>
          <w:numId w:val="7"/>
        </w:numPr>
      </w:pPr>
      <w:r>
        <w:t xml:space="preserve">Note that unless a single </w:t>
      </w:r>
      <w:r w:rsidR="00547C1C">
        <w:t>line</w:t>
      </w:r>
      <w:r>
        <w:t xml:space="preserve"> is selected in map view, a single output file </w:t>
      </w:r>
      <w:r w:rsidR="00DA7A0F">
        <w:t xml:space="preserve">(ex: DEM30mft_profiles2d_25x) </w:t>
      </w:r>
      <w:r>
        <w:t xml:space="preserve">will contain </w:t>
      </w:r>
      <w:r w:rsidR="00DA7A0F">
        <w:t xml:space="preserve">30m DEM </w:t>
      </w:r>
      <w:r>
        <w:t xml:space="preserve">profiles for all </w:t>
      </w:r>
      <w:proofErr w:type="gramStart"/>
      <w:r w:rsidR="004D2629">
        <w:t>cross section</w:t>
      </w:r>
      <w:proofErr w:type="gramEnd"/>
      <w:r w:rsidR="004D2629">
        <w:t xml:space="preserve"> lines</w:t>
      </w:r>
      <w:r>
        <w:t xml:space="preserve"> put into the tool, as shown below. Green lines show land surface profiles for each of the 3 cross-section lines in the input file.</w:t>
      </w:r>
      <w:r w:rsidR="00DA7A0F">
        <w:t xml:space="preserve"> Purple lines show bedrock profiles for each of the 3 cross-section lines in the input file.</w:t>
      </w:r>
    </w:p>
    <w:p w14:paraId="15E67EB0" w14:textId="6486DEEE" w:rsidR="00DA7A0F" w:rsidRDefault="00DA7A0F" w:rsidP="007A4A32">
      <w:pPr>
        <w:pStyle w:val="ListParagraph"/>
        <w:numPr>
          <w:ilvl w:val="1"/>
          <w:numId w:val="7"/>
        </w:numPr>
      </w:pPr>
      <w:r>
        <w:t xml:space="preserve">To produce profiles for a single </w:t>
      </w:r>
      <w:r w:rsidR="00547C1C">
        <w:t>line</w:t>
      </w:r>
      <w:r>
        <w:t xml:space="preserve"> in </w:t>
      </w:r>
      <w:r w:rsidR="004D2629">
        <w:t>“</w:t>
      </w:r>
      <w:proofErr w:type="spellStart"/>
      <w:r>
        <w:t>xsln_mapview</w:t>
      </w:r>
      <w:proofErr w:type="spellEnd"/>
      <w:r w:rsidR="004D2629">
        <w:t>”</w:t>
      </w:r>
      <w:r w:rsidR="00FC0050">
        <w:t xml:space="preserve">, make sure the </w:t>
      </w:r>
      <w:r w:rsidR="00547C1C">
        <w:t>line</w:t>
      </w:r>
      <w:r w:rsidR="00FC0050">
        <w:t xml:space="preserve"> is selected</w:t>
      </w:r>
      <w:r>
        <w:t xml:space="preserve"> </w:t>
      </w:r>
      <w:r w:rsidR="00FC70A7">
        <w:t xml:space="preserve">in </w:t>
      </w:r>
      <w:proofErr w:type="spellStart"/>
      <w:r w:rsidR="00FC70A7">
        <w:t>mapview</w:t>
      </w:r>
      <w:proofErr w:type="spellEnd"/>
      <w:r w:rsidR="00FC70A7">
        <w:t xml:space="preserve"> </w:t>
      </w:r>
      <w:r>
        <w:t>before running the tool.</w:t>
      </w:r>
    </w:p>
    <w:p w14:paraId="4ADA7744" w14:textId="638EA2A6" w:rsidR="00945520" w:rsidRDefault="00945520" w:rsidP="007A4A32">
      <w:pPr>
        <w:pStyle w:val="ListParagraph"/>
        <w:numPr>
          <w:ilvl w:val="0"/>
          <w:numId w:val="7"/>
        </w:numPr>
      </w:pPr>
      <w:r w:rsidRPr="00292F5A">
        <w:lastRenderedPageBreak/>
        <w:t>Cross section ID field</w:t>
      </w:r>
      <w:r w:rsidR="007863E7">
        <w:t xml:space="preserve"> (text data type)</w:t>
      </w:r>
      <w:r w:rsidRPr="00292F5A">
        <w:t>:</w:t>
      </w:r>
      <w:r w:rsidR="003F07E1">
        <w:t xml:space="preserve"> </w:t>
      </w:r>
      <w:r w:rsidR="004D2629">
        <w:t>[</w:t>
      </w:r>
      <w:proofErr w:type="spellStart"/>
      <w:r w:rsidR="003F07E1">
        <w:t>xsec_id</w:t>
      </w:r>
      <w:proofErr w:type="spellEnd"/>
      <w:r w:rsidR="004D2629">
        <w:t>]</w:t>
      </w:r>
      <w:r w:rsidR="003F07E1">
        <w:t xml:space="preserve"> or</w:t>
      </w:r>
      <w:r w:rsidRPr="00292F5A">
        <w:t xml:space="preserve"> field in </w:t>
      </w:r>
      <w:r w:rsidR="004D2629">
        <w:t>“</w:t>
      </w:r>
      <w:proofErr w:type="spellStart"/>
      <w:r w:rsidRPr="00292F5A">
        <w:t>xsln</w:t>
      </w:r>
      <w:r w:rsidR="00BA0DF1">
        <w:t>_mapview</w:t>
      </w:r>
      <w:proofErr w:type="spellEnd"/>
      <w:r w:rsidR="004D2629">
        <w:t>”</w:t>
      </w:r>
      <w:r w:rsidRPr="00292F5A">
        <w:t xml:space="preserve"> that contains </w:t>
      </w:r>
      <w:r w:rsidR="00A64259">
        <w:t xml:space="preserve">unique </w:t>
      </w:r>
      <w:r w:rsidRPr="00292F5A">
        <w:t xml:space="preserve">cross section number. </w:t>
      </w:r>
      <w:r w:rsidR="00BA0DF1">
        <w:t xml:space="preserve">The field </w:t>
      </w:r>
      <w:r>
        <w:t>MUST BE</w:t>
      </w:r>
      <w:r w:rsidRPr="00292F5A">
        <w:t xml:space="preserve"> text data type.</w:t>
      </w:r>
    </w:p>
    <w:p w14:paraId="7A55C3DF" w14:textId="50FF178A" w:rsidR="00E8212A" w:rsidRDefault="00945520" w:rsidP="007A4A32">
      <w:pPr>
        <w:pStyle w:val="ListParagraph"/>
        <w:numPr>
          <w:ilvl w:val="0"/>
          <w:numId w:val="7"/>
        </w:numPr>
      </w:pPr>
      <w:r>
        <w:t>Vertical exaggeration factor:</w:t>
      </w:r>
      <w:r w:rsidR="00EF3843">
        <w:t xml:space="preserve"> Must be </w:t>
      </w:r>
      <w:r w:rsidR="00EF3843">
        <w:rPr>
          <w:rFonts w:cs="Calibri"/>
        </w:rPr>
        <w:t>≥</w:t>
      </w:r>
      <w:r w:rsidR="00EF3843">
        <w:t xml:space="preserve"> 1. </w:t>
      </w:r>
      <w:r w:rsidR="007A62F5">
        <w:t>Common values to use are 25, 50, or 100</w:t>
      </w:r>
      <w:r>
        <w:t>.</w:t>
      </w:r>
      <w:r w:rsidR="00BA0EEE">
        <w:t xml:space="preserve"> If you change this value, be sure to press the “Enter” key before running the tool. </w:t>
      </w:r>
      <w:r w:rsidR="0070396A">
        <w:t>After running the tool, v</w:t>
      </w:r>
      <w:r w:rsidR="00BA0EEE">
        <w:t xml:space="preserve">erify in the Geoprocessing History </w:t>
      </w:r>
      <w:r w:rsidR="00B36C5A">
        <w:t>window</w:t>
      </w:r>
      <w:r w:rsidR="00BA0EEE">
        <w:t xml:space="preserve"> that the correct value was used.</w:t>
      </w:r>
    </w:p>
    <w:p w14:paraId="42E2956E" w14:textId="31D227D6" w:rsidR="00391157" w:rsidRPr="00292F5A" w:rsidRDefault="00391157" w:rsidP="007A4A32">
      <w:pPr>
        <w:pStyle w:val="ListParagraph"/>
        <w:numPr>
          <w:ilvl w:val="0"/>
          <w:numId w:val="7"/>
        </w:numPr>
      </w:pPr>
      <w:r>
        <w:t>Merge output files: check to save all output profiles to a single feature class, instead of individual feature classes for each raster.</w:t>
      </w:r>
    </w:p>
    <w:p w14:paraId="36B2136B" w14:textId="77777777" w:rsidR="00945520" w:rsidRPr="00183205" w:rsidRDefault="00945520" w:rsidP="00945520">
      <w:pPr>
        <w:pStyle w:val="Heading4"/>
      </w:pPr>
      <w:r w:rsidRPr="00183205">
        <w:t>Output</w:t>
      </w:r>
    </w:p>
    <w:p w14:paraId="689FC4D6" w14:textId="77777777" w:rsidR="00945520" w:rsidRPr="00292F5A" w:rsidRDefault="00945520" w:rsidP="00945520">
      <w:pPr>
        <w:pStyle w:val="ListParagraph"/>
      </w:pPr>
      <w:r>
        <w:t>For each raster, tool will create:</w:t>
      </w:r>
    </w:p>
    <w:p w14:paraId="01C65374" w14:textId="77777777" w:rsidR="00391157" w:rsidRDefault="00945520" w:rsidP="007A4A32">
      <w:pPr>
        <w:pStyle w:val="ListParagraph"/>
        <w:numPr>
          <w:ilvl w:val="1"/>
          <w:numId w:val="5"/>
        </w:numPr>
      </w:pPr>
      <w:r>
        <w:t>2d profile in cross section view</w:t>
      </w:r>
      <w:r w:rsidR="001039CB">
        <w:t xml:space="preserve">: </w:t>
      </w:r>
    </w:p>
    <w:p w14:paraId="544F4532" w14:textId="0FA4F1D6" w:rsidR="00945520" w:rsidRDefault="00391157" w:rsidP="007A4A32">
      <w:pPr>
        <w:pStyle w:val="ListParagraph"/>
        <w:numPr>
          <w:ilvl w:val="2"/>
          <w:numId w:val="5"/>
        </w:numPr>
      </w:pPr>
      <w:r>
        <w:t xml:space="preserve">Without Merge option: </w:t>
      </w:r>
      <w:r w:rsidR="001039CB">
        <w:t>File</w:t>
      </w:r>
      <w:r w:rsidR="00EB1FF6">
        <w:t>s</w:t>
      </w:r>
      <w:r w:rsidR="001039CB">
        <w:t xml:space="preserve"> </w:t>
      </w:r>
      <w:r w:rsidR="00EB1FF6">
        <w:t>are</w:t>
      </w:r>
      <w:r w:rsidR="001039CB">
        <w:t xml:space="preserve"> automatically named </w:t>
      </w:r>
      <w:r>
        <w:t>“</w:t>
      </w:r>
      <w:r w:rsidR="001039CB">
        <w:t>RasterName_profiles2d_VE</w:t>
      </w:r>
      <w:r w:rsidR="001A4C95">
        <w:t>x</w:t>
      </w:r>
      <w:r>
        <w:t>”</w:t>
      </w:r>
    </w:p>
    <w:p w14:paraId="4A89A6A5" w14:textId="39EC74A6" w:rsidR="0076054A" w:rsidRDefault="00391157" w:rsidP="157E697B">
      <w:pPr>
        <w:pStyle w:val="ListParagraph"/>
      </w:pPr>
      <w:commentRangeStart w:id="41"/>
      <w:r>
        <w:t>With Merge option: File is automatically named "all_profiles_2d_VEx"</w:t>
      </w:r>
      <w:commentRangeEnd w:id="41"/>
      <w:r>
        <w:rPr>
          <w:rStyle w:val="CommentReference"/>
        </w:rPr>
        <w:commentReference w:id="41"/>
      </w:r>
    </w:p>
    <w:p w14:paraId="49173E14" w14:textId="77777777" w:rsidR="0076054A" w:rsidRDefault="0076054A" w:rsidP="0076054A">
      <w:pPr>
        <w:pStyle w:val="ListParagraph"/>
        <w:numPr>
          <w:ilvl w:val="0"/>
          <w:numId w:val="0"/>
        </w:numPr>
        <w:ind w:left="2160"/>
      </w:pPr>
    </w:p>
    <w:p w14:paraId="75C8F6F5" w14:textId="5EDFC1B6" w:rsidR="00391157" w:rsidRPr="00292F5A" w:rsidRDefault="0076054A" w:rsidP="0076054A">
      <w:pPr>
        <w:pStyle w:val="ListParagraph"/>
        <w:numPr>
          <w:ilvl w:val="0"/>
          <w:numId w:val="0"/>
        </w:numPr>
        <w:ind w:left="2160"/>
      </w:pPr>
      <w:r>
        <w:rPr>
          <w:noProof/>
        </w:rPr>
        <w:drawing>
          <wp:inline distT="0" distB="0" distL="0" distR="0" wp14:anchorId="15AA80FA" wp14:editId="4922B7EF">
            <wp:extent cx="3657600" cy="2618376"/>
            <wp:effectExtent l="0" t="0" r="0" b="0"/>
            <wp:docPr id="740562855" name="Picture 740562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62855" name=""/>
                    <pic:cNvPicPr/>
                  </pic:nvPicPr>
                  <pic:blipFill>
                    <a:blip r:embed="rId43"/>
                    <a:stretch>
                      <a:fillRect/>
                    </a:stretch>
                  </pic:blipFill>
                  <pic:spPr>
                    <a:xfrm>
                      <a:off x="0" y="0"/>
                      <a:ext cx="3668892" cy="2626460"/>
                    </a:xfrm>
                    <a:prstGeom prst="rect">
                      <a:avLst/>
                    </a:prstGeom>
                  </pic:spPr>
                </pic:pic>
              </a:graphicData>
            </a:graphic>
          </wp:inline>
        </w:drawing>
      </w:r>
    </w:p>
    <w:p w14:paraId="47D9874D" w14:textId="77777777" w:rsidR="00945520" w:rsidRDefault="00945520" w:rsidP="00AE67DF">
      <w:pPr>
        <w:pStyle w:val="Heading5"/>
      </w:pPr>
      <w:r>
        <w:t>Troubleshooting</w:t>
      </w:r>
    </w:p>
    <w:p w14:paraId="5112E526" w14:textId="3B4520B2" w:rsidR="00852480" w:rsidRDefault="00852480" w:rsidP="007A4A32">
      <w:pPr>
        <w:pStyle w:val="ListParagraph"/>
        <w:numPr>
          <w:ilvl w:val="0"/>
          <w:numId w:val="6"/>
        </w:numPr>
      </w:pPr>
      <w:r>
        <w:t>If the tool fails immediately, make sure you are viewing the Map View map window.</w:t>
      </w:r>
    </w:p>
    <w:p w14:paraId="7F286BF6" w14:textId="0401F9E7" w:rsidR="00945520" w:rsidRDefault="00945520" w:rsidP="007A4A32">
      <w:pPr>
        <w:pStyle w:val="ListParagraph"/>
        <w:numPr>
          <w:ilvl w:val="0"/>
          <w:numId w:val="6"/>
        </w:numPr>
      </w:pPr>
      <w:r>
        <w:t xml:space="preserve">If it </w:t>
      </w:r>
      <w:r w:rsidR="0019704B">
        <w:t xml:space="preserve">fails with errors </w:t>
      </w:r>
      <w:proofErr w:type="gramStart"/>
      <w:r w:rsidR="0019704B">
        <w:t>stating</w:t>
      </w:r>
      <w:proofErr w:type="gramEnd"/>
      <w:r w:rsidR="0019704B">
        <w:t xml:space="preserve"> “dataset does not exist or is not supported” or “the input name contains invalid characters”, rename your input </w:t>
      </w:r>
      <w:proofErr w:type="spellStart"/>
      <w:r w:rsidR="0019704B">
        <w:t>rasters</w:t>
      </w:r>
      <w:proofErr w:type="spellEnd"/>
      <w:r w:rsidR="0019704B">
        <w:t xml:space="preserve"> as described in the </w:t>
      </w:r>
      <w:hyperlink w:anchor="_DEM_rasters" w:history="1">
        <w:r w:rsidR="0019704B" w:rsidRPr="004D7A49">
          <w:rPr>
            <w:rStyle w:val="Hyperlink"/>
          </w:rPr>
          <w:t>“Sourcing Your Data” section</w:t>
        </w:r>
      </w:hyperlink>
      <w:r w:rsidR="0019704B">
        <w:t xml:space="preserve"> of this document</w:t>
      </w:r>
      <w:r>
        <w:t>.</w:t>
      </w:r>
    </w:p>
    <w:p w14:paraId="4CC2B826" w14:textId="5B5AE2B0" w:rsidR="00945520" w:rsidRDefault="00945520" w:rsidP="007A4A32">
      <w:pPr>
        <w:pStyle w:val="ListParagraph"/>
        <w:numPr>
          <w:ilvl w:val="0"/>
          <w:numId w:val="6"/>
        </w:numPr>
      </w:pPr>
      <w:r>
        <w:t xml:space="preserve">If </w:t>
      </w:r>
      <w:r w:rsidR="00CB050F">
        <w:t>cross section line</w:t>
      </w:r>
      <w:r>
        <w:t xml:space="preserve"> file has </w:t>
      </w:r>
      <w:r w:rsidRPr="00303718">
        <w:t>an unknown spatial reference,</w:t>
      </w:r>
      <w:r>
        <w:t xml:space="preserve"> cancel the tool and define the projection for the </w:t>
      </w:r>
      <w:proofErr w:type="gramStart"/>
      <w:r w:rsidR="00A8747A">
        <w:t>cross section</w:t>
      </w:r>
      <w:proofErr w:type="gramEnd"/>
      <w:r w:rsidR="00A8747A">
        <w:t xml:space="preserve"> line</w:t>
      </w:r>
      <w:r>
        <w:t xml:space="preserve"> file.</w:t>
      </w:r>
    </w:p>
    <w:p w14:paraId="651F6657" w14:textId="6F038ED7" w:rsidR="00945520" w:rsidRDefault="00945520" w:rsidP="007A4A32">
      <w:pPr>
        <w:pStyle w:val="ListParagraph"/>
        <w:numPr>
          <w:ilvl w:val="0"/>
          <w:numId w:val="6"/>
        </w:numPr>
      </w:pPr>
      <w:r>
        <w:t xml:space="preserve">If </w:t>
      </w:r>
      <w:r w:rsidR="00A8747A">
        <w:t>cross section line</w:t>
      </w:r>
      <w:r>
        <w:t xml:space="preserve"> file is </w:t>
      </w:r>
      <w:r w:rsidRPr="00303718">
        <w:t>multipart</w:t>
      </w:r>
      <w:r>
        <w:t xml:space="preserve">, cancel the tool and run multipart to single part. </w:t>
      </w:r>
    </w:p>
    <w:p w14:paraId="00A5FDF6" w14:textId="77777777" w:rsidR="00945520" w:rsidRPr="00303718" w:rsidRDefault="00945520" w:rsidP="007A4A32">
      <w:pPr>
        <w:pStyle w:val="ListParagraph"/>
        <w:numPr>
          <w:ilvl w:val="0"/>
          <w:numId w:val="6"/>
        </w:numPr>
      </w:pPr>
      <w:r w:rsidRPr="00303718">
        <w:t xml:space="preserve">If any files do not get deleted and the tool crashes, make sure there are no lock files and try again. </w:t>
      </w:r>
    </w:p>
    <w:p w14:paraId="7B0C7E7C" w14:textId="3C55081F" w:rsidR="00945520" w:rsidRPr="00303718" w:rsidRDefault="00945520" w:rsidP="007A4A32">
      <w:pPr>
        <w:pStyle w:val="ListParagraph"/>
        <w:numPr>
          <w:ilvl w:val="0"/>
          <w:numId w:val="6"/>
        </w:numPr>
      </w:pPr>
      <w:r w:rsidRPr="00303718">
        <w:t xml:space="preserve">If </w:t>
      </w:r>
      <w:r w:rsidR="00CB050F" w:rsidRPr="00303718">
        <w:t>[</w:t>
      </w:r>
      <w:proofErr w:type="spellStart"/>
      <w:r w:rsidRPr="00303718">
        <w:t>xsec_id</w:t>
      </w:r>
      <w:proofErr w:type="spellEnd"/>
      <w:r w:rsidR="00CB050F" w:rsidRPr="00303718">
        <w:t>]</w:t>
      </w:r>
      <w:r w:rsidRPr="00303718">
        <w:t xml:space="preserve"> field is blank in any features, tool will crash. Fill in the data or delete. </w:t>
      </w:r>
    </w:p>
    <w:p w14:paraId="295D5D20" w14:textId="33F855FF" w:rsidR="00945520" w:rsidRPr="00303718" w:rsidRDefault="00945520" w:rsidP="007A4A32">
      <w:pPr>
        <w:pStyle w:val="ListParagraph"/>
        <w:numPr>
          <w:ilvl w:val="0"/>
          <w:numId w:val="6"/>
        </w:numPr>
      </w:pPr>
      <w:r w:rsidRPr="00303718">
        <w:lastRenderedPageBreak/>
        <w:t xml:space="preserve">If </w:t>
      </w:r>
      <w:r w:rsidR="00CB050F" w:rsidRPr="00303718">
        <w:t>[</w:t>
      </w:r>
      <w:proofErr w:type="spellStart"/>
      <w:r w:rsidRPr="00303718">
        <w:t>xsec_id</w:t>
      </w:r>
      <w:proofErr w:type="spellEnd"/>
      <w:r w:rsidR="00CB050F" w:rsidRPr="00303718">
        <w:t>]</w:t>
      </w:r>
      <w:r w:rsidRPr="00303718">
        <w:t xml:space="preserve"> field is numeric data type instead of text, the “where” clause will not </w:t>
      </w:r>
      <w:proofErr w:type="gramStart"/>
      <w:r w:rsidRPr="00303718">
        <w:t>work</w:t>
      </w:r>
      <w:proofErr w:type="gramEnd"/>
      <w:r w:rsidRPr="00303718">
        <w:t xml:space="preserve"> and tool will not write and output 2D geometry. Create new</w:t>
      </w:r>
      <w:r w:rsidR="00CB050F" w:rsidRPr="00303718">
        <w:t xml:space="preserve"> cross section ID</w:t>
      </w:r>
      <w:r w:rsidRPr="00303718">
        <w:t xml:space="preserve"> field with text data type.</w:t>
      </w:r>
    </w:p>
    <w:p w14:paraId="7DCA6039" w14:textId="513F2DC9" w:rsidR="00945520" w:rsidRPr="00A37159" w:rsidRDefault="00945520" w:rsidP="007A4A32">
      <w:pPr>
        <w:pStyle w:val="ListParagraph"/>
        <w:numPr>
          <w:ilvl w:val="0"/>
          <w:numId w:val="6"/>
        </w:numPr>
      </w:pPr>
      <w:r w:rsidRPr="00A37159">
        <w:t xml:space="preserve">If the output has empty output fields, </w:t>
      </w:r>
      <w:r w:rsidR="007103C2" w:rsidRPr="00A37159">
        <w:t>c</w:t>
      </w:r>
      <w:r w:rsidRPr="00A37159">
        <w:t>lose your project, restart your computer, and try again.</w:t>
      </w:r>
    </w:p>
    <w:p w14:paraId="5BE7E682" w14:textId="61D48134" w:rsidR="00AE2DC4" w:rsidRDefault="007416E8" w:rsidP="00AE2DC4">
      <w:pPr>
        <w:pStyle w:val="Heading2"/>
      </w:pPr>
      <w:bookmarkStart w:id="42" w:name="_Toc191454498"/>
      <w:r>
        <w:t>Verified</w:t>
      </w:r>
      <w:r w:rsidR="00AC572A">
        <w:t xml:space="preserve"> </w:t>
      </w:r>
      <w:r w:rsidR="006D472E">
        <w:t xml:space="preserve">and Unverified </w:t>
      </w:r>
      <w:r>
        <w:t>Wells Toolset</w:t>
      </w:r>
      <w:r w:rsidR="006D472E">
        <w:t>s</w:t>
      </w:r>
      <w:bookmarkEnd w:id="42"/>
    </w:p>
    <w:p w14:paraId="32932F84" w14:textId="1C7EEF09" w:rsidR="007957F8" w:rsidRPr="00923877" w:rsidRDefault="00085814" w:rsidP="007957F8">
      <w:r w:rsidRPr="0092346B">
        <w:t>In the toolbox, u</w:t>
      </w:r>
      <w:r w:rsidR="007957F8" w:rsidRPr="0092346B">
        <w:t xml:space="preserve">se the </w:t>
      </w:r>
      <w:proofErr w:type="spellStart"/>
      <w:r w:rsidR="007957F8" w:rsidRPr="0092346B">
        <w:t>Verified</w:t>
      </w:r>
      <w:r w:rsidR="00EB6DF3">
        <w:t>Wells</w:t>
      </w:r>
      <w:proofErr w:type="spellEnd"/>
      <w:r w:rsidR="007957F8" w:rsidRPr="0092346B">
        <w:t xml:space="preserve"> toolset for verified location wells, and the </w:t>
      </w:r>
      <w:proofErr w:type="spellStart"/>
      <w:r w:rsidR="007957F8" w:rsidRPr="0092346B">
        <w:t>Unverified</w:t>
      </w:r>
      <w:r w:rsidR="00EB6DF3">
        <w:t>Wells</w:t>
      </w:r>
      <w:proofErr w:type="spellEnd"/>
      <w:r w:rsidR="007957F8" w:rsidRPr="0092346B">
        <w:t xml:space="preserve"> toolset for unverified location wells.</w:t>
      </w:r>
    </w:p>
    <w:p w14:paraId="44BFE109" w14:textId="6FFE2034" w:rsidR="009C5718" w:rsidRDefault="009C5718" w:rsidP="009C5718">
      <w:pPr>
        <w:jc w:val="center"/>
        <w:rPr>
          <w:b/>
          <w:bCs/>
        </w:rPr>
      </w:pPr>
      <w:r>
        <w:rPr>
          <w:noProof/>
        </w:rPr>
        <w:drawing>
          <wp:inline distT="0" distB="0" distL="0" distR="0" wp14:anchorId="03264E2D" wp14:editId="6F91BB62">
            <wp:extent cx="2815590" cy="4499263"/>
            <wp:effectExtent l="0" t="0" r="3810" b="0"/>
            <wp:docPr id="136146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69925" name=""/>
                    <pic:cNvPicPr/>
                  </pic:nvPicPr>
                  <pic:blipFill>
                    <a:blip r:embed="rId44"/>
                    <a:stretch>
                      <a:fillRect/>
                    </a:stretch>
                  </pic:blipFill>
                  <pic:spPr>
                    <a:xfrm>
                      <a:off x="0" y="0"/>
                      <a:ext cx="2817717" cy="4502662"/>
                    </a:xfrm>
                    <a:prstGeom prst="rect">
                      <a:avLst/>
                    </a:prstGeom>
                  </pic:spPr>
                </pic:pic>
              </a:graphicData>
            </a:graphic>
          </wp:inline>
        </w:drawing>
      </w:r>
    </w:p>
    <w:p w14:paraId="646A3D68" w14:textId="175251EE" w:rsidR="00085814" w:rsidRDefault="00085814" w:rsidP="007A4A32">
      <w:pPr>
        <w:pStyle w:val="ListParagraph"/>
        <w:numPr>
          <w:ilvl w:val="0"/>
          <w:numId w:val="29"/>
        </w:numPr>
        <w:jc w:val="both"/>
      </w:pPr>
      <w:r>
        <w:t>The following instructions for tools numbered 2 through 6c with</w:t>
      </w:r>
    </w:p>
    <w:p w14:paraId="6B919CA3" w14:textId="01A2FA55" w:rsidR="00085814" w:rsidRDefault="00085814" w:rsidP="007A4A32">
      <w:pPr>
        <w:pStyle w:val="ListParagraph"/>
        <w:numPr>
          <w:ilvl w:val="1"/>
          <w:numId w:val="29"/>
        </w:numPr>
        <w:jc w:val="both"/>
      </w:pPr>
      <w:r>
        <w:t>Regular text indicates Inputs/Outputs for Verified wells.</w:t>
      </w:r>
    </w:p>
    <w:p w14:paraId="4C330BEE" w14:textId="77777777" w:rsidR="00085814" w:rsidRPr="009C5718" w:rsidRDefault="00085814" w:rsidP="007A4A32">
      <w:pPr>
        <w:pStyle w:val="ListParagraph"/>
        <w:numPr>
          <w:ilvl w:val="1"/>
          <w:numId w:val="29"/>
        </w:numPr>
        <w:jc w:val="both"/>
      </w:pPr>
      <w:r>
        <w:rPr>
          <w:i/>
          <w:iCs/>
        </w:rPr>
        <w:t xml:space="preserve">Italic text indicates Inputs/Outputs that </w:t>
      </w:r>
      <w:r w:rsidRPr="00F16CDA">
        <w:rPr>
          <w:i/>
          <w:iCs/>
          <w:u w:val="single"/>
        </w:rPr>
        <w:t>differ</w:t>
      </w:r>
      <w:r>
        <w:rPr>
          <w:i/>
          <w:iCs/>
        </w:rPr>
        <w:t xml:space="preserve"> for Unverified wells.</w:t>
      </w:r>
    </w:p>
    <w:p w14:paraId="01989FBE" w14:textId="77777777" w:rsidR="00185601" w:rsidRDefault="00185601" w:rsidP="00B20A62">
      <w:pPr>
        <w:rPr>
          <w:b/>
          <w:bCs/>
        </w:rPr>
      </w:pPr>
      <w:r>
        <w:rPr>
          <w:b/>
          <w:bCs/>
        </w:rPr>
        <w:t>Warning!</w:t>
      </w:r>
    </w:p>
    <w:p w14:paraId="3379ECE9" w14:textId="11CB1980" w:rsidR="001A4C95" w:rsidRDefault="001A4C95" w:rsidP="007A4A32">
      <w:pPr>
        <w:pStyle w:val="ListParagraph"/>
        <w:numPr>
          <w:ilvl w:val="0"/>
          <w:numId w:val="28"/>
        </w:numPr>
      </w:pPr>
      <w:r>
        <w:t>The geodatabase where output data is stored MUST BE MANUALLY REFRESHED each time after running a tool.</w:t>
      </w:r>
    </w:p>
    <w:p w14:paraId="7EFED666" w14:textId="25A7DA99" w:rsidR="00B20A62" w:rsidRPr="00715E34" w:rsidRDefault="00B20A62" w:rsidP="007A4A32">
      <w:pPr>
        <w:pStyle w:val="ListParagraph"/>
        <w:numPr>
          <w:ilvl w:val="0"/>
          <w:numId w:val="28"/>
        </w:numPr>
      </w:pPr>
      <w:r w:rsidRPr="00715E34">
        <w:t>These tools will overwrite any existing files with the same name.</w:t>
      </w:r>
    </w:p>
    <w:p w14:paraId="711512E6" w14:textId="49863A87" w:rsidR="00825717" w:rsidRPr="00715E34" w:rsidRDefault="00825717" w:rsidP="007A4A32">
      <w:pPr>
        <w:pStyle w:val="ListParagraph"/>
        <w:numPr>
          <w:ilvl w:val="0"/>
          <w:numId w:val="28"/>
        </w:numPr>
      </w:pPr>
      <w:r w:rsidRPr="00715E34">
        <w:lastRenderedPageBreak/>
        <w:t>This tool</w:t>
      </w:r>
      <w:r w:rsidR="0087525E" w:rsidRPr="00715E34">
        <w:t>set</w:t>
      </w:r>
      <w:r w:rsidRPr="00715E34">
        <w:t xml:space="preserve"> replaces all CWI</w:t>
      </w:r>
      <w:r w:rsidR="00091CC2">
        <w:t xml:space="preserve"> land</w:t>
      </w:r>
      <w:r w:rsidRPr="00715E34">
        <w:t xml:space="preserve"> </w:t>
      </w:r>
      <w:r w:rsidR="00091CC2">
        <w:t xml:space="preserve">surface </w:t>
      </w:r>
      <w:r w:rsidRPr="00715E34">
        <w:t xml:space="preserve">elevations with </w:t>
      </w:r>
      <w:r w:rsidR="00091CC2">
        <w:t>land surface</w:t>
      </w:r>
      <w:r w:rsidR="00091CC2" w:rsidRPr="00715E34">
        <w:t xml:space="preserve"> elevations</w:t>
      </w:r>
      <w:r w:rsidRPr="00715E34">
        <w:t xml:space="preserve"> extracted from a DEM</w:t>
      </w:r>
      <w:r w:rsidR="008B6164" w:rsidRPr="00715E34">
        <w:t>.</w:t>
      </w:r>
      <w:r w:rsidR="00091CC2">
        <w:t xml:space="preserve"> All other elevations values (static water level, pump level, etc.) are calculated based on the land surface elevation extracted from the DEM.</w:t>
      </w:r>
    </w:p>
    <w:p w14:paraId="5234FC0C" w14:textId="1EC8ED9D" w:rsidR="00227363" w:rsidRPr="00B80F68" w:rsidRDefault="00AD0FE1" w:rsidP="5A96A18D">
      <w:pPr>
        <w:pStyle w:val="Heading3"/>
        <w:rPr>
          <w:b w:val="0"/>
        </w:rPr>
      </w:pPr>
      <w:bookmarkStart w:id="43" w:name="_Toc191454499"/>
      <w:r>
        <w:t xml:space="preserve">2 </w:t>
      </w:r>
      <w:r w:rsidR="00227363">
        <w:t>Get CWI Data</w:t>
      </w:r>
      <w:r w:rsidR="005F4D9E">
        <w:t xml:space="preserve"> / </w:t>
      </w:r>
      <w:r w:rsidR="005F4D9E" w:rsidRPr="005F4D9E">
        <w:rPr>
          <w:i/>
          <w:iCs/>
        </w:rPr>
        <w:t xml:space="preserve">Get </w:t>
      </w:r>
      <w:proofErr w:type="spellStart"/>
      <w:r w:rsidR="005F4D9E" w:rsidRPr="005F4D9E">
        <w:rPr>
          <w:i/>
          <w:iCs/>
        </w:rPr>
        <w:t>Unloc</w:t>
      </w:r>
      <w:proofErr w:type="spellEnd"/>
      <w:r w:rsidR="005F4D9E" w:rsidRPr="005F4D9E">
        <w:rPr>
          <w:i/>
          <w:iCs/>
        </w:rPr>
        <w:t xml:space="preserve"> CWI Data</w:t>
      </w:r>
      <w:bookmarkEnd w:id="43"/>
    </w:p>
    <w:p w14:paraId="699A6C9F" w14:textId="5BFE7DD6" w:rsidR="00B80F68" w:rsidRDefault="00B80F68" w:rsidP="00B80F68">
      <w:r w:rsidRPr="00183205">
        <w:t>Th</w:t>
      </w:r>
      <w:r w:rsidR="00A40C9E">
        <w:t>ese</w:t>
      </w:r>
      <w:r w:rsidRPr="00183205">
        <w:t xml:space="preserve"> tool</w:t>
      </w:r>
      <w:r w:rsidR="00A40C9E">
        <w:t>s</w:t>
      </w:r>
      <w:r w:rsidRPr="00183205">
        <w:t xml:space="preserve"> </w:t>
      </w:r>
      <w:r>
        <w:t xml:space="preserve">gather CWI wells </w:t>
      </w:r>
      <w:r w:rsidR="006D472E">
        <w:t>located</w:t>
      </w:r>
      <w:r>
        <w:t xml:space="preserve"> within the specified buffer distance of each </w:t>
      </w:r>
      <w:proofErr w:type="gramStart"/>
      <w:r w:rsidR="00A8747A">
        <w:t>cross section</w:t>
      </w:r>
      <w:proofErr w:type="gramEnd"/>
      <w:r w:rsidR="00A8747A">
        <w:t xml:space="preserve"> line</w:t>
      </w:r>
      <w:r>
        <w:t>. The tool</w:t>
      </w:r>
      <w:r w:rsidR="00A40C9E">
        <w:t>s</w:t>
      </w:r>
      <w:r>
        <w:t xml:space="preserve"> then retrieve the corresponding stratigraphy/lithology, static water level, drop pipe length, and construction data for each well.</w:t>
      </w:r>
      <w:r w:rsidR="00A42DF1">
        <w:t xml:space="preserve"> In addition, DEM elevations are extracted </w:t>
      </w:r>
      <w:r w:rsidR="001D72B9">
        <w:t xml:space="preserve">for each well point </w:t>
      </w:r>
      <w:r w:rsidR="00A42DF1">
        <w:t>and added to each dataset.</w:t>
      </w:r>
      <w:r w:rsidR="006704D2">
        <w:t xml:space="preserve"> “</w:t>
      </w:r>
      <w:proofErr w:type="spellStart"/>
      <w:r w:rsidR="006704D2">
        <w:t>MapView</w:t>
      </w:r>
      <w:proofErr w:type="spellEnd"/>
      <w:r w:rsidR="006704D2">
        <w:t xml:space="preserve">” map pane must be open for </w:t>
      </w:r>
      <w:proofErr w:type="spellStart"/>
      <w:r w:rsidR="006704D2">
        <w:t>th</w:t>
      </w:r>
      <w:proofErr w:type="spellEnd"/>
    </w:p>
    <w:p w14:paraId="3AC27F4A" w14:textId="77777777" w:rsidR="008F49C4" w:rsidRDefault="008F49C4" w:rsidP="00B80F68">
      <w:pPr>
        <w:rPr>
          <w:b/>
          <w:bCs/>
        </w:rPr>
      </w:pPr>
      <w:r>
        <w:rPr>
          <w:b/>
          <w:bCs/>
        </w:rPr>
        <w:t>Warning!</w:t>
      </w:r>
    </w:p>
    <w:p w14:paraId="5AAB9F13" w14:textId="411416FB" w:rsidR="00AE2DC4" w:rsidRPr="00BF1A87" w:rsidRDefault="0B861FD8" w:rsidP="007A4A32">
      <w:pPr>
        <w:pStyle w:val="ListParagraph"/>
        <w:numPr>
          <w:ilvl w:val="0"/>
          <w:numId w:val="28"/>
        </w:numPr>
      </w:pPr>
      <w:r w:rsidRPr="00830168">
        <w:rPr>
          <w:u w:val="single"/>
        </w:rPr>
        <w:t xml:space="preserve">If </w:t>
      </w:r>
      <w:r w:rsidR="00A8747A" w:rsidRPr="00830168">
        <w:rPr>
          <w:u w:val="single"/>
        </w:rPr>
        <w:t>cross section line</w:t>
      </w:r>
      <w:r w:rsidRPr="00830168">
        <w:rPr>
          <w:u w:val="single"/>
        </w:rPr>
        <w:t>s overlap or have overlapping buffer zones</w:t>
      </w:r>
      <w:r w:rsidRPr="00BF1A87">
        <w:t>, t</w:t>
      </w:r>
      <w:r w:rsidR="00AE2DC4" w:rsidRPr="00BF1A87">
        <w:t xml:space="preserve">his tool must be run separately for each </w:t>
      </w:r>
      <w:proofErr w:type="gramStart"/>
      <w:r w:rsidR="00A8747A" w:rsidRPr="00BF1A87">
        <w:t>cross section</w:t>
      </w:r>
      <w:proofErr w:type="gramEnd"/>
      <w:r w:rsidR="00A8747A" w:rsidRPr="00BF1A87">
        <w:t xml:space="preserve"> line</w:t>
      </w:r>
      <w:r w:rsidR="00AE2DC4" w:rsidRPr="00BF1A87">
        <w:t xml:space="preserve">. Highlight a single </w:t>
      </w:r>
      <w:r w:rsidR="00A8747A" w:rsidRPr="00BF1A87">
        <w:t>cross section line</w:t>
      </w:r>
      <w:r w:rsidR="00AE2DC4" w:rsidRPr="00BF1A87">
        <w:t xml:space="preserve"> before running this tool.</w:t>
      </w:r>
    </w:p>
    <w:p w14:paraId="769008BD" w14:textId="4585F033" w:rsidR="07575C81" w:rsidRPr="008F49C4" w:rsidRDefault="07575C81" w:rsidP="007A4A32">
      <w:pPr>
        <w:pStyle w:val="ListParagraph"/>
        <w:numPr>
          <w:ilvl w:val="0"/>
          <w:numId w:val="28"/>
        </w:numPr>
      </w:pPr>
      <w:r w:rsidRPr="00830168">
        <w:rPr>
          <w:u w:val="single"/>
        </w:rPr>
        <w:t xml:space="preserve">If </w:t>
      </w:r>
      <w:r w:rsidR="00A8747A" w:rsidRPr="00830168">
        <w:rPr>
          <w:u w:val="single"/>
        </w:rPr>
        <w:t>cross section line</w:t>
      </w:r>
      <w:r w:rsidRPr="00830168">
        <w:rPr>
          <w:u w:val="single"/>
        </w:rPr>
        <w:t>s do not overlap and do not have overlapping buffer zones</w:t>
      </w:r>
      <w:r w:rsidRPr="00BF1A87">
        <w:t xml:space="preserve">, </w:t>
      </w:r>
      <w:r w:rsidRPr="008F49C4">
        <w:t xml:space="preserve">all </w:t>
      </w:r>
      <w:proofErr w:type="gramStart"/>
      <w:r w:rsidR="00A8747A" w:rsidRPr="008F49C4">
        <w:t>cross section</w:t>
      </w:r>
      <w:proofErr w:type="gramEnd"/>
      <w:r w:rsidR="00A8747A" w:rsidRPr="008F49C4">
        <w:t xml:space="preserve"> line</w:t>
      </w:r>
      <w:r w:rsidRPr="008F49C4">
        <w:t>s may be run in batch.</w:t>
      </w:r>
    </w:p>
    <w:p w14:paraId="0204E5C5" w14:textId="77777777" w:rsidR="00B80F68" w:rsidRPr="00183205" w:rsidRDefault="00B80F68" w:rsidP="00B80F68">
      <w:pPr>
        <w:pStyle w:val="Heading4"/>
      </w:pPr>
      <w:r w:rsidRPr="00183205">
        <w:t>Parameters</w:t>
      </w:r>
    </w:p>
    <w:p w14:paraId="366D732B" w14:textId="025C2B26" w:rsidR="00504A53" w:rsidRPr="00292F5A" w:rsidRDefault="00504A53" w:rsidP="007A4A32">
      <w:pPr>
        <w:pStyle w:val="ListParagraph"/>
        <w:numPr>
          <w:ilvl w:val="0"/>
          <w:numId w:val="7"/>
        </w:numPr>
      </w:pPr>
      <w:r>
        <w:t xml:space="preserve">Output </w:t>
      </w:r>
      <w:r w:rsidR="22797255">
        <w:t>geodatabase</w:t>
      </w:r>
      <w:r>
        <w:t xml:space="preserve">: </w:t>
      </w:r>
      <w:proofErr w:type="spellStart"/>
      <w:r>
        <w:t>gdb</w:t>
      </w:r>
      <w:proofErr w:type="spellEnd"/>
      <w:r>
        <w:t xml:space="preserve"> for saving output files.</w:t>
      </w:r>
    </w:p>
    <w:p w14:paraId="19DB5A94" w14:textId="536E4D7E" w:rsidR="00B80F68" w:rsidRPr="00292F5A" w:rsidRDefault="2B186F0D" w:rsidP="3DBD261D">
      <w:pPr>
        <w:pStyle w:val="ListParagraph"/>
      </w:pPr>
      <w:r>
        <w:t>C</w:t>
      </w:r>
      <w:r w:rsidR="00B80F68">
        <w:t xml:space="preserve">ross section line file </w:t>
      </w:r>
      <w:r w:rsidR="306EA207">
        <w:t>(</w:t>
      </w:r>
      <w:proofErr w:type="spellStart"/>
      <w:r w:rsidR="306EA207">
        <w:t>mapview</w:t>
      </w:r>
      <w:proofErr w:type="spellEnd"/>
      <w:r w:rsidR="306EA207">
        <w:t>)</w:t>
      </w:r>
      <w:r w:rsidR="0601FEE5">
        <w:t>:</w:t>
      </w:r>
      <w:r w:rsidR="306EA207">
        <w:t xml:space="preserve"> </w:t>
      </w:r>
      <w:r w:rsidR="00B80F68">
        <w:t>cross section line</w:t>
      </w:r>
      <w:r w:rsidR="001453D1">
        <w:t>(s)</w:t>
      </w:r>
      <w:r w:rsidR="00B80F68">
        <w:t xml:space="preserve"> in map view.</w:t>
      </w:r>
    </w:p>
    <w:p w14:paraId="00110F1F" w14:textId="70CD87D1" w:rsidR="00B80F68" w:rsidRDefault="00C30427" w:rsidP="007A4A32">
      <w:pPr>
        <w:pStyle w:val="ListParagraph"/>
        <w:numPr>
          <w:ilvl w:val="0"/>
          <w:numId w:val="7"/>
        </w:numPr>
      </w:pPr>
      <w:r>
        <w:t>Buffer distance</w:t>
      </w:r>
      <w:r w:rsidR="0070396A">
        <w:t xml:space="preserve"> (in meters)</w:t>
      </w:r>
      <w:r w:rsidR="00B80F68">
        <w:t>:</w:t>
      </w:r>
    </w:p>
    <w:p w14:paraId="68C6F807" w14:textId="351FA7FF" w:rsidR="004C58A3" w:rsidRDefault="00AE2DC4" w:rsidP="007A4A32">
      <w:pPr>
        <w:pStyle w:val="ListParagraph"/>
        <w:numPr>
          <w:ilvl w:val="1"/>
          <w:numId w:val="7"/>
        </w:numPr>
      </w:pPr>
      <w:r>
        <w:t xml:space="preserve">Rule of thumb: </w:t>
      </w:r>
      <w:r w:rsidR="0067183D">
        <w:t>distance</w:t>
      </w:r>
      <w:r w:rsidR="00F16CDA">
        <w:t>s greater</w:t>
      </w:r>
      <w:r w:rsidR="0067183D">
        <w:t xml:space="preserve"> than </w:t>
      </w:r>
      <w:r w:rsidR="00806B78">
        <w:t>½ mile or 805 meters</w:t>
      </w:r>
      <w:r w:rsidR="00F16CDA">
        <w:t xml:space="preserve"> are not recommended.</w:t>
      </w:r>
    </w:p>
    <w:p w14:paraId="7CA7B960" w14:textId="40F565C2" w:rsidR="00504A53" w:rsidRPr="0076054A" w:rsidRDefault="00947758" w:rsidP="007A4A32">
      <w:pPr>
        <w:pStyle w:val="ListParagraph"/>
        <w:numPr>
          <w:ilvl w:val="0"/>
          <w:numId w:val="7"/>
        </w:numPr>
      </w:pPr>
      <w:r>
        <w:t>Land Surface</w:t>
      </w:r>
      <w:r w:rsidR="53CAB108">
        <w:t xml:space="preserve"> DEM</w:t>
      </w:r>
      <w:r>
        <w:t xml:space="preserve">: Use the finest resolution DEM available. Values must be in feet. </w:t>
      </w:r>
      <w:r w:rsidR="0070396A" w:rsidRPr="004D0D85">
        <w:t>This file m</w:t>
      </w:r>
      <w:r w:rsidRPr="004D0D85">
        <w:t xml:space="preserve">ust be renamed to “dem” </w:t>
      </w:r>
      <w:r w:rsidR="0070396A" w:rsidRPr="004D0D85">
        <w:t xml:space="preserve">in the Contents pane </w:t>
      </w:r>
      <w:r w:rsidRPr="004D0D85">
        <w:t>or tool will fail.</w:t>
      </w:r>
    </w:p>
    <w:p w14:paraId="1AFF7E9A" w14:textId="6FF83145" w:rsidR="0076054A" w:rsidRDefault="0076054A" w:rsidP="007A4A32">
      <w:pPr>
        <w:pStyle w:val="ListParagraph"/>
        <w:numPr>
          <w:ilvl w:val="0"/>
          <w:numId w:val="7"/>
        </w:numPr>
      </w:pPr>
      <w:r>
        <w:t xml:space="preserve">Include </w:t>
      </w:r>
      <w:proofErr w:type="spellStart"/>
      <w:r>
        <w:t>strat</w:t>
      </w:r>
      <w:proofErr w:type="spellEnd"/>
      <w:r>
        <w:t xml:space="preserve"> data: </w:t>
      </w:r>
      <w:r w:rsidR="005A5D05">
        <w:t>box is checked by default.</w:t>
      </w:r>
      <w:r>
        <w:t xml:space="preserve"> </w:t>
      </w:r>
      <w:r w:rsidR="005A5D05">
        <w:t>I</w:t>
      </w:r>
      <w:r>
        <w:t>f you</w:t>
      </w:r>
      <w:r w:rsidR="005A5D05">
        <w:t xml:space="preserve"> do NOT</w:t>
      </w:r>
      <w:r>
        <w:t xml:space="preserve"> want to retrieve stratigraphy data</w:t>
      </w:r>
      <w:r w:rsidR="005A5D05">
        <w:t>, uncheck the box.</w:t>
      </w:r>
    </w:p>
    <w:p w14:paraId="75B03447" w14:textId="1F872159" w:rsidR="005A5D05" w:rsidRDefault="0076054A" w:rsidP="007A4A32">
      <w:pPr>
        <w:pStyle w:val="ListParagraph"/>
        <w:numPr>
          <w:ilvl w:val="0"/>
          <w:numId w:val="7"/>
        </w:numPr>
      </w:pPr>
      <w:r>
        <w:t xml:space="preserve">Include drop pipe data: </w:t>
      </w:r>
      <w:r w:rsidR="005A5D05">
        <w:t>box is checked by default. If you do NOT want to retrieve drop pipe data, uncheck the box.</w:t>
      </w:r>
    </w:p>
    <w:p w14:paraId="297DD99A" w14:textId="38A00830" w:rsidR="00B80F68" w:rsidRPr="00183205" w:rsidRDefault="00B80F68" w:rsidP="00CF70EE">
      <w:pPr>
        <w:pStyle w:val="Heading4"/>
      </w:pPr>
      <w:r>
        <w:t>Output</w:t>
      </w:r>
      <w:r w:rsidR="009F0FCA">
        <w:t>s</w:t>
      </w:r>
      <w:r w:rsidR="00E0010E">
        <w:t xml:space="preserve"> (Verified)</w:t>
      </w:r>
    </w:p>
    <w:p w14:paraId="5B6B9A5D" w14:textId="071B21D9" w:rsidR="00B80F68" w:rsidRDefault="00C30427" w:rsidP="00C30427">
      <w:pPr>
        <w:pStyle w:val="ListParagraph"/>
      </w:pPr>
      <w:proofErr w:type="spellStart"/>
      <w:r>
        <w:t>Wwpt</w:t>
      </w:r>
      <w:proofErr w:type="spellEnd"/>
      <w:r>
        <w:t xml:space="preserve">: </w:t>
      </w:r>
      <w:proofErr w:type="spellStart"/>
      <w:r>
        <w:t>mapview</w:t>
      </w:r>
      <w:proofErr w:type="spellEnd"/>
      <w:r>
        <w:t xml:space="preserve"> </w:t>
      </w:r>
      <w:r w:rsidR="009F0FCA">
        <w:t xml:space="preserve">Verified </w:t>
      </w:r>
      <w:r>
        <w:t xml:space="preserve">well points within the buffer area for </w:t>
      </w:r>
      <w:r w:rsidR="009F0FCA">
        <w:t>selected</w:t>
      </w:r>
      <w:r>
        <w:t xml:space="preserve"> </w:t>
      </w:r>
      <w:proofErr w:type="spellStart"/>
      <w:r>
        <w:t>xslns</w:t>
      </w:r>
      <w:proofErr w:type="spellEnd"/>
    </w:p>
    <w:p w14:paraId="059C4888" w14:textId="04AE3CEB" w:rsidR="00C30427" w:rsidRDefault="00C30427" w:rsidP="00C30427">
      <w:pPr>
        <w:pStyle w:val="ListParagraph"/>
      </w:pPr>
      <w:proofErr w:type="spellStart"/>
      <w:r>
        <w:t>Xsln_buffer</w:t>
      </w:r>
      <w:proofErr w:type="spellEnd"/>
      <w:r>
        <w:t xml:space="preserve">: polygon showing buffer area around each </w:t>
      </w:r>
      <w:proofErr w:type="gramStart"/>
      <w:r w:rsidR="00A8747A">
        <w:t>cross section</w:t>
      </w:r>
      <w:proofErr w:type="gramEnd"/>
      <w:r w:rsidR="00A8747A">
        <w:t xml:space="preserve"> line</w:t>
      </w:r>
    </w:p>
    <w:p w14:paraId="61F57723" w14:textId="497CB7F9" w:rsidR="008841E5" w:rsidRDefault="008841E5" w:rsidP="008841E5">
      <w:pPr>
        <w:pStyle w:val="ListParagraph"/>
      </w:pPr>
      <w:proofErr w:type="spellStart"/>
      <w:r>
        <w:t>Swl</w:t>
      </w:r>
      <w:proofErr w:type="spellEnd"/>
      <w:r>
        <w:t xml:space="preserve">: </w:t>
      </w:r>
      <w:proofErr w:type="spellStart"/>
      <w:r>
        <w:t>mapview</w:t>
      </w:r>
      <w:proofErr w:type="spellEnd"/>
      <w:r>
        <w:t xml:space="preserve"> well points with static water data, if available</w:t>
      </w:r>
    </w:p>
    <w:p w14:paraId="625B64CD" w14:textId="3F7AB819" w:rsidR="00C30427" w:rsidRDefault="00C30427" w:rsidP="00C30427">
      <w:pPr>
        <w:pStyle w:val="ListParagraph"/>
      </w:pPr>
      <w:r>
        <w:t xml:space="preserve">Data tables for </w:t>
      </w:r>
      <w:proofErr w:type="spellStart"/>
      <w:r>
        <w:t>wwpt</w:t>
      </w:r>
      <w:proofErr w:type="spellEnd"/>
      <w:r>
        <w:t xml:space="preserve"> wells:</w:t>
      </w:r>
    </w:p>
    <w:p w14:paraId="606890C4" w14:textId="2131BE63" w:rsidR="00C30427" w:rsidRDefault="00577F7A" w:rsidP="007A4A32">
      <w:pPr>
        <w:pStyle w:val="ListParagraph"/>
        <w:numPr>
          <w:ilvl w:val="1"/>
          <w:numId w:val="5"/>
        </w:numPr>
      </w:pPr>
      <w:r>
        <w:t>c</w:t>
      </w:r>
      <w:r w:rsidR="00C30427">
        <w:t>ons: construction data</w:t>
      </w:r>
    </w:p>
    <w:p w14:paraId="5DC8FAA2" w14:textId="28998828" w:rsidR="00C30427" w:rsidRDefault="00577F7A" w:rsidP="007A4A32">
      <w:pPr>
        <w:pStyle w:val="ListParagraph"/>
        <w:numPr>
          <w:ilvl w:val="1"/>
          <w:numId w:val="5"/>
        </w:numPr>
      </w:pPr>
      <w:proofErr w:type="spellStart"/>
      <w:r>
        <w:t>s</w:t>
      </w:r>
      <w:r w:rsidR="00C30427">
        <w:t>trat</w:t>
      </w:r>
      <w:proofErr w:type="spellEnd"/>
      <w:r w:rsidR="00C30427">
        <w:t>: stratigraphy and lithology data</w:t>
      </w:r>
      <w:r w:rsidR="00592598">
        <w:t xml:space="preserve"> (only if box is checked)</w:t>
      </w:r>
    </w:p>
    <w:p w14:paraId="4F7E0BC4" w14:textId="5095E312" w:rsidR="00C30427" w:rsidRDefault="00577F7A" w:rsidP="007A4A32">
      <w:pPr>
        <w:pStyle w:val="ListParagraph"/>
        <w:numPr>
          <w:ilvl w:val="1"/>
          <w:numId w:val="5"/>
        </w:numPr>
      </w:pPr>
      <w:proofErr w:type="spellStart"/>
      <w:r>
        <w:t>dpl</w:t>
      </w:r>
      <w:proofErr w:type="spellEnd"/>
      <w:r w:rsidR="00C30427">
        <w:t>: drop pipe length</w:t>
      </w:r>
      <w:r w:rsidR="00592598">
        <w:t xml:space="preserve"> (only if box is checked)</w:t>
      </w:r>
    </w:p>
    <w:p w14:paraId="095C386D" w14:textId="79C48112" w:rsidR="00E0010E" w:rsidRPr="00E0010E" w:rsidRDefault="00E0010E" w:rsidP="00E0010E">
      <w:pPr>
        <w:pStyle w:val="Heading4"/>
        <w:rPr>
          <w:i/>
          <w:iCs w:val="0"/>
        </w:rPr>
      </w:pPr>
      <w:r w:rsidRPr="00E0010E">
        <w:rPr>
          <w:i/>
          <w:iCs w:val="0"/>
        </w:rPr>
        <w:lastRenderedPageBreak/>
        <w:t>Outputs</w:t>
      </w:r>
      <w:r>
        <w:rPr>
          <w:i/>
          <w:iCs w:val="0"/>
        </w:rPr>
        <w:t xml:space="preserve"> (Unverified)</w:t>
      </w:r>
    </w:p>
    <w:p w14:paraId="7AA66817" w14:textId="2CC644DB" w:rsidR="00E0010E" w:rsidRPr="009F0FCA" w:rsidRDefault="00E0010E" w:rsidP="00E0010E">
      <w:pPr>
        <w:pStyle w:val="ListParagraph"/>
        <w:rPr>
          <w:i/>
          <w:iCs/>
        </w:rPr>
      </w:pPr>
      <w:proofErr w:type="spellStart"/>
      <w:r w:rsidRPr="009F0FCA">
        <w:rPr>
          <w:i/>
          <w:iCs/>
        </w:rPr>
        <w:t>Wwpt_unloc</w:t>
      </w:r>
      <w:proofErr w:type="spellEnd"/>
      <w:r w:rsidRPr="009F0FCA">
        <w:rPr>
          <w:i/>
          <w:iCs/>
        </w:rPr>
        <w:t xml:space="preserve">: </w:t>
      </w:r>
      <w:proofErr w:type="spellStart"/>
      <w:r w:rsidRPr="009F0FCA">
        <w:rPr>
          <w:i/>
          <w:iCs/>
        </w:rPr>
        <w:t>mapview</w:t>
      </w:r>
      <w:proofErr w:type="spellEnd"/>
      <w:r w:rsidRPr="009F0FCA">
        <w:rPr>
          <w:i/>
          <w:iCs/>
        </w:rPr>
        <w:t xml:space="preserve"> Unverified well points within the buffer area for selected </w:t>
      </w:r>
      <w:r w:rsidR="00A8747A">
        <w:rPr>
          <w:i/>
          <w:iCs/>
        </w:rPr>
        <w:t>cross section line</w:t>
      </w:r>
      <w:r w:rsidRPr="009F0FCA">
        <w:rPr>
          <w:i/>
          <w:iCs/>
        </w:rPr>
        <w:t>s</w:t>
      </w:r>
    </w:p>
    <w:p w14:paraId="5CF4243A" w14:textId="05E63E61" w:rsidR="00E0010E" w:rsidRPr="00E0010E" w:rsidRDefault="00E0010E" w:rsidP="00E0010E">
      <w:pPr>
        <w:pStyle w:val="ListParagraph"/>
        <w:rPr>
          <w:i/>
          <w:iCs/>
        </w:rPr>
      </w:pPr>
      <w:proofErr w:type="spellStart"/>
      <w:r w:rsidRPr="00E0010E">
        <w:rPr>
          <w:i/>
          <w:iCs/>
        </w:rPr>
        <w:t>Xsln_buffer</w:t>
      </w:r>
      <w:proofErr w:type="spellEnd"/>
      <w:r w:rsidRPr="00E0010E">
        <w:rPr>
          <w:i/>
          <w:iCs/>
        </w:rPr>
        <w:t xml:space="preserve">: polygon showing buffer area around each </w:t>
      </w:r>
      <w:proofErr w:type="gramStart"/>
      <w:r w:rsidR="00A8747A">
        <w:rPr>
          <w:i/>
          <w:iCs/>
        </w:rPr>
        <w:t>cross section</w:t>
      </w:r>
      <w:proofErr w:type="gramEnd"/>
      <w:r w:rsidR="00A8747A">
        <w:rPr>
          <w:i/>
          <w:iCs/>
        </w:rPr>
        <w:t xml:space="preserve"> line</w:t>
      </w:r>
    </w:p>
    <w:p w14:paraId="0EF318F5" w14:textId="77777777" w:rsidR="00E0010E" w:rsidRPr="00E0010E" w:rsidRDefault="00E0010E" w:rsidP="00E0010E">
      <w:pPr>
        <w:pStyle w:val="ListParagraph"/>
        <w:rPr>
          <w:i/>
          <w:iCs/>
        </w:rPr>
      </w:pPr>
      <w:r w:rsidRPr="00E0010E">
        <w:rPr>
          <w:i/>
          <w:iCs/>
        </w:rPr>
        <w:t xml:space="preserve">Data tables for </w:t>
      </w:r>
      <w:proofErr w:type="spellStart"/>
      <w:r w:rsidRPr="00E0010E">
        <w:rPr>
          <w:i/>
          <w:iCs/>
        </w:rPr>
        <w:t>wwpt_unloc</w:t>
      </w:r>
      <w:proofErr w:type="spellEnd"/>
      <w:r w:rsidRPr="00E0010E">
        <w:rPr>
          <w:i/>
          <w:iCs/>
        </w:rPr>
        <w:t xml:space="preserve"> wells:</w:t>
      </w:r>
    </w:p>
    <w:p w14:paraId="1F112F5F" w14:textId="77777777" w:rsidR="00E0010E" w:rsidRPr="00E0010E" w:rsidRDefault="00E0010E" w:rsidP="007A4A32">
      <w:pPr>
        <w:pStyle w:val="ListParagraph"/>
        <w:numPr>
          <w:ilvl w:val="1"/>
          <w:numId w:val="5"/>
        </w:numPr>
        <w:rPr>
          <w:i/>
          <w:iCs/>
        </w:rPr>
      </w:pPr>
      <w:proofErr w:type="spellStart"/>
      <w:r w:rsidRPr="00E0010E">
        <w:rPr>
          <w:i/>
          <w:iCs/>
        </w:rPr>
        <w:t>Cons_unloc</w:t>
      </w:r>
      <w:proofErr w:type="spellEnd"/>
      <w:r w:rsidRPr="00E0010E">
        <w:rPr>
          <w:i/>
          <w:iCs/>
        </w:rPr>
        <w:t>: construction data, if available</w:t>
      </w:r>
    </w:p>
    <w:p w14:paraId="7153041C" w14:textId="77777777" w:rsidR="00E0010E" w:rsidRPr="00E0010E" w:rsidRDefault="00E0010E" w:rsidP="007A4A32">
      <w:pPr>
        <w:pStyle w:val="ListParagraph"/>
        <w:numPr>
          <w:ilvl w:val="1"/>
          <w:numId w:val="5"/>
        </w:numPr>
        <w:rPr>
          <w:i/>
          <w:iCs/>
        </w:rPr>
      </w:pPr>
      <w:proofErr w:type="spellStart"/>
      <w:r w:rsidRPr="00E0010E">
        <w:rPr>
          <w:i/>
          <w:iCs/>
        </w:rPr>
        <w:t>Strat_unloc</w:t>
      </w:r>
      <w:proofErr w:type="spellEnd"/>
      <w:r w:rsidRPr="00E0010E">
        <w:rPr>
          <w:i/>
          <w:iCs/>
        </w:rPr>
        <w:t>: stratigraphy and lithology data, if available</w:t>
      </w:r>
    </w:p>
    <w:p w14:paraId="18D193A5" w14:textId="77777777" w:rsidR="00E0010E" w:rsidRPr="00E0010E" w:rsidRDefault="00E0010E" w:rsidP="007A4A32">
      <w:pPr>
        <w:pStyle w:val="ListParagraph"/>
        <w:numPr>
          <w:ilvl w:val="1"/>
          <w:numId w:val="5"/>
        </w:numPr>
        <w:rPr>
          <w:i/>
          <w:iCs/>
        </w:rPr>
      </w:pPr>
      <w:proofErr w:type="spellStart"/>
      <w:r w:rsidRPr="00E0010E">
        <w:rPr>
          <w:i/>
          <w:iCs/>
        </w:rPr>
        <w:t>Dpl_unloc</w:t>
      </w:r>
      <w:proofErr w:type="spellEnd"/>
      <w:r w:rsidRPr="00E0010E">
        <w:rPr>
          <w:i/>
          <w:iCs/>
        </w:rPr>
        <w:t>: drop pipe length, if available</w:t>
      </w:r>
    </w:p>
    <w:p w14:paraId="3B19E2F4" w14:textId="77777777" w:rsidR="00E0010E" w:rsidRPr="00E0010E" w:rsidRDefault="00E0010E" w:rsidP="007A4A32">
      <w:pPr>
        <w:pStyle w:val="ListParagraph"/>
        <w:numPr>
          <w:ilvl w:val="1"/>
          <w:numId w:val="5"/>
        </w:numPr>
        <w:rPr>
          <w:i/>
          <w:iCs/>
        </w:rPr>
      </w:pPr>
      <w:proofErr w:type="spellStart"/>
      <w:r w:rsidRPr="00E0010E">
        <w:rPr>
          <w:i/>
          <w:iCs/>
        </w:rPr>
        <w:t>Swl_unloc</w:t>
      </w:r>
      <w:proofErr w:type="spellEnd"/>
      <w:r w:rsidRPr="00E0010E">
        <w:rPr>
          <w:i/>
          <w:iCs/>
        </w:rPr>
        <w:t>: static water level data, if available</w:t>
      </w:r>
    </w:p>
    <w:p w14:paraId="4A0DBD92" w14:textId="77777777" w:rsidR="00B80F68" w:rsidRPr="00AE67DF" w:rsidRDefault="00B80F68" w:rsidP="00AE67DF">
      <w:pPr>
        <w:pStyle w:val="Heading5"/>
      </w:pPr>
      <w:r w:rsidRPr="00AE67DF">
        <w:t>Troubleshooting</w:t>
      </w:r>
    </w:p>
    <w:p w14:paraId="5EFDFF1A" w14:textId="77777777" w:rsidR="001B5199" w:rsidRPr="007E1FBD" w:rsidRDefault="001B5199" w:rsidP="007A4A32">
      <w:pPr>
        <w:pStyle w:val="ListParagraph"/>
        <w:numPr>
          <w:ilvl w:val="0"/>
          <w:numId w:val="6"/>
        </w:numPr>
      </w:pPr>
      <w:r>
        <w:t xml:space="preserve">If </w:t>
      </w:r>
      <w:proofErr w:type="spellStart"/>
      <w:r>
        <w:t>mapview</w:t>
      </w:r>
      <w:proofErr w:type="spellEnd"/>
      <w:r>
        <w:t xml:space="preserve"> cross section line file has </w:t>
      </w:r>
      <w:r w:rsidRPr="007E1FBD">
        <w:t xml:space="preserve">an unknown spatial reference, cancel the tool and define the projection for the </w:t>
      </w:r>
      <w:proofErr w:type="gramStart"/>
      <w:r w:rsidRPr="007E1FBD">
        <w:t>cross section</w:t>
      </w:r>
      <w:proofErr w:type="gramEnd"/>
      <w:r w:rsidRPr="007E1FBD">
        <w:t xml:space="preserve"> line file.</w:t>
      </w:r>
    </w:p>
    <w:p w14:paraId="51306535" w14:textId="77777777" w:rsidR="001B5199" w:rsidRDefault="001B5199" w:rsidP="007A4A32">
      <w:pPr>
        <w:pStyle w:val="ListParagraph"/>
        <w:numPr>
          <w:ilvl w:val="0"/>
          <w:numId w:val="6"/>
        </w:numPr>
      </w:pPr>
      <w:r w:rsidRPr="007E1FBD">
        <w:t>If cross section line file is multipart, cancel the tool and run the “multipart</w:t>
      </w:r>
      <w:r>
        <w:t xml:space="preserve"> to single part” tool. </w:t>
      </w:r>
    </w:p>
    <w:p w14:paraId="72A3A423" w14:textId="01854FCD" w:rsidR="002168E2" w:rsidRDefault="002168E2" w:rsidP="007A4A32">
      <w:pPr>
        <w:pStyle w:val="ListParagraph"/>
        <w:numPr>
          <w:ilvl w:val="0"/>
          <w:numId w:val="6"/>
        </w:numPr>
      </w:pPr>
      <w:r>
        <w:t>Tool will fail if there are no unverified wells within buffer distance</w:t>
      </w:r>
    </w:p>
    <w:p w14:paraId="0ADCD565" w14:textId="2A83396C" w:rsidR="002168E2" w:rsidRDefault="002168E2" w:rsidP="007A4A32">
      <w:pPr>
        <w:pStyle w:val="ListParagraph"/>
        <w:numPr>
          <w:ilvl w:val="1"/>
          <w:numId w:val="6"/>
        </w:numPr>
      </w:pPr>
      <w:r>
        <w:t>Increase buffer distance</w:t>
      </w:r>
    </w:p>
    <w:p w14:paraId="50FDEE58" w14:textId="3982CBDE" w:rsidR="015661A8" w:rsidRDefault="015661A8" w:rsidP="007A4A32">
      <w:pPr>
        <w:pStyle w:val="ListParagraph"/>
        <w:numPr>
          <w:ilvl w:val="0"/>
          <w:numId w:val="6"/>
        </w:numPr>
      </w:pPr>
      <w:r>
        <w:t xml:space="preserve">If tool fails to open, verify that you are using the </w:t>
      </w:r>
      <w:hyperlink w:anchor="_Versioning_and_Extensions" w:history="1">
        <w:r w:rsidRPr="002E1486">
          <w:rPr>
            <w:rStyle w:val="Hyperlink"/>
          </w:rPr>
          <w:t>appropriate version</w:t>
        </w:r>
      </w:hyperlink>
      <w:r>
        <w:t xml:space="preserve"> of ArcGIS Pro.</w:t>
      </w:r>
    </w:p>
    <w:p w14:paraId="161ECE8E" w14:textId="77777777" w:rsidR="00820D91" w:rsidRDefault="00820D91" w:rsidP="007A4A32">
      <w:pPr>
        <w:pStyle w:val="ListParagraph"/>
        <w:numPr>
          <w:ilvl w:val="0"/>
          <w:numId w:val="6"/>
        </w:numPr>
      </w:pPr>
      <w:r>
        <w:t>If it fails because “input dataset does not exist or is not supported”</w:t>
      </w:r>
    </w:p>
    <w:p w14:paraId="4FADA9D1" w14:textId="5C86564A" w:rsidR="00820D91" w:rsidRDefault="00820D91" w:rsidP="007A4A32">
      <w:pPr>
        <w:pStyle w:val="ListParagraph"/>
        <w:numPr>
          <w:ilvl w:val="1"/>
          <w:numId w:val="6"/>
        </w:numPr>
      </w:pPr>
      <w:r>
        <w:t xml:space="preserve">Refresh </w:t>
      </w:r>
      <w:proofErr w:type="gramStart"/>
      <w:r>
        <w:t>the .</w:t>
      </w:r>
      <w:proofErr w:type="spellStart"/>
      <w:r>
        <w:t>gdb</w:t>
      </w:r>
      <w:proofErr w:type="spellEnd"/>
      <w:proofErr w:type="gramEnd"/>
      <w:r>
        <w:t xml:space="preserve"> where </w:t>
      </w:r>
      <w:proofErr w:type="spellStart"/>
      <w:r>
        <w:t>xsln_mapview</w:t>
      </w:r>
      <w:proofErr w:type="spellEnd"/>
      <w:r w:rsidR="002168E2">
        <w:t xml:space="preserve"> file</w:t>
      </w:r>
      <w:r>
        <w:t xml:space="preserve"> is stored</w:t>
      </w:r>
    </w:p>
    <w:p w14:paraId="75DC9387" w14:textId="450E9E47" w:rsidR="00820D91" w:rsidRDefault="00820D91" w:rsidP="007A4A32">
      <w:pPr>
        <w:pStyle w:val="ListParagraph"/>
        <w:numPr>
          <w:ilvl w:val="1"/>
          <w:numId w:val="6"/>
        </w:numPr>
      </w:pPr>
      <w:r>
        <w:t>Verify connection to V: drive</w:t>
      </w:r>
    </w:p>
    <w:p w14:paraId="0714DA90" w14:textId="77777777" w:rsidR="001A14F3" w:rsidRDefault="001A14F3" w:rsidP="007A4A32">
      <w:pPr>
        <w:pStyle w:val="ListParagraph"/>
        <w:numPr>
          <w:ilvl w:val="0"/>
          <w:numId w:val="6"/>
        </w:numPr>
      </w:pPr>
      <w:r>
        <w:t>Missing output files</w:t>
      </w:r>
    </w:p>
    <w:p w14:paraId="46117A17" w14:textId="47EEB358" w:rsidR="001A14F3" w:rsidRDefault="001A14F3" w:rsidP="007A4A32">
      <w:pPr>
        <w:pStyle w:val="ListParagraph"/>
        <w:numPr>
          <w:ilvl w:val="1"/>
          <w:numId w:val="6"/>
        </w:numPr>
      </w:pPr>
      <w:r>
        <w:t xml:space="preserve">Check that the </w:t>
      </w:r>
      <w:r w:rsidR="00124F31">
        <w:t xml:space="preserve">output </w:t>
      </w:r>
      <w:r>
        <w:t>correct location was entered into the tool</w:t>
      </w:r>
    </w:p>
    <w:p w14:paraId="27858B8A" w14:textId="39151CA9" w:rsidR="001A14F3" w:rsidRDefault="00000000" w:rsidP="007A4A32">
      <w:pPr>
        <w:pStyle w:val="ListParagraph"/>
        <w:numPr>
          <w:ilvl w:val="1"/>
          <w:numId w:val="6"/>
        </w:numPr>
      </w:pPr>
      <w:hyperlink w:anchor="_Before_Beginning" w:history="1">
        <w:r w:rsidR="001A14F3" w:rsidRPr="002662C3">
          <w:rPr>
            <w:rStyle w:val="Hyperlink"/>
          </w:rPr>
          <w:t>Manually refresh</w:t>
        </w:r>
      </w:hyperlink>
      <w:r w:rsidR="001A14F3">
        <w:t xml:space="preserve"> the output geodatabase to show new files</w:t>
      </w:r>
    </w:p>
    <w:p w14:paraId="06F179A1" w14:textId="5E8D13DF" w:rsidR="009504EF" w:rsidRPr="00B80F68" w:rsidRDefault="005A0791" w:rsidP="009504EF">
      <w:pPr>
        <w:pStyle w:val="Heading3"/>
        <w:rPr>
          <w:b w:val="0"/>
        </w:rPr>
      </w:pPr>
      <w:bookmarkStart w:id="44" w:name="_Toc191454500"/>
      <w:r>
        <w:t xml:space="preserve">3 </w:t>
      </w:r>
      <w:r w:rsidR="00C45F04">
        <w:t>Clean CWI Data</w:t>
      </w:r>
      <w:r w:rsidR="009504EF">
        <w:t xml:space="preserve"> / </w:t>
      </w:r>
      <w:r w:rsidR="009504EF">
        <w:rPr>
          <w:i/>
          <w:iCs/>
        </w:rPr>
        <w:t>Clean</w:t>
      </w:r>
      <w:r w:rsidR="009504EF" w:rsidRPr="005F4D9E">
        <w:rPr>
          <w:i/>
          <w:iCs/>
        </w:rPr>
        <w:t xml:space="preserve"> </w:t>
      </w:r>
      <w:proofErr w:type="spellStart"/>
      <w:r w:rsidR="009504EF" w:rsidRPr="005F4D9E">
        <w:rPr>
          <w:i/>
          <w:iCs/>
        </w:rPr>
        <w:t>Unloc</w:t>
      </w:r>
      <w:proofErr w:type="spellEnd"/>
      <w:r w:rsidR="009504EF" w:rsidRPr="005F4D9E">
        <w:rPr>
          <w:i/>
          <w:iCs/>
        </w:rPr>
        <w:t xml:space="preserve"> CWI Data</w:t>
      </w:r>
      <w:bookmarkEnd w:id="44"/>
    </w:p>
    <w:p w14:paraId="46FF5ED2" w14:textId="18AC47AA" w:rsidR="00C45F04" w:rsidRDefault="00C45F04" w:rsidP="00C45F04">
      <w:r w:rsidRPr="00183205">
        <w:t>Th</w:t>
      </w:r>
      <w:r w:rsidR="00F60DC3">
        <w:t>ese</w:t>
      </w:r>
      <w:r w:rsidRPr="00183205">
        <w:t xml:space="preserve"> tool</w:t>
      </w:r>
      <w:r w:rsidR="00F60DC3">
        <w:t>s</w:t>
      </w:r>
      <w:r w:rsidRPr="00183205">
        <w:t xml:space="preserve"> </w:t>
      </w:r>
      <w:r>
        <w:t xml:space="preserve">clean </w:t>
      </w:r>
      <w:r w:rsidR="005A0791">
        <w:t xml:space="preserve">and format </w:t>
      </w:r>
      <w:r w:rsidR="00571BD8">
        <w:t xml:space="preserve">the </w:t>
      </w:r>
      <w:r w:rsidR="00C444A3">
        <w:t xml:space="preserve">stratigraphy, </w:t>
      </w:r>
      <w:r>
        <w:t>construction</w:t>
      </w:r>
      <w:r w:rsidR="00C444A3">
        <w:t>, static water level</w:t>
      </w:r>
      <w:r w:rsidR="005A0791">
        <w:t xml:space="preserve"> and drop pipe</w:t>
      </w:r>
      <w:r>
        <w:t xml:space="preserve"> CWI data by removing unnecessary fields and </w:t>
      </w:r>
      <w:r w:rsidR="00BB6725">
        <w:t xml:space="preserve">records, </w:t>
      </w:r>
      <w:r w:rsidR="00B20F82">
        <w:t>then</w:t>
      </w:r>
      <w:r w:rsidR="005F4D9E">
        <w:t xml:space="preserve"> </w:t>
      </w:r>
      <w:r w:rsidR="00C444A3">
        <w:t>adding and calculating required fields</w:t>
      </w:r>
      <w:r w:rsidR="00BB6725">
        <w:t>.</w:t>
      </w:r>
    </w:p>
    <w:p w14:paraId="4DE589D0" w14:textId="7E3C97E6" w:rsidR="00C45F04" w:rsidRPr="00183205" w:rsidRDefault="00C45F04" w:rsidP="00C45F04">
      <w:pPr>
        <w:pStyle w:val="Heading4"/>
      </w:pPr>
      <w:r w:rsidRPr="00183205">
        <w:t>Parameters</w:t>
      </w:r>
    </w:p>
    <w:p w14:paraId="7A2A3E89" w14:textId="2745AB4E" w:rsidR="00DC5E61" w:rsidRPr="00292F5A" w:rsidRDefault="00DC5E61" w:rsidP="007A4A32">
      <w:pPr>
        <w:pStyle w:val="ListParagraph"/>
        <w:numPr>
          <w:ilvl w:val="0"/>
          <w:numId w:val="7"/>
        </w:numPr>
      </w:pPr>
      <w:r>
        <w:t>Output g</w:t>
      </w:r>
      <w:r w:rsidR="00ED2AB6">
        <w:t>eodatabase</w:t>
      </w:r>
      <w:r>
        <w:t xml:space="preserve">: </w:t>
      </w:r>
      <w:proofErr w:type="spellStart"/>
      <w:r>
        <w:t>gdb</w:t>
      </w:r>
      <w:proofErr w:type="spellEnd"/>
      <w:r>
        <w:t xml:space="preserve"> for saving output files.</w:t>
      </w:r>
    </w:p>
    <w:p w14:paraId="30FA9BC6" w14:textId="7DC940CA" w:rsidR="00375F95" w:rsidRPr="00292F5A" w:rsidRDefault="005905CB" w:rsidP="007A4A32">
      <w:pPr>
        <w:pStyle w:val="ListParagraph"/>
        <w:numPr>
          <w:ilvl w:val="0"/>
          <w:numId w:val="7"/>
        </w:numPr>
      </w:pPr>
      <w:r>
        <w:t>C</w:t>
      </w:r>
      <w:r w:rsidR="008C640E">
        <w:t>ons</w:t>
      </w:r>
      <w:r w:rsidR="58AB1C7D">
        <w:t>truction</w:t>
      </w:r>
      <w:r w:rsidR="008C640E">
        <w:t xml:space="preserve"> table: construction data table </w:t>
      </w:r>
      <w:r w:rsidR="00082D66">
        <w:t>(“cons”</w:t>
      </w:r>
      <w:r w:rsidR="00F142A9">
        <w:t xml:space="preserve"> </w:t>
      </w:r>
      <w:r w:rsidR="000B09C0">
        <w:t xml:space="preserve">or </w:t>
      </w:r>
      <w:r w:rsidR="000B09C0" w:rsidRPr="00F43850">
        <w:rPr>
          <w:i/>
        </w:rPr>
        <w:t>“</w:t>
      </w:r>
      <w:proofErr w:type="spellStart"/>
      <w:r w:rsidR="000B09C0" w:rsidRPr="00F43850">
        <w:rPr>
          <w:i/>
        </w:rPr>
        <w:t>cons_unloc</w:t>
      </w:r>
      <w:proofErr w:type="spellEnd"/>
      <w:r w:rsidR="000B09C0" w:rsidRPr="00F43850">
        <w:rPr>
          <w:i/>
        </w:rPr>
        <w:t>”</w:t>
      </w:r>
      <w:r w:rsidR="00082D66">
        <w:t xml:space="preserve">) </w:t>
      </w:r>
      <w:r w:rsidR="008C640E">
        <w:t>produced by Get CWI Data tool</w:t>
      </w:r>
      <w:r w:rsidR="00F142A9">
        <w:t>s</w:t>
      </w:r>
      <w:r w:rsidR="008C640E">
        <w:t>.</w:t>
      </w:r>
    </w:p>
    <w:p w14:paraId="0B7CD42D" w14:textId="0A706782" w:rsidR="008C640E" w:rsidRDefault="4CBD9301" w:rsidP="007A4A32">
      <w:pPr>
        <w:pStyle w:val="ListParagraph"/>
        <w:numPr>
          <w:ilvl w:val="0"/>
          <w:numId w:val="7"/>
        </w:numPr>
      </w:pPr>
      <w:r>
        <w:t>Drop pipe</w:t>
      </w:r>
      <w:r w:rsidR="008C640E">
        <w:t xml:space="preserve"> table: drop pipe data table</w:t>
      </w:r>
      <w:r w:rsidR="00082D66">
        <w:t xml:space="preserve"> (“</w:t>
      </w:r>
      <w:proofErr w:type="spellStart"/>
      <w:r w:rsidR="00082D66">
        <w:t>dpl</w:t>
      </w:r>
      <w:proofErr w:type="spellEnd"/>
      <w:r w:rsidR="00082D66">
        <w:t>”</w:t>
      </w:r>
      <w:r w:rsidR="00F142A9">
        <w:t xml:space="preserve"> or </w:t>
      </w:r>
      <w:r w:rsidR="00F142A9" w:rsidRPr="00F43850">
        <w:rPr>
          <w:i/>
        </w:rPr>
        <w:t>“</w:t>
      </w:r>
      <w:proofErr w:type="spellStart"/>
      <w:r w:rsidR="00F142A9" w:rsidRPr="00F43850">
        <w:rPr>
          <w:i/>
        </w:rPr>
        <w:t>dpl_unloc</w:t>
      </w:r>
      <w:proofErr w:type="spellEnd"/>
      <w:r w:rsidR="00F142A9" w:rsidRPr="00F43850">
        <w:rPr>
          <w:i/>
        </w:rPr>
        <w:t>”</w:t>
      </w:r>
      <w:r w:rsidR="00082D66">
        <w:t>)</w:t>
      </w:r>
      <w:r w:rsidR="008C640E">
        <w:t xml:space="preserve"> produced by Get CWI Data tool</w:t>
      </w:r>
      <w:r w:rsidR="00F142A9">
        <w:t>s</w:t>
      </w:r>
      <w:r w:rsidR="008C640E">
        <w:t>.</w:t>
      </w:r>
    </w:p>
    <w:p w14:paraId="4D5DA587" w14:textId="44ED9A59" w:rsidR="00B566C8" w:rsidRDefault="1F97A642" w:rsidP="007A4A32">
      <w:pPr>
        <w:pStyle w:val="ListParagraph"/>
        <w:numPr>
          <w:ilvl w:val="0"/>
          <w:numId w:val="7"/>
        </w:numPr>
      </w:pPr>
      <w:r>
        <w:t>Static water level</w:t>
      </w:r>
      <w:r w:rsidR="00B566C8">
        <w:t xml:space="preserve"> points</w:t>
      </w:r>
      <w:r w:rsidR="004A0915">
        <w:t xml:space="preserve"> (</w:t>
      </w:r>
      <w:r w:rsidR="004A0915">
        <w:rPr>
          <w:i/>
          <w:iCs/>
        </w:rPr>
        <w:t>table</w:t>
      </w:r>
      <w:r w:rsidR="004A0915">
        <w:t>)</w:t>
      </w:r>
      <w:r w:rsidR="00B566C8">
        <w:t xml:space="preserve">: static water level </w:t>
      </w:r>
      <w:proofErr w:type="spellStart"/>
      <w:r w:rsidR="00B566C8">
        <w:t>mapview</w:t>
      </w:r>
      <w:proofErr w:type="spellEnd"/>
      <w:r w:rsidR="00B566C8">
        <w:t xml:space="preserve"> points</w:t>
      </w:r>
      <w:r w:rsidR="00C444A3">
        <w:t xml:space="preserve"> </w:t>
      </w:r>
      <w:r w:rsidR="00082D66">
        <w:t>(“</w:t>
      </w:r>
      <w:proofErr w:type="spellStart"/>
      <w:r w:rsidR="00082D66">
        <w:t>swl</w:t>
      </w:r>
      <w:proofErr w:type="spellEnd"/>
      <w:r w:rsidR="00082D66">
        <w:t>”</w:t>
      </w:r>
      <w:r w:rsidR="004A0915">
        <w:t>)</w:t>
      </w:r>
      <w:r w:rsidR="00BD4679">
        <w:t xml:space="preserve"> or </w:t>
      </w:r>
      <w:r w:rsidR="004A0915">
        <w:t>table (</w:t>
      </w:r>
      <w:r w:rsidR="00BD4679" w:rsidRPr="00F43850">
        <w:rPr>
          <w:i/>
        </w:rPr>
        <w:t>“</w:t>
      </w:r>
      <w:proofErr w:type="spellStart"/>
      <w:r w:rsidR="00BD4679" w:rsidRPr="00F43850">
        <w:rPr>
          <w:i/>
        </w:rPr>
        <w:t>swl_unloc</w:t>
      </w:r>
      <w:proofErr w:type="spellEnd"/>
      <w:r w:rsidR="00BD4679" w:rsidRPr="00F43850">
        <w:rPr>
          <w:i/>
        </w:rPr>
        <w:t>”</w:t>
      </w:r>
      <w:r w:rsidR="00082D66">
        <w:t xml:space="preserve">) </w:t>
      </w:r>
      <w:r w:rsidR="00C444A3">
        <w:t>produced by Get CWI Data tool</w:t>
      </w:r>
      <w:r w:rsidR="00F142A9">
        <w:t>s</w:t>
      </w:r>
      <w:r w:rsidR="00C444A3">
        <w:t>.</w:t>
      </w:r>
    </w:p>
    <w:p w14:paraId="29D05A39" w14:textId="65315FBE" w:rsidR="00C444A3" w:rsidRDefault="00C444A3" w:rsidP="007A4A32">
      <w:pPr>
        <w:pStyle w:val="ListParagraph"/>
        <w:numPr>
          <w:ilvl w:val="0"/>
          <w:numId w:val="7"/>
        </w:numPr>
      </w:pPr>
      <w:r>
        <w:t>Strat table: stratigraphy</w:t>
      </w:r>
      <w:r w:rsidR="00FD5338">
        <w:t>/lithology</w:t>
      </w:r>
      <w:r>
        <w:t xml:space="preserve"> table </w:t>
      </w:r>
      <w:r w:rsidR="00082D66">
        <w:t>(“</w:t>
      </w:r>
      <w:proofErr w:type="spellStart"/>
      <w:r w:rsidR="00082D66">
        <w:t>strat</w:t>
      </w:r>
      <w:proofErr w:type="spellEnd"/>
      <w:r w:rsidR="00082D66">
        <w:t>”</w:t>
      </w:r>
      <w:r w:rsidR="00BD4679">
        <w:t xml:space="preserve"> or </w:t>
      </w:r>
      <w:r w:rsidR="00BD4679" w:rsidRPr="00F43850">
        <w:rPr>
          <w:i/>
        </w:rPr>
        <w:t>“</w:t>
      </w:r>
      <w:proofErr w:type="spellStart"/>
      <w:r w:rsidR="00BD4679" w:rsidRPr="00F43850">
        <w:rPr>
          <w:i/>
        </w:rPr>
        <w:t>strat_unloc</w:t>
      </w:r>
      <w:proofErr w:type="spellEnd"/>
      <w:r w:rsidR="00BD4679" w:rsidRPr="00F43850">
        <w:rPr>
          <w:i/>
        </w:rPr>
        <w:t>”</w:t>
      </w:r>
      <w:r w:rsidR="00082D66">
        <w:t xml:space="preserve">) </w:t>
      </w:r>
      <w:r>
        <w:t>produced by Get CWI Data tool</w:t>
      </w:r>
      <w:r w:rsidR="00F142A9">
        <w:t>s</w:t>
      </w:r>
      <w:r>
        <w:t>.</w:t>
      </w:r>
    </w:p>
    <w:p w14:paraId="32FE7F5E" w14:textId="48D1B3C3" w:rsidR="00C45F04" w:rsidRPr="00183205" w:rsidRDefault="00C45F04" w:rsidP="00C45F04">
      <w:pPr>
        <w:pStyle w:val="Heading4"/>
      </w:pPr>
      <w:r w:rsidRPr="00183205">
        <w:t>Output</w:t>
      </w:r>
    </w:p>
    <w:p w14:paraId="1B5DD525" w14:textId="66BDAA58" w:rsidR="00C45F04" w:rsidRDefault="00955CB0" w:rsidP="00F34C83">
      <w:pPr>
        <w:pStyle w:val="ListParagraph"/>
      </w:pPr>
      <w:proofErr w:type="spellStart"/>
      <w:r>
        <w:t>c</w:t>
      </w:r>
      <w:r w:rsidR="00C45F04">
        <w:t>ons_</w:t>
      </w:r>
      <w:r w:rsidR="008C640E">
        <w:t>clean</w:t>
      </w:r>
      <w:proofErr w:type="spellEnd"/>
      <w:r w:rsidR="00C45F04">
        <w:t>: construction data</w:t>
      </w:r>
      <w:r w:rsidR="008C640E">
        <w:t xml:space="preserve"> </w:t>
      </w:r>
      <w:r w:rsidR="00F34C83">
        <w:t xml:space="preserve">table </w:t>
      </w:r>
      <w:r w:rsidR="008C640E">
        <w:t>with only casing</w:t>
      </w:r>
      <w:r w:rsidR="005E2610">
        <w:t xml:space="preserve">, </w:t>
      </w:r>
      <w:r w:rsidR="008C640E">
        <w:t>screen</w:t>
      </w:r>
      <w:r w:rsidR="005E2610">
        <w:t>, and open hole</w:t>
      </w:r>
      <w:r w:rsidR="008C640E">
        <w:t xml:space="preserve"> data (grout records as well as extra fields removed)</w:t>
      </w:r>
    </w:p>
    <w:p w14:paraId="539E6FCB" w14:textId="7532E593" w:rsidR="00C45F04" w:rsidRDefault="00571BD8" w:rsidP="00F34C83">
      <w:pPr>
        <w:pStyle w:val="ListParagraph"/>
      </w:pPr>
      <w:proofErr w:type="spellStart"/>
      <w:r>
        <w:lastRenderedPageBreak/>
        <w:t>dpl</w:t>
      </w:r>
      <w:r w:rsidR="00C45F04">
        <w:t>_</w:t>
      </w:r>
      <w:r w:rsidR="00B566C8">
        <w:t>clean</w:t>
      </w:r>
      <w:proofErr w:type="spellEnd"/>
      <w:r w:rsidR="00C45F04">
        <w:t xml:space="preserve">: drop pipe </w:t>
      </w:r>
      <w:proofErr w:type="spellStart"/>
      <w:r w:rsidR="00F34C83">
        <w:t>mapview</w:t>
      </w:r>
      <w:proofErr w:type="spellEnd"/>
      <w:r w:rsidR="00F34C83">
        <w:t xml:space="preserve"> p</w:t>
      </w:r>
      <w:r>
        <w:t>oint feature class</w:t>
      </w:r>
      <w:r w:rsidR="00874148">
        <w:t xml:space="preserve"> with extra fields removed</w:t>
      </w:r>
    </w:p>
    <w:p w14:paraId="53A26210" w14:textId="4FF78305" w:rsidR="004C5A3E" w:rsidRDefault="004C5A3E" w:rsidP="007A4A32">
      <w:pPr>
        <w:pStyle w:val="ListParagraph"/>
        <w:numPr>
          <w:ilvl w:val="1"/>
          <w:numId w:val="5"/>
        </w:numPr>
      </w:pPr>
      <w:r>
        <w:t xml:space="preserve">Note: records without </w:t>
      </w:r>
      <w:r w:rsidR="00BF1A87">
        <w:t>[</w:t>
      </w:r>
      <w:proofErr w:type="spellStart"/>
      <w:r>
        <w:t>dropp_len</w:t>
      </w:r>
      <w:proofErr w:type="spellEnd"/>
      <w:r w:rsidR="00BF1A87">
        <w:t>]</w:t>
      </w:r>
      <w:r>
        <w:t xml:space="preserve"> values are included in the output table</w:t>
      </w:r>
    </w:p>
    <w:p w14:paraId="655B7E64" w14:textId="1BA6BA6E" w:rsidR="00874148" w:rsidRDefault="00955CB0" w:rsidP="00EA2B33">
      <w:pPr>
        <w:pStyle w:val="ListParagraph"/>
      </w:pPr>
      <w:proofErr w:type="spellStart"/>
      <w:r>
        <w:t>s</w:t>
      </w:r>
      <w:r w:rsidR="00874148">
        <w:t>wl_clean</w:t>
      </w:r>
      <w:proofErr w:type="spellEnd"/>
      <w:r w:rsidR="00874148">
        <w:t xml:space="preserve">: </w:t>
      </w:r>
      <w:proofErr w:type="spellStart"/>
      <w:r w:rsidR="00874148">
        <w:t>swl</w:t>
      </w:r>
      <w:proofErr w:type="spellEnd"/>
      <w:r w:rsidR="00874148">
        <w:t xml:space="preserve"> </w:t>
      </w:r>
      <w:proofErr w:type="spellStart"/>
      <w:r w:rsidR="00874148">
        <w:t>mapview</w:t>
      </w:r>
      <w:proofErr w:type="spellEnd"/>
      <w:r w:rsidR="00874148">
        <w:t xml:space="preserve"> point feature class with extra fields removed</w:t>
      </w:r>
      <w:r w:rsidR="000B780B">
        <w:t xml:space="preserve"> and elevations calculated from DEM values.</w:t>
      </w:r>
    </w:p>
    <w:p w14:paraId="4D8BB40C" w14:textId="16533A5F" w:rsidR="00955CB0" w:rsidRDefault="00955CB0" w:rsidP="00EA2B33">
      <w:pPr>
        <w:pStyle w:val="ListParagraph"/>
      </w:pPr>
      <w:proofErr w:type="spellStart"/>
      <w:r>
        <w:t>strat_clean</w:t>
      </w:r>
      <w:proofErr w:type="spellEnd"/>
      <w:r>
        <w:t>: stratigraphy table with extra fields removed and elevations calculated from DEM values.</w:t>
      </w:r>
    </w:p>
    <w:p w14:paraId="4668EB10" w14:textId="77777777" w:rsidR="00F454BF" w:rsidRPr="00F454BF" w:rsidRDefault="00F454BF" w:rsidP="00F454BF">
      <w:pPr>
        <w:pStyle w:val="ListParagraph"/>
        <w:rPr>
          <w:i/>
        </w:rPr>
      </w:pPr>
      <w:proofErr w:type="spellStart"/>
      <w:r w:rsidRPr="00F454BF">
        <w:rPr>
          <w:i/>
        </w:rPr>
        <w:t>cons_unloc_clean</w:t>
      </w:r>
      <w:proofErr w:type="spellEnd"/>
      <w:r w:rsidRPr="00F454BF">
        <w:rPr>
          <w:i/>
        </w:rPr>
        <w:t>: construction data table with only casing, screen, and open hole data (grout records as wells as extra fields removed)</w:t>
      </w:r>
    </w:p>
    <w:p w14:paraId="222A28C6" w14:textId="77777777" w:rsidR="00811C52" w:rsidRPr="00F454BF" w:rsidRDefault="00811C52" w:rsidP="00811C52">
      <w:pPr>
        <w:pStyle w:val="ListParagraph"/>
        <w:rPr>
          <w:i/>
        </w:rPr>
      </w:pPr>
      <w:proofErr w:type="spellStart"/>
      <w:r w:rsidRPr="00F454BF">
        <w:rPr>
          <w:i/>
        </w:rPr>
        <w:t>dpl_unloc_clean</w:t>
      </w:r>
      <w:proofErr w:type="spellEnd"/>
      <w:r w:rsidRPr="00F454BF">
        <w:rPr>
          <w:i/>
        </w:rPr>
        <w:t xml:space="preserve">: drop pipe </w:t>
      </w:r>
      <w:proofErr w:type="spellStart"/>
      <w:r w:rsidRPr="00F454BF">
        <w:rPr>
          <w:i/>
        </w:rPr>
        <w:t>mapview</w:t>
      </w:r>
      <w:proofErr w:type="spellEnd"/>
      <w:r w:rsidRPr="00F454BF">
        <w:rPr>
          <w:i/>
        </w:rPr>
        <w:t xml:space="preserve"> point feature class</w:t>
      </w:r>
    </w:p>
    <w:p w14:paraId="466AFA4A" w14:textId="1A95AED5" w:rsidR="00811C52" w:rsidRPr="00F454BF" w:rsidRDefault="00811C52" w:rsidP="007A4A32">
      <w:pPr>
        <w:pStyle w:val="ListParagraph"/>
        <w:numPr>
          <w:ilvl w:val="1"/>
          <w:numId w:val="5"/>
        </w:numPr>
        <w:rPr>
          <w:i/>
        </w:rPr>
      </w:pPr>
      <w:r w:rsidRPr="00F454BF">
        <w:rPr>
          <w:i/>
        </w:rPr>
        <w:t xml:space="preserve">Note: records without </w:t>
      </w:r>
      <w:r w:rsidR="00BF1A87">
        <w:rPr>
          <w:i/>
        </w:rPr>
        <w:t>[</w:t>
      </w:r>
      <w:proofErr w:type="spellStart"/>
      <w:r w:rsidRPr="00F454BF">
        <w:rPr>
          <w:i/>
        </w:rPr>
        <w:t>dropp_len</w:t>
      </w:r>
      <w:proofErr w:type="spellEnd"/>
      <w:r w:rsidR="00BF1A87">
        <w:rPr>
          <w:i/>
        </w:rPr>
        <w:t>]</w:t>
      </w:r>
      <w:r w:rsidRPr="00F454BF">
        <w:rPr>
          <w:i/>
        </w:rPr>
        <w:t xml:space="preserve"> values are included in the output table</w:t>
      </w:r>
    </w:p>
    <w:p w14:paraId="488441FA" w14:textId="77777777" w:rsidR="00811C52" w:rsidRPr="00F454BF" w:rsidRDefault="00811C52" w:rsidP="00811C52">
      <w:pPr>
        <w:pStyle w:val="ListParagraph"/>
        <w:rPr>
          <w:i/>
        </w:rPr>
      </w:pPr>
      <w:proofErr w:type="spellStart"/>
      <w:r w:rsidRPr="00F454BF">
        <w:rPr>
          <w:i/>
        </w:rPr>
        <w:t>swl_unloc_clean</w:t>
      </w:r>
      <w:proofErr w:type="spellEnd"/>
      <w:r w:rsidRPr="00F454BF">
        <w:rPr>
          <w:i/>
        </w:rPr>
        <w:t xml:space="preserve">: static water level </w:t>
      </w:r>
      <w:proofErr w:type="spellStart"/>
      <w:r w:rsidRPr="00F454BF">
        <w:rPr>
          <w:i/>
        </w:rPr>
        <w:t>mapview</w:t>
      </w:r>
      <w:proofErr w:type="spellEnd"/>
      <w:r w:rsidRPr="00F454BF">
        <w:rPr>
          <w:i/>
        </w:rPr>
        <w:t xml:space="preserve"> point feature class</w:t>
      </w:r>
    </w:p>
    <w:p w14:paraId="420E9C41" w14:textId="77777777" w:rsidR="00F454BF" w:rsidRPr="00F454BF" w:rsidRDefault="00F454BF" w:rsidP="00F454BF">
      <w:pPr>
        <w:pStyle w:val="ListParagraph"/>
        <w:rPr>
          <w:i/>
        </w:rPr>
      </w:pPr>
      <w:proofErr w:type="spellStart"/>
      <w:r w:rsidRPr="00F454BF">
        <w:rPr>
          <w:i/>
        </w:rPr>
        <w:t>strat_unloc_clean</w:t>
      </w:r>
      <w:proofErr w:type="spellEnd"/>
      <w:r w:rsidRPr="00F454BF">
        <w:rPr>
          <w:i/>
        </w:rPr>
        <w:t xml:space="preserve">: </w:t>
      </w:r>
      <w:proofErr w:type="spellStart"/>
      <w:r w:rsidRPr="00F454BF">
        <w:rPr>
          <w:i/>
        </w:rPr>
        <w:t>strat</w:t>
      </w:r>
      <w:proofErr w:type="spellEnd"/>
      <w:r w:rsidRPr="00F454BF">
        <w:rPr>
          <w:i/>
        </w:rPr>
        <w:t xml:space="preserve"> data table with required fields added, extras removed</w:t>
      </w:r>
    </w:p>
    <w:p w14:paraId="6C5E1A3A" w14:textId="77777777" w:rsidR="00F454BF" w:rsidRPr="00AE67DF" w:rsidRDefault="00F454BF" w:rsidP="00F454BF">
      <w:pPr>
        <w:pStyle w:val="Heading5"/>
      </w:pPr>
      <w:r w:rsidRPr="00AE67DF">
        <w:t>Troubleshooting</w:t>
      </w:r>
    </w:p>
    <w:p w14:paraId="71211C9A" w14:textId="77777777" w:rsidR="00F454BF" w:rsidRPr="00CF7CA8" w:rsidRDefault="00F454BF" w:rsidP="00F454BF">
      <w:pPr>
        <w:pStyle w:val="ListParagraph"/>
      </w:pPr>
      <w:r>
        <w:t xml:space="preserve">WARNING: “Certain rows set to NULL due to error while evaluating python expression: </w:t>
      </w:r>
      <w:proofErr w:type="spellStart"/>
      <w:r>
        <w:t>TypeError</w:t>
      </w:r>
      <w:proofErr w:type="spellEnd"/>
      <w:r>
        <w:t>: unsupported operand type(s) for -: 'float' and '</w:t>
      </w:r>
      <w:proofErr w:type="spellStart"/>
      <w:r>
        <w:t>NoneType</w:t>
      </w:r>
      <w:proofErr w:type="spellEnd"/>
      <w:r>
        <w:t>'”</w:t>
      </w:r>
    </w:p>
    <w:p w14:paraId="78A8DC61" w14:textId="572AD17A" w:rsidR="00F454BF" w:rsidRDefault="00A9223C" w:rsidP="007A4A32">
      <w:pPr>
        <w:pStyle w:val="ListParagraph"/>
        <w:numPr>
          <w:ilvl w:val="1"/>
          <w:numId w:val="5"/>
        </w:numPr>
      </w:pPr>
      <w:r>
        <w:t xml:space="preserve">To fix, </w:t>
      </w:r>
      <w:r w:rsidR="00F454BF" w:rsidRPr="00CF7CA8">
        <w:t>populate null values in ‘</w:t>
      </w:r>
      <w:proofErr w:type="spellStart"/>
      <w:r w:rsidR="00F454BF" w:rsidRPr="00CF7CA8">
        <w:t>from_depth</w:t>
      </w:r>
      <w:proofErr w:type="spellEnd"/>
      <w:r w:rsidR="00F454BF" w:rsidRPr="00CF7CA8">
        <w:t>’ and ‘</w:t>
      </w:r>
      <w:proofErr w:type="spellStart"/>
      <w:r w:rsidR="00F454BF" w:rsidRPr="00CF7CA8">
        <w:t>to_depth</w:t>
      </w:r>
      <w:proofErr w:type="spellEnd"/>
      <w:r w:rsidR="00F454BF" w:rsidRPr="00CF7CA8">
        <w:t>’ fields in cons</w:t>
      </w:r>
      <w:r>
        <w:t>truction</w:t>
      </w:r>
      <w:r w:rsidR="00F454BF" w:rsidRPr="00CF7CA8">
        <w:t xml:space="preserve"> table, then rerun tool.</w:t>
      </w:r>
    </w:p>
    <w:p w14:paraId="6312ADF4" w14:textId="599BFAC3" w:rsidR="00E119E2" w:rsidRDefault="00E119E2" w:rsidP="00E119E2">
      <w:pPr>
        <w:pStyle w:val="ListParagraph"/>
      </w:pPr>
      <w:r>
        <w:t>ERROR: “Field [</w:t>
      </w:r>
      <w:proofErr w:type="spellStart"/>
      <w:r>
        <w:t>xxxx</w:t>
      </w:r>
      <w:proofErr w:type="spellEnd"/>
      <w:r>
        <w:t>] does not exist within table”</w:t>
      </w:r>
    </w:p>
    <w:p w14:paraId="411EF924" w14:textId="1E5A70D3" w:rsidR="00DD635A" w:rsidRDefault="00E119E2" w:rsidP="007A4A32">
      <w:pPr>
        <w:pStyle w:val="ListParagraph"/>
        <w:numPr>
          <w:ilvl w:val="1"/>
          <w:numId w:val="5"/>
        </w:numPr>
      </w:pPr>
      <w:r>
        <w:t>Verify you are using the correct input tables with the correct tool.</w:t>
      </w:r>
    </w:p>
    <w:p w14:paraId="64B82C0C" w14:textId="7D8DC9AB" w:rsidR="00C10AC2" w:rsidRDefault="00C10AC2" w:rsidP="001833C2">
      <w:pPr>
        <w:spacing w:before="120" w:after="0"/>
        <w:jc w:val="center"/>
      </w:pPr>
      <w:r>
        <w:rPr>
          <w:noProof/>
        </w:rPr>
        <w:drawing>
          <wp:inline distT="0" distB="0" distL="0" distR="0" wp14:anchorId="3E4F2FB4" wp14:editId="2D8DEA0E">
            <wp:extent cx="1211124" cy="1143000"/>
            <wp:effectExtent l="0" t="0" r="8255" b="0"/>
            <wp:docPr id="1251164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64789" name=""/>
                    <pic:cNvPicPr/>
                  </pic:nvPicPr>
                  <pic:blipFill>
                    <a:blip r:embed="rId45"/>
                    <a:stretch>
                      <a:fillRect/>
                    </a:stretch>
                  </pic:blipFill>
                  <pic:spPr>
                    <a:xfrm>
                      <a:off x="0" y="0"/>
                      <a:ext cx="1256752" cy="1186061"/>
                    </a:xfrm>
                    <a:prstGeom prst="rect">
                      <a:avLst/>
                    </a:prstGeom>
                  </pic:spPr>
                </pic:pic>
              </a:graphicData>
            </a:graphic>
          </wp:inline>
        </w:drawing>
      </w:r>
    </w:p>
    <w:p w14:paraId="25903446" w14:textId="473293F1" w:rsidR="00FB16BA" w:rsidRDefault="00DD635A" w:rsidP="00AB09F0">
      <w:pPr>
        <w:pStyle w:val="Heading2"/>
        <w:rPr>
          <w:spacing w:val="8"/>
        </w:rPr>
      </w:pPr>
      <w:bookmarkStart w:id="45" w:name="_Editing_Well_Data"/>
      <w:bookmarkStart w:id="46" w:name="_Toc191454501"/>
      <w:bookmarkEnd w:id="45"/>
      <w:r>
        <w:rPr>
          <w:spacing w:val="8"/>
        </w:rPr>
        <w:t>REVIEW OUTPUT DATA BEFORE PROCEEDING!</w:t>
      </w:r>
      <w:bookmarkEnd w:id="46"/>
    </w:p>
    <w:p w14:paraId="7092FCAE" w14:textId="51F49A9E" w:rsidR="006F6A1D" w:rsidRPr="006F6A1D" w:rsidRDefault="006F6A1D" w:rsidP="006F6A1D">
      <w:r w:rsidRPr="00F90704">
        <w:t xml:space="preserve">The cross sections created using this tool </w:t>
      </w:r>
      <w:r>
        <w:t>use data</w:t>
      </w:r>
      <w:r w:rsidRPr="00F90704">
        <w:t xml:space="preserve"> from the County Well Index (CWI). The CWI database does contain </w:t>
      </w:r>
      <w:proofErr w:type="gramStart"/>
      <w:r w:rsidRPr="00F90704">
        <w:t>errors</w:t>
      </w:r>
      <w:proofErr w:type="gramEnd"/>
      <w:r w:rsidRPr="00F90704">
        <w:t xml:space="preserve"> and all information should be vetted prior to finalizing cross sections.</w:t>
      </w:r>
    </w:p>
    <w:p w14:paraId="29B8006B" w14:textId="083F33A0" w:rsidR="00DD635A" w:rsidRDefault="004E6870" w:rsidP="00DD635A">
      <w:pPr>
        <w:pStyle w:val="ListParagraph"/>
      </w:pPr>
      <w:r>
        <w:t>“</w:t>
      </w:r>
      <w:proofErr w:type="spellStart"/>
      <w:r w:rsidR="00DD635A">
        <w:t>Wwpt</w:t>
      </w:r>
      <w:proofErr w:type="spellEnd"/>
      <w:r>
        <w:t>”</w:t>
      </w:r>
      <w:r w:rsidR="00DD635A">
        <w:t xml:space="preserve"> and </w:t>
      </w:r>
      <w:r w:rsidRPr="004E6870">
        <w:rPr>
          <w:i/>
          <w:iCs/>
        </w:rPr>
        <w:t>“</w:t>
      </w:r>
      <w:proofErr w:type="spellStart"/>
      <w:r w:rsidR="00DD635A" w:rsidRPr="004E6870">
        <w:rPr>
          <w:i/>
          <w:iCs/>
        </w:rPr>
        <w:t>wwpt_unloc</w:t>
      </w:r>
      <w:proofErr w:type="spellEnd"/>
      <w:r w:rsidRPr="004E6870">
        <w:rPr>
          <w:i/>
          <w:iCs/>
        </w:rPr>
        <w:t>”</w:t>
      </w:r>
    </w:p>
    <w:p w14:paraId="50280AE1" w14:textId="0F1893FE" w:rsidR="00DD635A" w:rsidRDefault="00DD635A" w:rsidP="007A4A32">
      <w:pPr>
        <w:pStyle w:val="ListParagraph"/>
        <w:numPr>
          <w:ilvl w:val="1"/>
          <w:numId w:val="5"/>
        </w:numPr>
      </w:pPr>
      <w:r>
        <w:t>Do any wells need to be added?</w:t>
      </w:r>
    </w:p>
    <w:p w14:paraId="098CF993" w14:textId="1F019578" w:rsidR="00DD635A" w:rsidRDefault="00DD635A" w:rsidP="007A4A32">
      <w:pPr>
        <w:pStyle w:val="ListParagraph"/>
        <w:numPr>
          <w:ilvl w:val="1"/>
          <w:numId w:val="5"/>
        </w:numPr>
      </w:pPr>
      <w:r>
        <w:t>Do any wells need to be removed?</w:t>
      </w:r>
    </w:p>
    <w:p w14:paraId="338100DA" w14:textId="64FF77A8" w:rsidR="00DD635A" w:rsidRDefault="00DD635A" w:rsidP="007A4A32">
      <w:pPr>
        <w:pStyle w:val="ListParagraph"/>
        <w:numPr>
          <w:ilvl w:val="1"/>
          <w:numId w:val="5"/>
        </w:numPr>
      </w:pPr>
      <w:r>
        <w:t>Do any well points need to be moved to a more accurate location?</w:t>
      </w:r>
    </w:p>
    <w:p w14:paraId="34ACE5D7" w14:textId="767BC603" w:rsidR="00DD635A" w:rsidRDefault="00DD635A" w:rsidP="007A4A32">
      <w:pPr>
        <w:pStyle w:val="ListParagraph"/>
        <w:numPr>
          <w:ilvl w:val="1"/>
          <w:numId w:val="5"/>
        </w:numPr>
      </w:pPr>
      <w:r>
        <w:t>Does the buffer distance need to change?</w:t>
      </w:r>
    </w:p>
    <w:p w14:paraId="61BE18EA" w14:textId="2C06D804" w:rsidR="004E6870" w:rsidRDefault="00764D2A" w:rsidP="004E6870">
      <w:pPr>
        <w:pStyle w:val="ListParagraph"/>
      </w:pPr>
      <w:r>
        <w:t>“</w:t>
      </w:r>
      <w:proofErr w:type="spellStart"/>
      <w:proofErr w:type="gramStart"/>
      <w:r>
        <w:t>cons</w:t>
      </w:r>
      <w:proofErr w:type="gramEnd"/>
      <w:r>
        <w:t>_clean</w:t>
      </w:r>
      <w:proofErr w:type="spellEnd"/>
      <w:r>
        <w:t xml:space="preserve">” and </w:t>
      </w:r>
      <w:r w:rsidRPr="006F6A1D">
        <w:rPr>
          <w:i/>
          <w:iCs/>
        </w:rPr>
        <w:t>“</w:t>
      </w:r>
      <w:proofErr w:type="spellStart"/>
      <w:r w:rsidRPr="006F6A1D">
        <w:rPr>
          <w:i/>
          <w:iCs/>
        </w:rPr>
        <w:t>cons_unloc_clean</w:t>
      </w:r>
      <w:proofErr w:type="spellEnd"/>
      <w:r w:rsidRPr="006F6A1D">
        <w:rPr>
          <w:i/>
          <w:iCs/>
        </w:rPr>
        <w:t>”</w:t>
      </w:r>
    </w:p>
    <w:p w14:paraId="2C886F6C" w14:textId="6876A205" w:rsidR="00764D2A" w:rsidRDefault="00764D2A" w:rsidP="007A4A32">
      <w:pPr>
        <w:pStyle w:val="ListParagraph"/>
        <w:numPr>
          <w:ilvl w:val="1"/>
          <w:numId w:val="5"/>
        </w:numPr>
      </w:pPr>
      <w:r>
        <w:t>Are any records missing?</w:t>
      </w:r>
    </w:p>
    <w:p w14:paraId="70B635B8" w14:textId="0A0B1B74" w:rsidR="00764D2A" w:rsidRDefault="00764D2A" w:rsidP="007A4A32">
      <w:pPr>
        <w:pStyle w:val="ListParagraph"/>
        <w:numPr>
          <w:ilvl w:val="1"/>
          <w:numId w:val="5"/>
        </w:numPr>
      </w:pPr>
      <w:r>
        <w:t>Are any records incorrect?</w:t>
      </w:r>
    </w:p>
    <w:p w14:paraId="5E4A0F1E" w14:textId="5A32D5A0" w:rsidR="00764D2A" w:rsidRDefault="00764D2A" w:rsidP="007A4A32">
      <w:pPr>
        <w:pStyle w:val="ListParagraph"/>
        <w:numPr>
          <w:ilvl w:val="1"/>
          <w:numId w:val="5"/>
        </w:numPr>
      </w:pPr>
      <w:r>
        <w:t xml:space="preserve">Note: </w:t>
      </w:r>
    </w:p>
    <w:p w14:paraId="629EE998" w14:textId="51AA2B44" w:rsidR="00764D2A" w:rsidRDefault="00764D2A" w:rsidP="007A4A32">
      <w:pPr>
        <w:pStyle w:val="ListParagraph"/>
        <w:numPr>
          <w:ilvl w:val="2"/>
          <w:numId w:val="5"/>
        </w:numPr>
      </w:pPr>
      <w:r>
        <w:lastRenderedPageBreak/>
        <w:t xml:space="preserve">Review well log scans on </w:t>
      </w:r>
      <w:hyperlink r:id="rId46" w:history="1">
        <w:r w:rsidRPr="00764D2A">
          <w:rPr>
            <w:rStyle w:val="Hyperlink"/>
          </w:rPr>
          <w:t>MWI</w:t>
        </w:r>
      </w:hyperlink>
      <w:r>
        <w:t xml:space="preserve"> to verify correct values.</w:t>
      </w:r>
    </w:p>
    <w:p w14:paraId="258FA1D1" w14:textId="6AB7F51F" w:rsidR="00764D2A" w:rsidRPr="00DD635A" w:rsidRDefault="006F6A1D" w:rsidP="007A4A32">
      <w:pPr>
        <w:pStyle w:val="ListParagraph"/>
        <w:numPr>
          <w:ilvl w:val="2"/>
          <w:numId w:val="5"/>
        </w:numPr>
      </w:pPr>
      <w:proofErr w:type="spellStart"/>
      <w:r>
        <w:t>O</w:t>
      </w:r>
      <w:r w:rsidR="00764D2A">
        <w:t>verdrills</w:t>
      </w:r>
      <w:proofErr w:type="spellEnd"/>
      <w:r w:rsidR="00764D2A">
        <w:t xml:space="preserve"> are often indicated by a record with [CONSTYPE] field value of “H” and a “Null” value in the [</w:t>
      </w:r>
      <w:proofErr w:type="spellStart"/>
      <w:r w:rsidR="00764D2A">
        <w:t>From_Depth</w:t>
      </w:r>
      <w:proofErr w:type="spellEnd"/>
      <w:r w:rsidR="00764D2A">
        <w:t>] field</w:t>
      </w:r>
      <w:r>
        <w:t>.</w:t>
      </w:r>
    </w:p>
    <w:p w14:paraId="72FEF55F" w14:textId="44A1A45D" w:rsidR="00DD635A" w:rsidRDefault="00764D2A" w:rsidP="004E6870">
      <w:pPr>
        <w:pStyle w:val="ListParagraph"/>
      </w:pPr>
      <w:r>
        <w:t>“</w:t>
      </w:r>
      <w:proofErr w:type="spellStart"/>
      <w:proofErr w:type="gramStart"/>
      <w:r>
        <w:t>strat</w:t>
      </w:r>
      <w:proofErr w:type="gramEnd"/>
      <w:r>
        <w:t>_clean</w:t>
      </w:r>
      <w:proofErr w:type="spellEnd"/>
      <w:r>
        <w:t xml:space="preserve">” and </w:t>
      </w:r>
      <w:r w:rsidRPr="006F6A1D">
        <w:rPr>
          <w:i/>
          <w:iCs/>
        </w:rPr>
        <w:t>“</w:t>
      </w:r>
      <w:proofErr w:type="spellStart"/>
      <w:r w:rsidRPr="006F6A1D">
        <w:rPr>
          <w:i/>
          <w:iCs/>
        </w:rPr>
        <w:t>strat_unloc_clean</w:t>
      </w:r>
      <w:proofErr w:type="spellEnd"/>
      <w:r w:rsidRPr="006F6A1D">
        <w:rPr>
          <w:i/>
          <w:iCs/>
        </w:rPr>
        <w:t>”</w:t>
      </w:r>
    </w:p>
    <w:p w14:paraId="6759C475" w14:textId="77777777" w:rsidR="006F6A1D" w:rsidRDefault="006F6A1D" w:rsidP="007A4A32">
      <w:pPr>
        <w:pStyle w:val="ListParagraph"/>
        <w:numPr>
          <w:ilvl w:val="1"/>
          <w:numId w:val="5"/>
        </w:numPr>
      </w:pPr>
      <w:r>
        <w:t>Are any records missing?</w:t>
      </w:r>
    </w:p>
    <w:p w14:paraId="79D2AE8B" w14:textId="77777777" w:rsidR="006F6A1D" w:rsidRDefault="006F6A1D" w:rsidP="007A4A32">
      <w:pPr>
        <w:pStyle w:val="ListParagraph"/>
        <w:numPr>
          <w:ilvl w:val="1"/>
          <w:numId w:val="5"/>
        </w:numPr>
      </w:pPr>
      <w:r>
        <w:t>Are any records incorrect?</w:t>
      </w:r>
    </w:p>
    <w:p w14:paraId="31CB827D" w14:textId="765C7C2D" w:rsidR="006F6A1D" w:rsidRDefault="006F6A1D" w:rsidP="007A4A32">
      <w:pPr>
        <w:pStyle w:val="ListParagraph"/>
        <w:numPr>
          <w:ilvl w:val="1"/>
          <w:numId w:val="5"/>
        </w:numPr>
      </w:pPr>
      <w:r>
        <w:t>Note:</w:t>
      </w:r>
    </w:p>
    <w:p w14:paraId="15AEE2CF" w14:textId="7A86D765" w:rsidR="006F6A1D" w:rsidRDefault="006F6A1D" w:rsidP="007A4A32">
      <w:pPr>
        <w:pStyle w:val="ListParagraph"/>
        <w:numPr>
          <w:ilvl w:val="2"/>
          <w:numId w:val="5"/>
        </w:numPr>
      </w:pPr>
      <w:r>
        <w:t xml:space="preserve">Review well log scans on </w:t>
      </w:r>
      <w:hyperlink r:id="rId47" w:history="1">
        <w:r w:rsidRPr="00764D2A">
          <w:rPr>
            <w:rStyle w:val="Hyperlink"/>
          </w:rPr>
          <w:t>MWI</w:t>
        </w:r>
      </w:hyperlink>
      <w:r>
        <w:t xml:space="preserve"> to verify correct values.</w:t>
      </w:r>
    </w:p>
    <w:p w14:paraId="5BBD1B90" w14:textId="41BB10D2" w:rsidR="00764D2A" w:rsidRDefault="00764D2A" w:rsidP="00764D2A">
      <w:pPr>
        <w:pStyle w:val="ListParagraph"/>
      </w:pPr>
      <w:r>
        <w:t>“</w:t>
      </w:r>
      <w:proofErr w:type="spellStart"/>
      <w:proofErr w:type="gramStart"/>
      <w:r>
        <w:t>swl</w:t>
      </w:r>
      <w:proofErr w:type="gramEnd"/>
      <w:r>
        <w:t>_clean</w:t>
      </w:r>
      <w:proofErr w:type="spellEnd"/>
      <w:r>
        <w:t xml:space="preserve">” and </w:t>
      </w:r>
      <w:r w:rsidRPr="006F6A1D">
        <w:rPr>
          <w:i/>
          <w:iCs/>
        </w:rPr>
        <w:t>“</w:t>
      </w:r>
      <w:proofErr w:type="spellStart"/>
      <w:r w:rsidRPr="006F6A1D">
        <w:rPr>
          <w:i/>
          <w:iCs/>
        </w:rPr>
        <w:t>swl_unloc_clean</w:t>
      </w:r>
      <w:proofErr w:type="spellEnd"/>
      <w:r w:rsidRPr="006F6A1D">
        <w:rPr>
          <w:i/>
          <w:iCs/>
        </w:rPr>
        <w:t>”</w:t>
      </w:r>
    </w:p>
    <w:p w14:paraId="58EDB566" w14:textId="77777777" w:rsidR="006F6A1D" w:rsidRDefault="006F6A1D" w:rsidP="007A4A32">
      <w:pPr>
        <w:pStyle w:val="ListParagraph"/>
        <w:numPr>
          <w:ilvl w:val="1"/>
          <w:numId w:val="5"/>
        </w:numPr>
      </w:pPr>
      <w:r>
        <w:t>Are any records missing?</w:t>
      </w:r>
    </w:p>
    <w:p w14:paraId="3254DECD" w14:textId="77777777" w:rsidR="006F6A1D" w:rsidRDefault="006F6A1D" w:rsidP="007A4A32">
      <w:pPr>
        <w:pStyle w:val="ListParagraph"/>
        <w:numPr>
          <w:ilvl w:val="1"/>
          <w:numId w:val="5"/>
        </w:numPr>
      </w:pPr>
      <w:r>
        <w:t>Are any records incorrect?</w:t>
      </w:r>
    </w:p>
    <w:p w14:paraId="59B2B5E4" w14:textId="77777777" w:rsidR="006F6A1D" w:rsidRDefault="006F6A1D" w:rsidP="007A4A32">
      <w:pPr>
        <w:pStyle w:val="ListParagraph"/>
        <w:numPr>
          <w:ilvl w:val="1"/>
          <w:numId w:val="5"/>
        </w:numPr>
      </w:pPr>
      <w:r>
        <w:t>Do any well points need to be moved to a more accurate location?</w:t>
      </w:r>
    </w:p>
    <w:p w14:paraId="7CF422A7" w14:textId="77777777" w:rsidR="006F6A1D" w:rsidRDefault="006F6A1D" w:rsidP="007A4A32">
      <w:pPr>
        <w:pStyle w:val="ListParagraph"/>
        <w:numPr>
          <w:ilvl w:val="1"/>
          <w:numId w:val="5"/>
        </w:numPr>
      </w:pPr>
      <w:r>
        <w:t>Note:</w:t>
      </w:r>
    </w:p>
    <w:p w14:paraId="4D232921" w14:textId="5DDAB504" w:rsidR="006F6A1D" w:rsidRDefault="006F6A1D" w:rsidP="007A4A32">
      <w:pPr>
        <w:pStyle w:val="ListParagraph"/>
        <w:numPr>
          <w:ilvl w:val="2"/>
          <w:numId w:val="5"/>
        </w:numPr>
      </w:pPr>
      <w:r>
        <w:t xml:space="preserve">Review well log scans on </w:t>
      </w:r>
      <w:hyperlink r:id="rId48" w:history="1">
        <w:r w:rsidRPr="00764D2A">
          <w:rPr>
            <w:rStyle w:val="Hyperlink"/>
          </w:rPr>
          <w:t>MWI</w:t>
        </w:r>
      </w:hyperlink>
      <w:r>
        <w:t xml:space="preserve"> to verify correct values.</w:t>
      </w:r>
    </w:p>
    <w:p w14:paraId="360CB1E4" w14:textId="30899290" w:rsidR="00764D2A" w:rsidRPr="006A527A" w:rsidRDefault="00764D2A" w:rsidP="00764D2A">
      <w:pPr>
        <w:pStyle w:val="ListParagraph"/>
      </w:pPr>
      <w:r>
        <w:t>“</w:t>
      </w:r>
      <w:proofErr w:type="spellStart"/>
      <w:proofErr w:type="gramStart"/>
      <w:r>
        <w:t>dpl</w:t>
      </w:r>
      <w:proofErr w:type="gramEnd"/>
      <w:r>
        <w:t>_clean</w:t>
      </w:r>
      <w:proofErr w:type="spellEnd"/>
      <w:r>
        <w:t xml:space="preserve">” and </w:t>
      </w:r>
      <w:r w:rsidRPr="006F6A1D">
        <w:rPr>
          <w:i/>
          <w:iCs/>
        </w:rPr>
        <w:t>“</w:t>
      </w:r>
      <w:proofErr w:type="spellStart"/>
      <w:r w:rsidRPr="006F6A1D">
        <w:rPr>
          <w:i/>
          <w:iCs/>
        </w:rPr>
        <w:t>dpl_unloc_clean</w:t>
      </w:r>
      <w:proofErr w:type="spellEnd"/>
      <w:r w:rsidRPr="006F6A1D">
        <w:rPr>
          <w:i/>
          <w:iCs/>
        </w:rPr>
        <w:t>”</w:t>
      </w:r>
    </w:p>
    <w:p w14:paraId="18AE6597" w14:textId="77777777" w:rsidR="006A527A" w:rsidRDefault="006A527A" w:rsidP="007A4A32">
      <w:pPr>
        <w:pStyle w:val="ListParagraph"/>
        <w:numPr>
          <w:ilvl w:val="1"/>
          <w:numId w:val="5"/>
        </w:numPr>
      </w:pPr>
      <w:r>
        <w:t>Are any records missing?</w:t>
      </w:r>
    </w:p>
    <w:p w14:paraId="757C0B8C" w14:textId="77777777" w:rsidR="006A527A" w:rsidRDefault="006A527A" w:rsidP="007A4A32">
      <w:pPr>
        <w:pStyle w:val="ListParagraph"/>
        <w:numPr>
          <w:ilvl w:val="1"/>
          <w:numId w:val="5"/>
        </w:numPr>
      </w:pPr>
      <w:r>
        <w:t>Are any records incorrect?</w:t>
      </w:r>
    </w:p>
    <w:p w14:paraId="32D3F4D1" w14:textId="77777777" w:rsidR="006A527A" w:rsidRDefault="006A527A" w:rsidP="007A4A32">
      <w:pPr>
        <w:pStyle w:val="ListParagraph"/>
        <w:numPr>
          <w:ilvl w:val="1"/>
          <w:numId w:val="5"/>
        </w:numPr>
      </w:pPr>
      <w:r>
        <w:t>Do any well points need to be moved to a more accurate location?</w:t>
      </w:r>
    </w:p>
    <w:p w14:paraId="0863D29E" w14:textId="77777777" w:rsidR="006A527A" w:rsidRDefault="006A527A" w:rsidP="007A4A32">
      <w:pPr>
        <w:pStyle w:val="ListParagraph"/>
        <w:numPr>
          <w:ilvl w:val="1"/>
          <w:numId w:val="5"/>
        </w:numPr>
      </w:pPr>
      <w:r>
        <w:t>Note:</w:t>
      </w:r>
    </w:p>
    <w:p w14:paraId="50925407" w14:textId="26D27E08" w:rsidR="006A527A" w:rsidRDefault="006A527A" w:rsidP="007A4A32">
      <w:pPr>
        <w:pStyle w:val="ListParagraph"/>
        <w:numPr>
          <w:ilvl w:val="2"/>
          <w:numId w:val="5"/>
        </w:numPr>
      </w:pPr>
      <w:r>
        <w:t xml:space="preserve">Review well log scans on </w:t>
      </w:r>
      <w:hyperlink r:id="rId49" w:history="1">
        <w:r w:rsidRPr="00764D2A">
          <w:rPr>
            <w:rStyle w:val="Hyperlink"/>
          </w:rPr>
          <w:t>MWI</w:t>
        </w:r>
      </w:hyperlink>
      <w:r>
        <w:t xml:space="preserve"> to verify correct values.</w:t>
      </w:r>
    </w:p>
    <w:p w14:paraId="661DC02C" w14:textId="3F240902" w:rsidR="006A527A" w:rsidRPr="00DD635A" w:rsidRDefault="006A527A" w:rsidP="006A527A">
      <w:r>
        <w:t xml:space="preserve">If no changes are required, skip ahead to </w:t>
      </w:r>
      <w:hyperlink w:anchor="_4_Make_Lixpy" w:history="1">
        <w:r w:rsidRPr="006A527A">
          <w:rPr>
            <w:rStyle w:val="Hyperlink"/>
          </w:rPr>
          <w:t xml:space="preserve">4 Make </w:t>
        </w:r>
        <w:proofErr w:type="spellStart"/>
        <w:r w:rsidRPr="006A527A">
          <w:rPr>
            <w:rStyle w:val="Hyperlink"/>
          </w:rPr>
          <w:t>Lixpy</w:t>
        </w:r>
        <w:proofErr w:type="spellEnd"/>
        <w:r w:rsidRPr="006A527A">
          <w:rPr>
            <w:rStyle w:val="Hyperlink"/>
          </w:rPr>
          <w:t xml:space="preserve"> Diagrams</w:t>
        </w:r>
      </w:hyperlink>
      <w:r>
        <w:t>.</w:t>
      </w:r>
    </w:p>
    <w:p w14:paraId="2F509DA1" w14:textId="166115DB" w:rsidR="00AB09F0" w:rsidRDefault="00AB09F0" w:rsidP="0088518C">
      <w:pPr>
        <w:pStyle w:val="Heading3"/>
        <w:rPr>
          <w:spacing w:val="-2"/>
        </w:rPr>
      </w:pPr>
      <w:bookmarkStart w:id="47" w:name="_Toc191454502"/>
      <w:r>
        <w:t>Editing Well</w:t>
      </w:r>
      <w:r>
        <w:rPr>
          <w:spacing w:val="21"/>
        </w:rPr>
        <w:t xml:space="preserve"> </w:t>
      </w:r>
      <w:r>
        <w:rPr>
          <w:spacing w:val="-2"/>
        </w:rPr>
        <w:t>Data</w:t>
      </w:r>
      <w:bookmarkEnd w:id="47"/>
    </w:p>
    <w:p w14:paraId="407A9C62" w14:textId="7B62C838" w:rsidR="00FF447C" w:rsidRPr="00BC39EC" w:rsidRDefault="00BC39EC" w:rsidP="00AB09F0">
      <w:r w:rsidRPr="00BC39EC">
        <w:rPr>
          <w:b/>
          <w:bCs/>
        </w:rPr>
        <w:t>Warning!</w:t>
      </w:r>
      <w:r>
        <w:t xml:space="preserve"> </w:t>
      </w:r>
      <w:r w:rsidR="00AB09F0" w:rsidRPr="00BC39EC">
        <w:t xml:space="preserve">Only make these changes AFTER running the </w:t>
      </w:r>
      <w:r w:rsidR="006A527A">
        <w:t>Clean</w:t>
      </w:r>
      <w:r w:rsidR="00AB09F0" w:rsidRPr="00BC39EC">
        <w:t xml:space="preserve"> CWI tool</w:t>
      </w:r>
      <w:r w:rsidR="006A527A">
        <w:t>s</w:t>
      </w:r>
      <w:r w:rsidR="00AB09F0" w:rsidRPr="00BC39EC">
        <w:t>.</w:t>
      </w:r>
    </w:p>
    <w:p w14:paraId="62664FD5" w14:textId="4BCE4C1F" w:rsidR="00AB09F0" w:rsidRDefault="00AB09F0" w:rsidP="00AB09F0">
      <w:pPr>
        <w:pStyle w:val="Heading3"/>
      </w:pPr>
      <w:bookmarkStart w:id="48" w:name="_Edit_well_locations"/>
      <w:bookmarkStart w:id="49" w:name="_Editing_well_locations"/>
      <w:bookmarkStart w:id="50" w:name="_Toc191454503"/>
      <w:bookmarkEnd w:id="48"/>
      <w:bookmarkEnd w:id="49"/>
      <w:r>
        <w:t>Edit</w:t>
      </w:r>
      <w:r w:rsidR="00DC0ACC">
        <w:t>ing</w:t>
      </w:r>
      <w:r>
        <w:rPr>
          <w:spacing w:val="10"/>
        </w:rPr>
        <w:t xml:space="preserve"> </w:t>
      </w:r>
      <w:r w:rsidR="00482F28">
        <w:t>W</w:t>
      </w:r>
      <w:r>
        <w:t>ell</w:t>
      </w:r>
      <w:r>
        <w:rPr>
          <w:spacing w:val="23"/>
        </w:rPr>
        <w:t xml:space="preserve"> </w:t>
      </w:r>
      <w:r w:rsidR="00462E8F">
        <w:rPr>
          <w:rFonts w:ascii="Calibri" w:hAnsi="Calibri" w:cstheme="majorBidi"/>
          <w:bCs/>
          <w:iCs/>
          <w:sz w:val="24"/>
        </w:rPr>
        <w:t>L</w:t>
      </w:r>
      <w:r w:rsidRPr="0088518C">
        <w:rPr>
          <w:rFonts w:ascii="Calibri" w:hAnsi="Calibri" w:cstheme="majorBidi"/>
          <w:bCs/>
          <w:iCs/>
          <w:sz w:val="24"/>
        </w:rPr>
        <w:t>ocations</w:t>
      </w:r>
      <w:bookmarkEnd w:id="50"/>
    </w:p>
    <w:p w14:paraId="0A119478" w14:textId="505EEEA6" w:rsidR="00AB09F0" w:rsidRDefault="00AB09F0" w:rsidP="007A4A32">
      <w:pPr>
        <w:pStyle w:val="ListParagraph"/>
        <w:widowControl w:val="0"/>
        <w:numPr>
          <w:ilvl w:val="0"/>
          <w:numId w:val="12"/>
        </w:numPr>
        <w:tabs>
          <w:tab w:val="left" w:pos="840"/>
        </w:tabs>
        <w:autoSpaceDE w:val="0"/>
        <w:autoSpaceDN w:val="0"/>
        <w:spacing w:before="27" w:after="0" w:line="261" w:lineRule="auto"/>
        <w:ind w:right="450"/>
        <w:contextualSpacing w:val="0"/>
      </w:pPr>
      <w:r>
        <w:t>If it is determined that</w:t>
      </w:r>
      <w:r>
        <w:rPr>
          <w:spacing w:val="-4"/>
        </w:rPr>
        <w:t xml:space="preserve"> </w:t>
      </w:r>
      <w:r>
        <w:t>a well is inaccurately</w:t>
      </w:r>
      <w:r>
        <w:rPr>
          <w:spacing w:val="-18"/>
        </w:rPr>
        <w:t xml:space="preserve"> </w:t>
      </w:r>
      <w:r>
        <w:t>located, the well point can be moved in the “Map View”</w:t>
      </w:r>
      <w:r>
        <w:rPr>
          <w:spacing w:val="-9"/>
        </w:rPr>
        <w:t xml:space="preserve"> </w:t>
      </w:r>
      <w:r>
        <w:t>data frame.</w:t>
      </w:r>
      <w:r>
        <w:rPr>
          <w:spacing w:val="-2"/>
        </w:rPr>
        <w:t xml:space="preserve"> </w:t>
      </w:r>
      <w:r>
        <w:t>Start</w:t>
      </w:r>
      <w:r>
        <w:rPr>
          <w:spacing w:val="-11"/>
        </w:rPr>
        <w:t xml:space="preserve"> </w:t>
      </w:r>
      <w:r>
        <w:t xml:space="preserve">by clicking on the </w:t>
      </w:r>
      <w:proofErr w:type="spellStart"/>
      <w:r w:rsidR="00D9767E">
        <w:t>mapview</w:t>
      </w:r>
      <w:proofErr w:type="spellEnd"/>
      <w:r w:rsidR="00D9767E">
        <w:t xml:space="preserve"> well point </w:t>
      </w:r>
      <w:r>
        <w:t>layer</w:t>
      </w:r>
      <w:r w:rsidR="00D9767E">
        <w:t xml:space="preserve"> (“</w:t>
      </w:r>
      <w:proofErr w:type="spellStart"/>
      <w:r w:rsidR="00D9767E">
        <w:t>wwpt</w:t>
      </w:r>
      <w:proofErr w:type="spellEnd"/>
      <w:r w:rsidR="00D9767E">
        <w:t>” or “</w:t>
      </w:r>
      <w:proofErr w:type="spellStart"/>
      <w:r w:rsidR="00D9767E">
        <w:rPr>
          <w:i/>
          <w:iCs/>
        </w:rPr>
        <w:t>wwpt_unloc</w:t>
      </w:r>
      <w:proofErr w:type="spellEnd"/>
      <w:r w:rsidR="00D9767E">
        <w:rPr>
          <w:i/>
          <w:iCs/>
        </w:rPr>
        <w:t>”</w:t>
      </w:r>
      <w:r w:rsidR="00D9767E">
        <w:t>)</w:t>
      </w:r>
      <w:r>
        <w:t>, then open the Edit ribbon.</w:t>
      </w:r>
    </w:p>
    <w:p w14:paraId="5F797D42" w14:textId="765E9A44" w:rsidR="00AB09F0" w:rsidRDefault="00AB09F0" w:rsidP="007A4A32">
      <w:pPr>
        <w:pStyle w:val="ListParagraph"/>
        <w:widowControl w:val="0"/>
        <w:numPr>
          <w:ilvl w:val="0"/>
          <w:numId w:val="12"/>
        </w:numPr>
        <w:tabs>
          <w:tab w:val="left" w:pos="840"/>
        </w:tabs>
        <w:autoSpaceDE w:val="0"/>
        <w:autoSpaceDN w:val="0"/>
        <w:spacing w:before="0" w:after="0" w:line="256" w:lineRule="auto"/>
        <w:ind w:right="649"/>
        <w:contextualSpacing w:val="0"/>
      </w:pPr>
      <w:r>
        <w:t>Click on</w:t>
      </w:r>
      <w:r>
        <w:rPr>
          <w:spacing w:val="-9"/>
        </w:rPr>
        <w:t xml:space="preserve"> </w:t>
      </w:r>
      <w:r>
        <w:t>the</w:t>
      </w:r>
      <w:r>
        <w:rPr>
          <w:spacing w:val="-3"/>
        </w:rPr>
        <w:t xml:space="preserve"> </w:t>
      </w:r>
      <w:r>
        <w:t>well</w:t>
      </w:r>
      <w:r>
        <w:rPr>
          <w:spacing w:val="-7"/>
        </w:rPr>
        <w:t xml:space="preserve"> </w:t>
      </w:r>
      <w:r>
        <w:t>point</w:t>
      </w:r>
      <w:r>
        <w:rPr>
          <w:spacing w:val="17"/>
        </w:rPr>
        <w:t xml:space="preserve"> </w:t>
      </w:r>
      <w:r>
        <w:t>of</w:t>
      </w:r>
      <w:r>
        <w:rPr>
          <w:spacing w:val="-8"/>
        </w:rPr>
        <w:t xml:space="preserve"> </w:t>
      </w:r>
      <w:r>
        <w:t>interest using</w:t>
      </w:r>
      <w:r>
        <w:rPr>
          <w:spacing w:val="18"/>
        </w:rPr>
        <w:t xml:space="preserve"> </w:t>
      </w:r>
      <w:r>
        <w:t>the</w:t>
      </w:r>
      <w:r>
        <w:rPr>
          <w:spacing w:val="-17"/>
        </w:rPr>
        <w:t xml:space="preserve"> </w:t>
      </w:r>
      <w:r>
        <w:rPr>
          <w:b/>
        </w:rPr>
        <w:t>Selection</w:t>
      </w:r>
      <w:r>
        <w:rPr>
          <w:b/>
          <w:spacing w:val="-11"/>
        </w:rPr>
        <w:t xml:space="preserve"> </w:t>
      </w:r>
      <w:r>
        <w:t>tool</w:t>
      </w:r>
      <w:r>
        <w:rPr>
          <w:spacing w:val="-7"/>
        </w:rPr>
        <w:t xml:space="preserve"> </w:t>
      </w:r>
      <w:r>
        <w:t>to</w:t>
      </w:r>
      <w:r>
        <w:rPr>
          <w:spacing w:val="-9"/>
        </w:rPr>
        <w:t xml:space="preserve"> </w:t>
      </w:r>
      <w:r>
        <w:t>highlight that</w:t>
      </w:r>
      <w:r>
        <w:rPr>
          <w:spacing w:val="-13"/>
        </w:rPr>
        <w:t xml:space="preserve"> </w:t>
      </w:r>
      <w:r>
        <w:t>point. Then</w:t>
      </w:r>
      <w:r>
        <w:rPr>
          <w:spacing w:val="-9"/>
        </w:rPr>
        <w:t xml:space="preserve"> </w:t>
      </w:r>
      <w:r>
        <w:t>click</w:t>
      </w:r>
      <w:r>
        <w:rPr>
          <w:spacing w:val="-9"/>
        </w:rPr>
        <w:t xml:space="preserve"> </w:t>
      </w:r>
      <w:r>
        <w:t xml:space="preserve">on </w:t>
      </w:r>
      <w:r w:rsidR="00217855">
        <w:t xml:space="preserve">“Move” </w:t>
      </w:r>
      <w:r>
        <w:t>and drag the well point</w:t>
      </w:r>
      <w:r>
        <w:rPr>
          <w:spacing w:val="40"/>
        </w:rPr>
        <w:t xml:space="preserve"> </w:t>
      </w:r>
      <w:r>
        <w:t>to the desired location. Save edits when done</w:t>
      </w:r>
      <w:r>
        <w:rPr>
          <w:spacing w:val="-2"/>
        </w:rPr>
        <w:t>.</w:t>
      </w:r>
    </w:p>
    <w:p w14:paraId="52C7399F" w14:textId="593B8815" w:rsidR="00AB09F0" w:rsidRDefault="00AB09F0" w:rsidP="007A4A32">
      <w:pPr>
        <w:pStyle w:val="ListParagraph"/>
        <w:widowControl w:val="0"/>
        <w:numPr>
          <w:ilvl w:val="0"/>
          <w:numId w:val="12"/>
        </w:numPr>
        <w:tabs>
          <w:tab w:val="left" w:pos="840"/>
        </w:tabs>
        <w:autoSpaceDE w:val="0"/>
        <w:autoSpaceDN w:val="0"/>
        <w:spacing w:before="0" w:after="0" w:line="256" w:lineRule="auto"/>
        <w:ind w:right="706"/>
        <w:contextualSpacing w:val="0"/>
      </w:pPr>
      <w:r>
        <w:t>While</w:t>
      </w:r>
      <w:r>
        <w:rPr>
          <w:spacing w:val="27"/>
        </w:rPr>
        <w:t xml:space="preserve"> </w:t>
      </w:r>
      <w:r>
        <w:t>the</w:t>
      </w:r>
      <w:r>
        <w:rPr>
          <w:spacing w:val="-12"/>
        </w:rPr>
        <w:t xml:space="preserve"> </w:t>
      </w:r>
      <w:r>
        <w:t>well point has</w:t>
      </w:r>
      <w:r>
        <w:rPr>
          <w:spacing w:val="-2"/>
        </w:rPr>
        <w:t xml:space="preserve"> </w:t>
      </w:r>
      <w:r>
        <w:t>moved in the</w:t>
      </w:r>
      <w:r>
        <w:rPr>
          <w:spacing w:val="-12"/>
        </w:rPr>
        <w:t xml:space="preserve"> </w:t>
      </w:r>
      <w:r>
        <w:t>Map View,</w:t>
      </w:r>
      <w:r>
        <w:rPr>
          <w:spacing w:val="-2"/>
        </w:rPr>
        <w:t xml:space="preserve"> </w:t>
      </w:r>
      <w:r>
        <w:t>the associated coordinates</w:t>
      </w:r>
      <w:r>
        <w:rPr>
          <w:spacing w:val="-2"/>
        </w:rPr>
        <w:t xml:space="preserve"> </w:t>
      </w:r>
      <w:r>
        <w:t>have not been updated</w:t>
      </w:r>
      <w:r>
        <w:rPr>
          <w:spacing w:val="-5"/>
        </w:rPr>
        <w:t xml:space="preserve"> </w:t>
      </w:r>
      <w:r>
        <w:t>in the</w:t>
      </w:r>
      <w:r>
        <w:rPr>
          <w:spacing w:val="-15"/>
        </w:rPr>
        <w:t xml:space="preserve"> </w:t>
      </w:r>
      <w:r w:rsidR="008D15CE">
        <w:t xml:space="preserve">well point </w:t>
      </w:r>
      <w:r>
        <w:t>attribute</w:t>
      </w:r>
      <w:r>
        <w:rPr>
          <w:spacing w:val="-16"/>
        </w:rPr>
        <w:t xml:space="preserve"> </w:t>
      </w:r>
      <w:r>
        <w:t>table.</w:t>
      </w:r>
      <w:r>
        <w:rPr>
          <w:spacing w:val="-8"/>
        </w:rPr>
        <w:t xml:space="preserve"> </w:t>
      </w:r>
      <w:r>
        <w:t>To</w:t>
      </w:r>
      <w:r>
        <w:rPr>
          <w:spacing w:val="-5"/>
        </w:rPr>
        <w:t xml:space="preserve"> </w:t>
      </w:r>
      <w:r>
        <w:t>do this, open</w:t>
      </w:r>
      <w:r>
        <w:rPr>
          <w:spacing w:val="-5"/>
        </w:rPr>
        <w:t xml:space="preserve"> </w:t>
      </w:r>
      <w:r>
        <w:t>the attribute</w:t>
      </w:r>
      <w:r>
        <w:rPr>
          <w:spacing w:val="-16"/>
        </w:rPr>
        <w:t xml:space="preserve"> </w:t>
      </w:r>
      <w:r>
        <w:t>table</w:t>
      </w:r>
      <w:r>
        <w:rPr>
          <w:spacing w:val="-16"/>
        </w:rPr>
        <w:t xml:space="preserve"> </w:t>
      </w:r>
      <w:r>
        <w:t>and</w:t>
      </w:r>
      <w:r>
        <w:rPr>
          <w:spacing w:val="-5"/>
        </w:rPr>
        <w:t xml:space="preserve"> </w:t>
      </w:r>
      <w:r>
        <w:t>find the UTME and UTMN</w:t>
      </w:r>
      <w:r>
        <w:rPr>
          <w:spacing w:val="-9"/>
        </w:rPr>
        <w:t xml:space="preserve"> </w:t>
      </w:r>
      <w:r>
        <w:t>columns.</w:t>
      </w:r>
      <w:r w:rsidR="00E91E20" w:rsidRPr="00E91E20">
        <w:t xml:space="preserve"> Select the edited wells, then h</w:t>
      </w:r>
      <w:r>
        <w:t>ighlight one</w:t>
      </w:r>
      <w:r w:rsidRPr="00E91E20">
        <w:t xml:space="preserve"> </w:t>
      </w:r>
      <w:r>
        <w:t xml:space="preserve">column at a time and select </w:t>
      </w:r>
      <w:r>
        <w:rPr>
          <w:b/>
        </w:rPr>
        <w:t>Calculate</w:t>
      </w:r>
      <w:r>
        <w:rPr>
          <w:b/>
          <w:spacing w:val="-9"/>
        </w:rPr>
        <w:t xml:space="preserve"> </w:t>
      </w:r>
      <w:r>
        <w:rPr>
          <w:b/>
        </w:rPr>
        <w:t>Geometry</w:t>
      </w:r>
      <w:r>
        <w:t>.</w:t>
      </w:r>
    </w:p>
    <w:p w14:paraId="3FFA7123" w14:textId="77777777" w:rsidR="00AB09F0" w:rsidRDefault="00AB09F0" w:rsidP="007A4A32">
      <w:pPr>
        <w:pStyle w:val="ListParagraph"/>
        <w:widowControl w:val="0"/>
        <w:numPr>
          <w:ilvl w:val="0"/>
          <w:numId w:val="12"/>
        </w:numPr>
        <w:tabs>
          <w:tab w:val="left" w:pos="840"/>
        </w:tabs>
        <w:autoSpaceDE w:val="0"/>
        <w:autoSpaceDN w:val="0"/>
        <w:spacing w:before="1" w:after="7" w:line="264" w:lineRule="auto"/>
        <w:ind w:right="455"/>
        <w:contextualSpacing w:val="0"/>
      </w:pPr>
      <w:r>
        <w:t>If</w:t>
      </w:r>
      <w:r>
        <w:rPr>
          <w:spacing w:val="-7"/>
        </w:rPr>
        <w:t xml:space="preserve"> </w:t>
      </w:r>
      <w:r>
        <w:t>updating the</w:t>
      </w:r>
      <w:r>
        <w:rPr>
          <w:spacing w:val="-18"/>
        </w:rPr>
        <w:t xml:space="preserve"> </w:t>
      </w:r>
      <w:r>
        <w:t>UTME</w:t>
      </w:r>
      <w:r>
        <w:rPr>
          <w:spacing w:val="-16"/>
        </w:rPr>
        <w:t xml:space="preserve"> </w:t>
      </w:r>
      <w:r>
        <w:t>coordinates, make</w:t>
      </w:r>
      <w:r>
        <w:rPr>
          <w:spacing w:val="-2"/>
        </w:rPr>
        <w:t xml:space="preserve"> </w:t>
      </w:r>
      <w:r>
        <w:t>sure</w:t>
      </w:r>
      <w:r>
        <w:rPr>
          <w:spacing w:val="-2"/>
        </w:rPr>
        <w:t xml:space="preserve"> </w:t>
      </w:r>
      <w:r>
        <w:t>that</w:t>
      </w:r>
      <w:r>
        <w:rPr>
          <w:spacing w:val="-13"/>
        </w:rPr>
        <w:t xml:space="preserve"> </w:t>
      </w:r>
      <w:r>
        <w:t>the</w:t>
      </w:r>
      <w:r>
        <w:rPr>
          <w:spacing w:val="-2"/>
        </w:rPr>
        <w:t xml:space="preserve"> </w:t>
      </w:r>
      <w:r>
        <w:t>“Point X</w:t>
      </w:r>
      <w:r>
        <w:rPr>
          <w:spacing w:val="-7"/>
        </w:rPr>
        <w:t>-</w:t>
      </w:r>
      <w:r>
        <w:t>Coordinate” is indicated</w:t>
      </w:r>
      <w:r>
        <w:rPr>
          <w:spacing w:val="-8"/>
        </w:rPr>
        <w:t xml:space="preserve"> </w:t>
      </w:r>
      <w:r>
        <w:t>in</w:t>
      </w:r>
      <w:r>
        <w:rPr>
          <w:spacing w:val="-8"/>
        </w:rPr>
        <w:t xml:space="preserve"> </w:t>
      </w:r>
      <w:r>
        <w:t>the Property</w:t>
      </w:r>
      <w:r>
        <w:rPr>
          <w:spacing w:val="-1"/>
        </w:rPr>
        <w:t xml:space="preserve"> </w:t>
      </w:r>
      <w:r>
        <w:t>field. In</w:t>
      </w:r>
      <w:r>
        <w:rPr>
          <w:spacing w:val="-1"/>
        </w:rPr>
        <w:t xml:space="preserve"> </w:t>
      </w:r>
      <w:r>
        <w:t>contrast,</w:t>
      </w:r>
      <w:r>
        <w:rPr>
          <w:spacing w:val="-4"/>
        </w:rPr>
        <w:t xml:space="preserve"> </w:t>
      </w:r>
      <w:r>
        <w:t>if updating the UTMN</w:t>
      </w:r>
      <w:r>
        <w:rPr>
          <w:spacing w:val="-14"/>
        </w:rPr>
        <w:t xml:space="preserve"> </w:t>
      </w:r>
      <w:r>
        <w:t>coordinates, make</w:t>
      </w:r>
      <w:r>
        <w:rPr>
          <w:spacing w:val="-13"/>
        </w:rPr>
        <w:t xml:space="preserve"> </w:t>
      </w:r>
      <w:r>
        <w:t>sure</w:t>
      </w:r>
      <w:r>
        <w:rPr>
          <w:spacing w:val="24"/>
        </w:rPr>
        <w:t xml:space="preserve"> </w:t>
      </w:r>
      <w:r>
        <w:t>that</w:t>
      </w:r>
      <w:r>
        <w:rPr>
          <w:spacing w:val="-7"/>
        </w:rPr>
        <w:t xml:space="preserve"> </w:t>
      </w:r>
      <w:r>
        <w:t>the “Y</w:t>
      </w:r>
      <w:r>
        <w:rPr>
          <w:spacing w:val="-10"/>
        </w:rPr>
        <w:t xml:space="preserve"> </w:t>
      </w:r>
      <w:r>
        <w:t>coordinate of Point” is indicated in the Property field.</w:t>
      </w:r>
    </w:p>
    <w:p w14:paraId="05D32688" w14:textId="77777777" w:rsidR="00AB09F0" w:rsidRDefault="00AB09F0" w:rsidP="00AB09F0">
      <w:pPr>
        <w:pStyle w:val="BodyText"/>
        <w:ind w:left="854"/>
        <w:rPr>
          <w:sz w:val="20"/>
        </w:rPr>
      </w:pPr>
      <w:r>
        <w:rPr>
          <w:noProof/>
        </w:rPr>
        <w:lastRenderedPageBreak/>
        <w:drawing>
          <wp:inline distT="0" distB="0" distL="0" distR="0" wp14:anchorId="2245D16C" wp14:editId="6B7FEC08">
            <wp:extent cx="2652939" cy="3520440"/>
            <wp:effectExtent l="0" t="0" r="0" b="3810"/>
            <wp:docPr id="940576049" name="Picture 940576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91559" name=""/>
                    <pic:cNvPicPr/>
                  </pic:nvPicPr>
                  <pic:blipFill>
                    <a:blip r:embed="rId50"/>
                    <a:stretch>
                      <a:fillRect/>
                    </a:stretch>
                  </pic:blipFill>
                  <pic:spPr>
                    <a:xfrm>
                      <a:off x="0" y="0"/>
                      <a:ext cx="2655575" cy="3523937"/>
                    </a:xfrm>
                    <a:prstGeom prst="rect">
                      <a:avLst/>
                    </a:prstGeom>
                  </pic:spPr>
                </pic:pic>
              </a:graphicData>
            </a:graphic>
          </wp:inline>
        </w:drawing>
      </w:r>
    </w:p>
    <w:p w14:paraId="1079E894" w14:textId="1878BE71" w:rsidR="00AB09F0" w:rsidRDefault="00AB09F0" w:rsidP="007A4A32">
      <w:pPr>
        <w:pStyle w:val="ListParagraph"/>
        <w:widowControl w:val="0"/>
        <w:numPr>
          <w:ilvl w:val="0"/>
          <w:numId w:val="12"/>
        </w:numPr>
        <w:tabs>
          <w:tab w:val="left" w:pos="840"/>
        </w:tabs>
        <w:autoSpaceDE w:val="0"/>
        <w:autoSpaceDN w:val="0"/>
        <w:spacing w:before="13" w:after="0" w:line="264" w:lineRule="auto"/>
        <w:ind w:right="424"/>
        <w:contextualSpacing w:val="0"/>
      </w:pPr>
      <w:r>
        <w:t>Make</w:t>
      </w:r>
      <w:r>
        <w:rPr>
          <w:spacing w:val="-2"/>
        </w:rPr>
        <w:t xml:space="preserve"> </w:t>
      </w:r>
      <w:r>
        <w:t>sure</w:t>
      </w:r>
      <w:r>
        <w:rPr>
          <w:spacing w:val="-2"/>
        </w:rPr>
        <w:t xml:space="preserve"> </w:t>
      </w:r>
      <w:r>
        <w:t>the</w:t>
      </w:r>
      <w:r>
        <w:rPr>
          <w:spacing w:val="-2"/>
        </w:rPr>
        <w:t xml:space="preserve"> </w:t>
      </w:r>
      <w:r>
        <w:t>“Coordinate</w:t>
      </w:r>
      <w:r>
        <w:rPr>
          <w:spacing w:val="-2"/>
        </w:rPr>
        <w:t xml:space="preserve"> </w:t>
      </w:r>
      <w:r>
        <w:t>System” is accurately</w:t>
      </w:r>
      <w:r>
        <w:rPr>
          <w:spacing w:val="-24"/>
        </w:rPr>
        <w:t xml:space="preserve"> </w:t>
      </w:r>
      <w:r w:rsidR="006D472E">
        <w:t>identified,</w:t>
      </w:r>
      <w:r>
        <w:rPr>
          <w:spacing w:val="-8"/>
        </w:rPr>
        <w:t xml:space="preserve"> </w:t>
      </w:r>
      <w:r>
        <w:t>and</w:t>
      </w:r>
      <w:r>
        <w:rPr>
          <w:spacing w:val="-8"/>
        </w:rPr>
        <w:t xml:space="preserve"> </w:t>
      </w:r>
      <w:r>
        <w:t>“Units” should</w:t>
      </w:r>
      <w:r>
        <w:rPr>
          <w:spacing w:val="24"/>
        </w:rPr>
        <w:t xml:space="preserve"> </w:t>
      </w:r>
      <w:r>
        <w:t>be</w:t>
      </w:r>
      <w:r>
        <w:rPr>
          <w:spacing w:val="-2"/>
        </w:rPr>
        <w:t xml:space="preserve"> </w:t>
      </w:r>
      <w:r>
        <w:t>in</w:t>
      </w:r>
      <w:r>
        <w:rPr>
          <w:spacing w:val="-8"/>
        </w:rPr>
        <w:t xml:space="preserve"> </w:t>
      </w:r>
      <w:r>
        <w:t>Meters</w:t>
      </w:r>
      <w:r>
        <w:rPr>
          <w:spacing w:val="-10"/>
        </w:rPr>
        <w:t xml:space="preserve"> </w:t>
      </w:r>
      <w:r>
        <w:t xml:space="preserve">(m). Then click </w:t>
      </w:r>
      <w:r>
        <w:rPr>
          <w:b/>
        </w:rPr>
        <w:t>OK</w:t>
      </w:r>
      <w:r>
        <w:t>. This will</w:t>
      </w:r>
      <w:r>
        <w:rPr>
          <w:spacing w:val="31"/>
        </w:rPr>
        <w:t xml:space="preserve"> </w:t>
      </w:r>
      <w:r>
        <w:t>recalculate</w:t>
      </w:r>
      <w:r>
        <w:rPr>
          <w:spacing w:val="-7"/>
        </w:rPr>
        <w:t xml:space="preserve"> </w:t>
      </w:r>
      <w:r>
        <w:t>the</w:t>
      </w:r>
      <w:r>
        <w:rPr>
          <w:spacing w:val="-7"/>
        </w:rPr>
        <w:t xml:space="preserve"> </w:t>
      </w:r>
      <w:r>
        <w:t>UTME</w:t>
      </w:r>
      <w:r>
        <w:rPr>
          <w:spacing w:val="-5"/>
        </w:rPr>
        <w:t xml:space="preserve"> </w:t>
      </w:r>
      <w:r>
        <w:t>and UTMN coordinates based on the current location of the well point(s)</w:t>
      </w:r>
    </w:p>
    <w:p w14:paraId="2FDC3FF2" w14:textId="226568A5" w:rsidR="00AB09F0" w:rsidRDefault="005E4F94" w:rsidP="007A4A32">
      <w:pPr>
        <w:pStyle w:val="ListParagraph"/>
        <w:widowControl w:val="0"/>
        <w:numPr>
          <w:ilvl w:val="0"/>
          <w:numId w:val="12"/>
        </w:numPr>
        <w:tabs>
          <w:tab w:val="left" w:pos="840"/>
        </w:tabs>
        <w:autoSpaceDE w:val="0"/>
        <w:autoSpaceDN w:val="0"/>
        <w:spacing w:before="13" w:after="0" w:line="264" w:lineRule="auto"/>
        <w:ind w:right="424"/>
        <w:contextualSpacing w:val="0"/>
      </w:pPr>
      <w:r>
        <w:t>If the relocated well point has associated static water level and/or drop pipe length points, be sure to move those</w:t>
      </w:r>
      <w:r w:rsidR="00AB09F0">
        <w:t xml:space="preserve"> </w:t>
      </w:r>
      <w:r w:rsidR="00DF17E6">
        <w:t>point feature</w:t>
      </w:r>
      <w:r>
        <w:t>s</w:t>
      </w:r>
      <w:r w:rsidR="00DF17E6">
        <w:t xml:space="preserve"> </w:t>
      </w:r>
      <w:r>
        <w:t>(“</w:t>
      </w:r>
      <w:proofErr w:type="spellStart"/>
      <w:r>
        <w:t>swl_clean</w:t>
      </w:r>
      <w:proofErr w:type="spellEnd"/>
      <w:r>
        <w:t>”, “</w:t>
      </w:r>
      <w:proofErr w:type="spellStart"/>
      <w:r>
        <w:t>swl_unloc_clean</w:t>
      </w:r>
      <w:proofErr w:type="spellEnd"/>
      <w:r>
        <w:t>”, “</w:t>
      </w:r>
      <w:proofErr w:type="spellStart"/>
      <w:r>
        <w:t>dpl_clean</w:t>
      </w:r>
      <w:proofErr w:type="spellEnd"/>
      <w:r>
        <w:t>”, and “</w:t>
      </w:r>
      <w:proofErr w:type="spellStart"/>
      <w:r>
        <w:t>dpl_unloc_clean</w:t>
      </w:r>
      <w:proofErr w:type="spellEnd"/>
      <w:r>
        <w:t>”) to same location</w:t>
      </w:r>
      <w:r w:rsidR="00AB09F0">
        <w:t>.</w:t>
      </w:r>
    </w:p>
    <w:p w14:paraId="2F8DFA03" w14:textId="622877C9" w:rsidR="00AB09F0" w:rsidRDefault="00AB09F0" w:rsidP="00CF6A3B">
      <w:pPr>
        <w:pStyle w:val="Heading3"/>
      </w:pPr>
      <w:bookmarkStart w:id="51" w:name="_Toc191454504"/>
      <w:r>
        <w:t>Add</w:t>
      </w:r>
      <w:r w:rsidR="00DC0ACC">
        <w:t>ing</w:t>
      </w:r>
      <w:r>
        <w:t xml:space="preserve"> New or Missing </w:t>
      </w:r>
      <w:r w:rsidR="00DC0ACC">
        <w:t>Data</w:t>
      </w:r>
      <w:bookmarkEnd w:id="51"/>
    </w:p>
    <w:p w14:paraId="74BD096C" w14:textId="4C31928F" w:rsidR="00AB09F0" w:rsidRDefault="00AB09F0" w:rsidP="00AB09F0">
      <w:r w:rsidRPr="001D6761">
        <w:t xml:space="preserve">In some instances, wells </w:t>
      </w:r>
      <w:r w:rsidR="00DC0ACC">
        <w:t xml:space="preserve">and/or well data </w:t>
      </w:r>
      <w:r w:rsidRPr="001D6761">
        <w:t>are missing from the CWI database</w:t>
      </w:r>
      <w:r>
        <w:t xml:space="preserve"> and need to be added manually.</w:t>
      </w:r>
      <w:r w:rsidR="000D635F">
        <w:t xml:space="preserve"> </w:t>
      </w:r>
      <w:r w:rsidR="009A1E97">
        <w:t>Check that</w:t>
      </w:r>
      <w:r w:rsidR="000D635F">
        <w:t xml:space="preserve"> the</w:t>
      </w:r>
      <w:r w:rsidR="00F42E12">
        <w:t xml:space="preserve"> added</w:t>
      </w:r>
      <w:r w:rsidR="000D635F">
        <w:t xml:space="preserve"> well</w:t>
      </w:r>
      <w:r w:rsidR="00F42E12">
        <w:t>s</w:t>
      </w:r>
      <w:r w:rsidR="000D635F">
        <w:t xml:space="preserve"> </w:t>
      </w:r>
      <w:r w:rsidR="00F42E12">
        <w:t>are</w:t>
      </w:r>
      <w:r w:rsidR="000D635F">
        <w:t xml:space="preserve"> within the </w:t>
      </w:r>
      <w:r w:rsidR="00F42E12">
        <w:t>“</w:t>
      </w:r>
      <w:proofErr w:type="spellStart"/>
      <w:r w:rsidR="000D635F">
        <w:t>xsln_buffer</w:t>
      </w:r>
      <w:proofErr w:type="spellEnd"/>
      <w:r w:rsidR="00F42E12">
        <w:t>”</w:t>
      </w:r>
      <w:r w:rsidR="000D635F">
        <w:t xml:space="preserve"> polygon. If </w:t>
      </w:r>
      <w:r w:rsidR="00F42E12">
        <w:t xml:space="preserve">they are not within the current buffer zone, </w:t>
      </w:r>
      <w:r w:rsidR="00105FB9">
        <w:t xml:space="preserve">consider </w:t>
      </w:r>
      <w:r w:rsidR="00F42E12">
        <w:t>rerun</w:t>
      </w:r>
      <w:r w:rsidR="00105FB9">
        <w:t>ning</w:t>
      </w:r>
      <w:r w:rsidR="00F42E12">
        <w:t xml:space="preserve"> the Get CWI tools with a larger buffer distance that includes them.</w:t>
      </w:r>
    </w:p>
    <w:p w14:paraId="51A7BBED" w14:textId="77777777" w:rsidR="00AB09F0" w:rsidRDefault="00AB09F0" w:rsidP="00747F32">
      <w:pPr>
        <w:pStyle w:val="Heading4"/>
      </w:pPr>
      <w:r>
        <w:t>Manual Data Entry</w:t>
      </w:r>
    </w:p>
    <w:p w14:paraId="3B68B54C" w14:textId="61F28B58" w:rsidR="00262109" w:rsidRDefault="00AB09F0" w:rsidP="00AB09F0">
      <w:r>
        <w:t>The first step is to enter the required data into the respective tables and feature classes.</w:t>
      </w:r>
      <w:r w:rsidR="000A64B6">
        <w:t xml:space="preserve"> Either Verified or Unverified Clean CWI Data toolset outputs </w:t>
      </w:r>
      <w:r w:rsidR="002E1A90">
        <w:t>MUST</w:t>
      </w:r>
      <w:r w:rsidR="000A64B6">
        <w:t xml:space="preserve"> be used, </w:t>
      </w:r>
      <w:proofErr w:type="gramStart"/>
      <w:r w:rsidR="000A64B6">
        <w:t>as long as</w:t>
      </w:r>
      <w:proofErr w:type="gramEnd"/>
      <w:r w:rsidR="000A64B6">
        <w:t xml:space="preserve"> </w:t>
      </w:r>
      <w:r w:rsidR="00B44BDB">
        <w:t>all</w:t>
      </w:r>
      <w:r w:rsidR="000A64B6">
        <w:t xml:space="preserve"> inputs for an individual well are in the same dataset (i.e. don’t mix and match between Verified and Unverified input/output files</w:t>
      </w:r>
      <w:r w:rsidR="00DD084B">
        <w:t xml:space="preserve"> for a single well</w:t>
      </w:r>
      <w:r w:rsidR="000A64B6">
        <w:t>).</w:t>
      </w:r>
      <w:r w:rsidR="00262109">
        <w:t xml:space="preserve"> </w:t>
      </w:r>
    </w:p>
    <w:p w14:paraId="0BB9FD78" w14:textId="6C05177D" w:rsidR="00262109" w:rsidRPr="00C63EF7" w:rsidRDefault="00262109" w:rsidP="00AB09F0">
      <w:r>
        <w:t>If required field values are missing, do not add the manual well record to file. For example, if only the surface well location, depth and static water level measurement is available, do not add new records to the stratigraphy or drop pipe tables.</w:t>
      </w:r>
    </w:p>
    <w:p w14:paraId="1F93AD66" w14:textId="04153027" w:rsidR="00AB09F0" w:rsidRPr="009775E1" w:rsidRDefault="00AB09F0" w:rsidP="00747F32">
      <w:pPr>
        <w:pStyle w:val="Heading5"/>
      </w:pPr>
      <w:bookmarkStart w:id="52" w:name="_Create_manual_mapview"/>
      <w:bookmarkEnd w:id="52"/>
      <w:r>
        <w:lastRenderedPageBreak/>
        <w:t xml:space="preserve">Create manual </w:t>
      </w:r>
      <w:proofErr w:type="spellStart"/>
      <w:r>
        <w:t>mapview</w:t>
      </w:r>
      <w:proofErr w:type="spellEnd"/>
      <w:r>
        <w:t xml:space="preserve"> well points</w:t>
      </w:r>
      <w:r w:rsidR="00B44BDB">
        <w:t xml:space="preserve"> </w:t>
      </w:r>
    </w:p>
    <w:p w14:paraId="2536F311" w14:textId="77777777" w:rsidR="00B44BDB" w:rsidRDefault="00B44BDB" w:rsidP="007A4A32">
      <w:pPr>
        <w:pStyle w:val="ListParagraph"/>
        <w:numPr>
          <w:ilvl w:val="0"/>
          <w:numId w:val="30"/>
        </w:numPr>
      </w:pPr>
      <w:r>
        <w:t xml:space="preserve">Add the desired </w:t>
      </w:r>
      <w:proofErr w:type="spellStart"/>
      <w:r>
        <w:t>mapview</w:t>
      </w:r>
      <w:proofErr w:type="spellEnd"/>
      <w:r>
        <w:t xml:space="preserve"> well point file </w:t>
      </w:r>
      <w:r w:rsidRPr="00B44BDB">
        <w:t>(“</w:t>
      </w:r>
      <w:proofErr w:type="spellStart"/>
      <w:r w:rsidRPr="00B44BDB">
        <w:t>wwpt</w:t>
      </w:r>
      <w:proofErr w:type="spellEnd"/>
      <w:r w:rsidRPr="00B44BDB">
        <w:t>” or “</w:t>
      </w:r>
      <w:proofErr w:type="spellStart"/>
      <w:r w:rsidRPr="005A0732">
        <w:rPr>
          <w:i/>
          <w:iCs/>
        </w:rPr>
        <w:t>wwpt_unloc</w:t>
      </w:r>
      <w:proofErr w:type="spellEnd"/>
      <w:r w:rsidRPr="00B44BDB">
        <w:t>”)</w:t>
      </w:r>
      <w:r>
        <w:t xml:space="preserve"> to the </w:t>
      </w:r>
      <w:proofErr w:type="spellStart"/>
      <w:r>
        <w:t>MapView</w:t>
      </w:r>
      <w:proofErr w:type="spellEnd"/>
      <w:r>
        <w:t xml:space="preserve"> data frame. </w:t>
      </w:r>
    </w:p>
    <w:p w14:paraId="56933F79" w14:textId="64E8F831" w:rsidR="00B44BDB" w:rsidRDefault="00B44BDB" w:rsidP="007A4A32">
      <w:pPr>
        <w:pStyle w:val="ListParagraph"/>
        <w:numPr>
          <w:ilvl w:val="0"/>
          <w:numId w:val="30"/>
        </w:numPr>
      </w:pPr>
      <w:r>
        <w:t xml:space="preserve">Import or create the </w:t>
      </w:r>
      <w:r w:rsidR="002E1A90">
        <w:t xml:space="preserve">geometry for the </w:t>
      </w:r>
      <w:r>
        <w:t>missing well points in the well point file.</w:t>
      </w:r>
      <w:r w:rsidR="000D635F">
        <w:t xml:space="preserve"> Make sure the new well point is within the “</w:t>
      </w:r>
      <w:proofErr w:type="spellStart"/>
      <w:r w:rsidR="000D635F">
        <w:t>xsln_buffer</w:t>
      </w:r>
      <w:proofErr w:type="spellEnd"/>
      <w:r w:rsidR="000D635F">
        <w:t>” polygon.</w:t>
      </w:r>
    </w:p>
    <w:p w14:paraId="28C1286F" w14:textId="3E1F0D02" w:rsidR="00AB09F0" w:rsidRDefault="00AB09F0" w:rsidP="007A4A32">
      <w:pPr>
        <w:pStyle w:val="ListParagraph"/>
        <w:numPr>
          <w:ilvl w:val="0"/>
          <w:numId w:val="30"/>
        </w:numPr>
      </w:pPr>
      <w:r>
        <w:t xml:space="preserve">Populate the following required </w:t>
      </w:r>
      <w:r w:rsidR="007C1E48">
        <w:t xml:space="preserve">attribute </w:t>
      </w:r>
      <w:r>
        <w:t xml:space="preserve">fields for each </w:t>
      </w:r>
      <w:r w:rsidR="00B44BDB">
        <w:t>new well</w:t>
      </w:r>
      <w:r>
        <w:t>:</w:t>
      </w:r>
    </w:p>
    <w:p w14:paraId="0A17A1F1" w14:textId="069D6127" w:rsidR="00085552" w:rsidRDefault="002E1A90" w:rsidP="007A4A32">
      <w:pPr>
        <w:pStyle w:val="ListParagraph"/>
        <w:numPr>
          <w:ilvl w:val="1"/>
          <w:numId w:val="30"/>
        </w:numPr>
      </w:pPr>
      <w:r>
        <w:t>[</w:t>
      </w:r>
      <w:r w:rsidR="00AB09F0">
        <w:t>RELATEID</w:t>
      </w:r>
      <w:r>
        <w:t xml:space="preserve">]: if a </w:t>
      </w:r>
      <w:proofErr w:type="spellStart"/>
      <w:r>
        <w:t>relateid</w:t>
      </w:r>
      <w:proofErr w:type="spellEnd"/>
      <w:r>
        <w:t xml:space="preserve"> has not </w:t>
      </w:r>
      <w:r w:rsidR="00024DEA">
        <w:t xml:space="preserve">yet </w:t>
      </w:r>
      <w:r>
        <w:t xml:space="preserve">been assigned, make </w:t>
      </w:r>
      <w:r w:rsidR="00085552">
        <w:t>up a unique one up that is 10 characters long.</w:t>
      </w:r>
    </w:p>
    <w:p w14:paraId="0BA7DE79" w14:textId="67D72451" w:rsidR="002E1A90" w:rsidRDefault="00085552" w:rsidP="007A4A32">
      <w:pPr>
        <w:pStyle w:val="ListParagraph"/>
        <w:numPr>
          <w:ilvl w:val="2"/>
          <w:numId w:val="30"/>
        </w:numPr>
      </w:pPr>
      <w:r>
        <w:t>Starting with letters is a good way to avoid accidentally duplicating a</w:t>
      </w:r>
      <w:r w:rsidR="005E2CBE">
        <w:t xml:space="preserve"> formally</w:t>
      </w:r>
      <w:r w:rsidR="00024DEA">
        <w:t xml:space="preserve"> assigned</w:t>
      </w:r>
      <w:r>
        <w:t xml:space="preserve"> numeric </w:t>
      </w:r>
      <w:proofErr w:type="spellStart"/>
      <w:r>
        <w:t>relateid</w:t>
      </w:r>
      <w:proofErr w:type="spellEnd"/>
      <w:r>
        <w:t xml:space="preserve"> value. </w:t>
      </w:r>
      <w:r w:rsidR="00024DEA">
        <w:t>For example, the</w:t>
      </w:r>
      <w:r>
        <w:t xml:space="preserve"> </w:t>
      </w:r>
      <w:proofErr w:type="spellStart"/>
      <w:r w:rsidR="00024DEA">
        <w:t>r</w:t>
      </w:r>
      <w:r>
        <w:t>elateid</w:t>
      </w:r>
      <w:proofErr w:type="spellEnd"/>
      <w:r>
        <w:t xml:space="preserve"> for Test Hole 1 at Rainbow Farms </w:t>
      </w:r>
      <w:r w:rsidR="00024DEA">
        <w:t>could be</w:t>
      </w:r>
      <w:r>
        <w:t xml:space="preserve"> </w:t>
      </w:r>
      <w:r w:rsidR="00024DEA">
        <w:t>“</w:t>
      </w:r>
      <w:r>
        <w:t>RFTH</w:t>
      </w:r>
      <w:r w:rsidR="00024DEA">
        <w:t>000001”.</w:t>
      </w:r>
    </w:p>
    <w:p w14:paraId="6F27B22E" w14:textId="6D8F8B9E" w:rsidR="005E2CBE" w:rsidRDefault="005E2CBE" w:rsidP="007A4A32">
      <w:pPr>
        <w:pStyle w:val="ListParagraph"/>
        <w:numPr>
          <w:ilvl w:val="1"/>
          <w:numId w:val="30"/>
        </w:numPr>
      </w:pPr>
      <w:r>
        <w:t>[</w:t>
      </w:r>
      <w:r w:rsidR="00AB09F0">
        <w:t>DEPTH_DRLL</w:t>
      </w:r>
      <w:r>
        <w:t>]</w:t>
      </w:r>
      <w:r w:rsidR="003D34BD">
        <w:t>: depth drilled in feet</w:t>
      </w:r>
    </w:p>
    <w:p w14:paraId="71FC73B4" w14:textId="77777777" w:rsidR="005E2CBE" w:rsidRPr="005E2CBE" w:rsidRDefault="005E2CBE" w:rsidP="007A4A32">
      <w:pPr>
        <w:pStyle w:val="ListParagraph"/>
        <w:numPr>
          <w:ilvl w:val="1"/>
          <w:numId w:val="30"/>
        </w:numPr>
      </w:pPr>
      <w:r>
        <w:rPr>
          <w:spacing w:val="-2"/>
        </w:rPr>
        <w:t>[</w:t>
      </w:r>
      <w:r w:rsidR="00AB09F0" w:rsidRPr="009775E1">
        <w:rPr>
          <w:spacing w:val="-2"/>
        </w:rPr>
        <w:t>UTME</w:t>
      </w:r>
      <w:r>
        <w:rPr>
          <w:spacing w:val="-2"/>
        </w:rPr>
        <w:t>]</w:t>
      </w:r>
    </w:p>
    <w:p w14:paraId="463E9D03" w14:textId="01018A12" w:rsidR="005E2CBE" w:rsidRPr="005E2CBE" w:rsidRDefault="005E2CBE" w:rsidP="007A4A32">
      <w:pPr>
        <w:pStyle w:val="ListParagraph"/>
        <w:numPr>
          <w:ilvl w:val="2"/>
          <w:numId w:val="30"/>
        </w:numPr>
      </w:pPr>
      <w:r>
        <w:t xml:space="preserve">For coordinates, use </w:t>
      </w:r>
      <w:r w:rsidRPr="00B31672">
        <w:rPr>
          <w:b/>
          <w:bCs/>
        </w:rPr>
        <w:t>Calculate Geometry</w:t>
      </w:r>
      <w:r>
        <w:t xml:space="preserve"> as shown in the </w:t>
      </w:r>
      <w:hyperlink w:anchor="_Edit_well_locations" w:history="1">
        <w:r w:rsidRPr="005E2CBE">
          <w:rPr>
            <w:rStyle w:val="Hyperlink"/>
          </w:rPr>
          <w:t>Edit Well Locations section</w:t>
        </w:r>
      </w:hyperlink>
      <w:r>
        <w:t xml:space="preserve"> above.</w:t>
      </w:r>
    </w:p>
    <w:p w14:paraId="19ED877A" w14:textId="77777777" w:rsidR="005E2CBE" w:rsidRDefault="005E2CBE" w:rsidP="007A4A32">
      <w:pPr>
        <w:pStyle w:val="ListParagraph"/>
        <w:numPr>
          <w:ilvl w:val="1"/>
          <w:numId w:val="30"/>
        </w:numPr>
      </w:pPr>
      <w:r>
        <w:t>[</w:t>
      </w:r>
      <w:r w:rsidR="00AB09F0">
        <w:t>UTMN</w:t>
      </w:r>
      <w:r>
        <w:t>]</w:t>
      </w:r>
    </w:p>
    <w:p w14:paraId="5302D232" w14:textId="76B1724F" w:rsidR="005E2CBE" w:rsidRDefault="005E2CBE" w:rsidP="007A4A32">
      <w:pPr>
        <w:pStyle w:val="ListParagraph"/>
        <w:numPr>
          <w:ilvl w:val="2"/>
          <w:numId w:val="30"/>
        </w:numPr>
      </w:pPr>
      <w:r>
        <w:t xml:space="preserve">For coordinates, use </w:t>
      </w:r>
      <w:r w:rsidRPr="00B31672">
        <w:rPr>
          <w:b/>
          <w:bCs/>
        </w:rPr>
        <w:t>Calculate Geometry</w:t>
      </w:r>
      <w:r>
        <w:t xml:space="preserve"> as shown in the </w:t>
      </w:r>
      <w:hyperlink w:anchor="_Edit_well_locations" w:history="1">
        <w:r w:rsidRPr="005E2CBE">
          <w:rPr>
            <w:rStyle w:val="Hyperlink"/>
          </w:rPr>
          <w:t>Edit Well Locations section</w:t>
        </w:r>
      </w:hyperlink>
      <w:r>
        <w:t xml:space="preserve"> above.</w:t>
      </w:r>
    </w:p>
    <w:p w14:paraId="47144D04" w14:textId="292748DC" w:rsidR="005E2CBE" w:rsidRPr="005E2CBE" w:rsidRDefault="005E2CBE" w:rsidP="007A4A32">
      <w:pPr>
        <w:pStyle w:val="ListParagraph"/>
        <w:numPr>
          <w:ilvl w:val="1"/>
          <w:numId w:val="30"/>
        </w:numPr>
      </w:pPr>
      <w:r>
        <w:t>[</w:t>
      </w:r>
      <w:proofErr w:type="gramStart"/>
      <w:r w:rsidR="00AB09F0">
        <w:t>WELL</w:t>
      </w:r>
      <w:proofErr w:type="gramEnd"/>
      <w:r w:rsidR="00AB09F0">
        <w:t>_LABEL</w:t>
      </w:r>
      <w:r>
        <w:t>]</w:t>
      </w:r>
      <w:r w:rsidR="003D34BD">
        <w:t xml:space="preserve">: </w:t>
      </w:r>
      <w:r w:rsidR="0013651B">
        <w:t>D</w:t>
      </w:r>
      <w:r w:rsidR="003D34BD">
        <w:t>esired map and cross section label</w:t>
      </w:r>
      <w:r w:rsidR="00B33CAF">
        <w:t>. Often the Unique ID without leading zeros.</w:t>
      </w:r>
    </w:p>
    <w:p w14:paraId="213DEE10" w14:textId="4D083F3A" w:rsidR="005E2CBE" w:rsidRDefault="005E2CBE" w:rsidP="007A4A32">
      <w:pPr>
        <w:pStyle w:val="ListParagraph"/>
        <w:numPr>
          <w:ilvl w:val="1"/>
          <w:numId w:val="30"/>
        </w:numPr>
      </w:pPr>
      <w:r>
        <w:rPr>
          <w:spacing w:val="-3"/>
        </w:rPr>
        <w:t>[</w:t>
      </w:r>
      <w:r w:rsidR="00AB09F0">
        <w:t>XSEC_ID</w:t>
      </w:r>
      <w:r>
        <w:t>]</w:t>
      </w:r>
      <w:r w:rsidR="000D635F">
        <w:t>: Cross section line ID number</w:t>
      </w:r>
    </w:p>
    <w:p w14:paraId="46A8C884" w14:textId="49D7F114" w:rsidR="005E2CBE" w:rsidRDefault="005E2CBE" w:rsidP="007A4A32">
      <w:pPr>
        <w:pStyle w:val="ListParagraph"/>
        <w:numPr>
          <w:ilvl w:val="1"/>
          <w:numId w:val="30"/>
        </w:numPr>
      </w:pPr>
      <w:r>
        <w:t>[</w:t>
      </w:r>
      <w:r w:rsidR="00AB09F0">
        <w:t>BUFF_DIST</w:t>
      </w:r>
      <w:r>
        <w:t>]</w:t>
      </w:r>
      <w:r w:rsidR="000D635F">
        <w:t>: populate with same buffer distance</w:t>
      </w:r>
      <w:r w:rsidR="00D61A91">
        <w:t xml:space="preserve"> used in Get CWI Data tools.</w:t>
      </w:r>
    </w:p>
    <w:p w14:paraId="631D9CEA" w14:textId="7FDF58F7" w:rsidR="005E2CBE" w:rsidRDefault="005E2CBE" w:rsidP="007A4A32">
      <w:pPr>
        <w:pStyle w:val="ListParagraph"/>
        <w:numPr>
          <w:ilvl w:val="1"/>
          <w:numId w:val="30"/>
        </w:numPr>
      </w:pPr>
      <w:r>
        <w:t>[</w:t>
      </w:r>
      <w:r w:rsidR="00B44BDB">
        <w:t>dem</w:t>
      </w:r>
      <w:r>
        <w:t>]</w:t>
      </w:r>
      <w:r w:rsidR="00F42E12">
        <w:t>: land surface elevation derived from the same DEM used in Get CWI Data tools.</w:t>
      </w:r>
    </w:p>
    <w:p w14:paraId="508AF1E2" w14:textId="216DD04B" w:rsidR="00BF3569" w:rsidRDefault="00BF3569" w:rsidP="007A4A32">
      <w:pPr>
        <w:pStyle w:val="ListParagraph"/>
        <w:numPr>
          <w:ilvl w:val="2"/>
          <w:numId w:val="30"/>
        </w:numPr>
      </w:pPr>
      <w:r>
        <w:t xml:space="preserve">Use the </w:t>
      </w:r>
      <w:r w:rsidRPr="00B31672">
        <w:rPr>
          <w:b/>
          <w:bCs/>
        </w:rPr>
        <w:t>Extract Multi Values to Points</w:t>
      </w:r>
      <w:r>
        <w:t xml:space="preserve"> tool in ESRI’s Spatial Analyst toolbox.</w:t>
      </w:r>
    </w:p>
    <w:p w14:paraId="06EED515" w14:textId="3DF684C0" w:rsidR="00BF3569" w:rsidRDefault="00BF3569" w:rsidP="007A4A32">
      <w:pPr>
        <w:pStyle w:val="ListParagraph"/>
        <w:numPr>
          <w:ilvl w:val="3"/>
          <w:numId w:val="30"/>
        </w:numPr>
      </w:pPr>
      <w:r>
        <w:t xml:space="preserve">Input point features: </w:t>
      </w:r>
      <w:proofErr w:type="spellStart"/>
      <w:r>
        <w:t>wwpt</w:t>
      </w:r>
      <w:proofErr w:type="spellEnd"/>
      <w:r>
        <w:t xml:space="preserve"> or </w:t>
      </w:r>
      <w:proofErr w:type="spellStart"/>
      <w:r>
        <w:t>wwpt_unloc</w:t>
      </w:r>
      <w:proofErr w:type="spellEnd"/>
    </w:p>
    <w:p w14:paraId="473A2C69" w14:textId="0ACCBDF3" w:rsidR="00BF3569" w:rsidRDefault="00BF3569" w:rsidP="007A4A32">
      <w:pPr>
        <w:pStyle w:val="ListParagraph"/>
        <w:numPr>
          <w:ilvl w:val="3"/>
          <w:numId w:val="30"/>
        </w:numPr>
      </w:pPr>
      <w:r>
        <w:t xml:space="preserve">Input </w:t>
      </w:r>
      <w:proofErr w:type="spellStart"/>
      <w:r>
        <w:t>rasters</w:t>
      </w:r>
      <w:proofErr w:type="spellEnd"/>
      <w:r>
        <w:t>: “dem”</w:t>
      </w:r>
    </w:p>
    <w:p w14:paraId="6EDD2626" w14:textId="43980A4C" w:rsidR="00BF3569" w:rsidRDefault="00BF3569" w:rsidP="007A4A32">
      <w:pPr>
        <w:pStyle w:val="ListParagraph"/>
        <w:numPr>
          <w:ilvl w:val="3"/>
          <w:numId w:val="30"/>
        </w:numPr>
      </w:pPr>
      <w:r>
        <w:t>Output field name: “</w:t>
      </w:r>
      <w:proofErr w:type="spellStart"/>
      <w:r>
        <w:t>NewField</w:t>
      </w:r>
      <w:proofErr w:type="spellEnd"/>
      <w:r>
        <w:t>”</w:t>
      </w:r>
    </w:p>
    <w:p w14:paraId="2049319A" w14:textId="66877825" w:rsidR="00BF3569" w:rsidRDefault="00BF3569" w:rsidP="007A4A32">
      <w:pPr>
        <w:pStyle w:val="ListParagraph"/>
        <w:numPr>
          <w:ilvl w:val="2"/>
          <w:numId w:val="30"/>
        </w:numPr>
      </w:pPr>
      <w:r>
        <w:t xml:space="preserve">Run the </w:t>
      </w:r>
      <w:r w:rsidR="00BB284B">
        <w:t>tool and</w:t>
      </w:r>
      <w:r>
        <w:t xml:space="preserve"> note that a new field has been added to the end of the input point feature class.</w:t>
      </w:r>
    </w:p>
    <w:p w14:paraId="4D5A41D0" w14:textId="1312C76F" w:rsidR="00BF3569" w:rsidRDefault="00BF3569" w:rsidP="007A4A32">
      <w:pPr>
        <w:pStyle w:val="ListParagraph"/>
        <w:numPr>
          <w:ilvl w:val="2"/>
          <w:numId w:val="30"/>
        </w:numPr>
      </w:pPr>
      <w:r>
        <w:t xml:space="preserve">Select the manually added wells in the well point attribute table. </w:t>
      </w:r>
      <w:r w:rsidR="007118B0">
        <w:t>Now u</w:t>
      </w:r>
      <w:r>
        <w:t xml:space="preserve">se </w:t>
      </w:r>
      <w:r w:rsidRPr="005A0732">
        <w:rPr>
          <w:b/>
          <w:bCs/>
        </w:rPr>
        <w:t>Calculate Field</w:t>
      </w:r>
      <w:r>
        <w:t xml:space="preserve"> on the original “dem” field to transfer the values from “</w:t>
      </w:r>
      <w:proofErr w:type="spellStart"/>
      <w:r>
        <w:t>NewField</w:t>
      </w:r>
      <w:proofErr w:type="spellEnd"/>
      <w:r>
        <w:t>” to “dem”.</w:t>
      </w:r>
    </w:p>
    <w:p w14:paraId="691D00F2" w14:textId="007D840A" w:rsidR="00BF3569" w:rsidRDefault="00BF3569" w:rsidP="007A4A32">
      <w:pPr>
        <w:pStyle w:val="ListParagraph"/>
        <w:numPr>
          <w:ilvl w:val="2"/>
          <w:numId w:val="30"/>
        </w:numPr>
      </w:pPr>
      <w:r>
        <w:t>Delete the “</w:t>
      </w:r>
      <w:proofErr w:type="spellStart"/>
      <w:r>
        <w:t>NewField</w:t>
      </w:r>
      <w:proofErr w:type="spellEnd"/>
      <w:r>
        <w:t>” field.</w:t>
      </w:r>
    </w:p>
    <w:p w14:paraId="1538EF1D" w14:textId="0C86AE68" w:rsidR="00AB09F0" w:rsidRDefault="005E2CBE" w:rsidP="007A4A32">
      <w:pPr>
        <w:pStyle w:val="ListParagraph"/>
        <w:numPr>
          <w:ilvl w:val="1"/>
          <w:numId w:val="30"/>
        </w:numPr>
      </w:pPr>
      <w:r>
        <w:t>[</w:t>
      </w:r>
      <w:proofErr w:type="spellStart"/>
      <w:r w:rsidR="00B44BDB">
        <w:t>Data_Source</w:t>
      </w:r>
      <w:proofErr w:type="spellEnd"/>
      <w:r>
        <w:t>]</w:t>
      </w:r>
      <w:r w:rsidR="00F42E12">
        <w:t>: “Manual” or “</w:t>
      </w:r>
      <w:proofErr w:type="spellStart"/>
      <w:r w:rsidR="00F42E12">
        <w:t>UserAdded</w:t>
      </w:r>
      <w:proofErr w:type="spellEnd"/>
      <w:r w:rsidR="00F42E12">
        <w:t>”</w:t>
      </w:r>
    </w:p>
    <w:p w14:paraId="7B70D4B8" w14:textId="77777777" w:rsidR="00AB09F0" w:rsidRDefault="00AB09F0" w:rsidP="007A4A32">
      <w:pPr>
        <w:pStyle w:val="ListParagraph"/>
        <w:numPr>
          <w:ilvl w:val="0"/>
          <w:numId w:val="30"/>
        </w:numPr>
      </w:pPr>
      <w:r>
        <w:t>When finished, click Save in the Edit ribbon.</w:t>
      </w:r>
    </w:p>
    <w:p w14:paraId="2A62D25A" w14:textId="070B123D" w:rsidR="00B44BDB" w:rsidRDefault="00EC4130" w:rsidP="007A4A32">
      <w:pPr>
        <w:pStyle w:val="ListParagraph"/>
        <w:numPr>
          <w:ilvl w:val="0"/>
          <w:numId w:val="30"/>
        </w:numPr>
      </w:pPr>
      <w:r>
        <w:t xml:space="preserve">To back up your edits, select </w:t>
      </w:r>
      <w:r w:rsidR="001D4EB4">
        <w:t>the manually added wells, and export to new feature class named</w:t>
      </w:r>
      <w:r w:rsidR="00B44BDB">
        <w:t xml:space="preserve"> “</w:t>
      </w:r>
      <w:proofErr w:type="spellStart"/>
      <w:r w:rsidR="00B44BDB">
        <w:t>wwpt_</w:t>
      </w:r>
      <w:r w:rsidR="001D4EB4">
        <w:t>manual</w:t>
      </w:r>
      <w:proofErr w:type="spellEnd"/>
      <w:r w:rsidR="00B44BDB">
        <w:t xml:space="preserve">” </w:t>
      </w:r>
      <w:r w:rsidR="001D4EB4">
        <w:t xml:space="preserve">or </w:t>
      </w:r>
      <w:r w:rsidR="00B44BDB">
        <w:t>“</w:t>
      </w:r>
      <w:proofErr w:type="spellStart"/>
      <w:r w:rsidR="00B44BDB" w:rsidRPr="00D9767E">
        <w:rPr>
          <w:i/>
          <w:iCs/>
        </w:rPr>
        <w:t>wwpt_unloc_manual</w:t>
      </w:r>
      <w:proofErr w:type="spellEnd"/>
      <w:r w:rsidR="00B44BDB">
        <w:t>”</w:t>
      </w:r>
      <w:r w:rsidR="001D4EB4">
        <w:t xml:space="preserve">, depending on which </w:t>
      </w:r>
      <w:proofErr w:type="spellStart"/>
      <w:r w:rsidR="001D4EB4">
        <w:t>mapview</w:t>
      </w:r>
      <w:proofErr w:type="spellEnd"/>
      <w:r w:rsidR="001D4EB4">
        <w:t xml:space="preserve"> well point file was added to.</w:t>
      </w:r>
    </w:p>
    <w:p w14:paraId="1DAD9A92" w14:textId="5E572419" w:rsidR="007118B0" w:rsidRPr="001D6761" w:rsidRDefault="007118B0" w:rsidP="007A4A32">
      <w:pPr>
        <w:pStyle w:val="ListParagraph"/>
        <w:numPr>
          <w:ilvl w:val="1"/>
          <w:numId w:val="30"/>
        </w:numPr>
      </w:pPr>
      <w:r>
        <w:t>Building cross sections is often an iterative process. In the event the Get CWI and Clean CWI Tools need to be rerun (to change buffer zone, for instance), this ensures your manually entered data is not overwritten and can be imported to the updated well point file.</w:t>
      </w:r>
    </w:p>
    <w:p w14:paraId="0EA2457C" w14:textId="77777777" w:rsidR="00AB09F0" w:rsidRPr="009775E1" w:rsidRDefault="00AB09F0" w:rsidP="00747F32">
      <w:pPr>
        <w:pStyle w:val="Heading5"/>
      </w:pPr>
      <w:r>
        <w:t xml:space="preserve">Create manual </w:t>
      </w:r>
      <w:proofErr w:type="spellStart"/>
      <w:r>
        <w:t>strat</w:t>
      </w:r>
      <w:proofErr w:type="spellEnd"/>
      <w:r>
        <w:t xml:space="preserve"> table</w:t>
      </w:r>
    </w:p>
    <w:p w14:paraId="02506FDB" w14:textId="14EFA14D" w:rsidR="00AB09F0" w:rsidRDefault="00262109" w:rsidP="007A4A32">
      <w:pPr>
        <w:pStyle w:val="ListParagraph"/>
        <w:numPr>
          <w:ilvl w:val="0"/>
          <w:numId w:val="30"/>
        </w:numPr>
      </w:pPr>
      <w:r>
        <w:t>Open the desired stratigraphy attribute table</w:t>
      </w:r>
      <w:r w:rsidR="00AB09F0">
        <w:t xml:space="preserve"> </w:t>
      </w:r>
      <w:r>
        <w:t>(“</w:t>
      </w:r>
      <w:proofErr w:type="spellStart"/>
      <w:r>
        <w:t>strat_clean</w:t>
      </w:r>
      <w:proofErr w:type="spellEnd"/>
      <w:r>
        <w:t xml:space="preserve">” or </w:t>
      </w:r>
      <w:r w:rsidR="00AB09F0">
        <w:t>“</w:t>
      </w:r>
      <w:proofErr w:type="spellStart"/>
      <w:r w:rsidR="00AB09F0" w:rsidRPr="005A0732">
        <w:rPr>
          <w:i/>
          <w:iCs/>
        </w:rPr>
        <w:t>strat_unloc_clean</w:t>
      </w:r>
      <w:proofErr w:type="spellEnd"/>
      <w:r w:rsidR="00AB09F0">
        <w:t>”</w:t>
      </w:r>
      <w:r>
        <w:t>).</w:t>
      </w:r>
    </w:p>
    <w:p w14:paraId="754F70DB" w14:textId="12E9021A" w:rsidR="009A713E" w:rsidRDefault="00826FF3" w:rsidP="007A4A32">
      <w:pPr>
        <w:pStyle w:val="ListParagraph"/>
        <w:numPr>
          <w:ilvl w:val="0"/>
          <w:numId w:val="30"/>
        </w:numPr>
      </w:pPr>
      <w:r>
        <w:lastRenderedPageBreak/>
        <w:t>Entering stratigraphy</w:t>
      </w:r>
      <w:r w:rsidR="009A713E">
        <w:t xml:space="preserve"> data</w:t>
      </w:r>
      <w:r>
        <w:t xml:space="preserve"> from a well log:</w:t>
      </w:r>
    </w:p>
    <w:p w14:paraId="2740865C" w14:textId="7FDB8FBC" w:rsidR="009A713E" w:rsidRDefault="00826FF3" w:rsidP="007A4A32">
      <w:pPr>
        <w:pStyle w:val="ListParagraph"/>
        <w:numPr>
          <w:ilvl w:val="1"/>
          <w:numId w:val="30"/>
        </w:numPr>
      </w:pPr>
      <w:r>
        <w:t>E</w:t>
      </w:r>
      <w:r w:rsidR="009A713E">
        <w:t>ach line of a well log that denotes a type of stratigraphy gets a record in this table.</w:t>
      </w:r>
    </w:p>
    <w:p w14:paraId="78DF7E7B" w14:textId="39479F29" w:rsidR="009A713E" w:rsidRDefault="00826FF3" w:rsidP="00826FF3">
      <w:r>
        <w:rPr>
          <w:noProof/>
        </w:rPr>
        <w:drawing>
          <wp:inline distT="0" distB="0" distL="0" distR="0" wp14:anchorId="0BB1B9CB" wp14:editId="64C6C954">
            <wp:extent cx="6400800" cy="1707515"/>
            <wp:effectExtent l="0" t="0" r="0" b="6985"/>
            <wp:docPr id="327972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72909" name=""/>
                    <pic:cNvPicPr/>
                  </pic:nvPicPr>
                  <pic:blipFill>
                    <a:blip r:embed="rId51"/>
                    <a:stretch>
                      <a:fillRect/>
                    </a:stretch>
                  </pic:blipFill>
                  <pic:spPr>
                    <a:xfrm>
                      <a:off x="0" y="0"/>
                      <a:ext cx="6400800" cy="1707515"/>
                    </a:xfrm>
                    <a:prstGeom prst="rect">
                      <a:avLst/>
                    </a:prstGeom>
                  </pic:spPr>
                </pic:pic>
              </a:graphicData>
            </a:graphic>
          </wp:inline>
        </w:drawing>
      </w:r>
    </w:p>
    <w:p w14:paraId="62DFD4D0" w14:textId="16B5A334" w:rsidR="00AB09F0" w:rsidRDefault="00826FF3" w:rsidP="007A4A32">
      <w:pPr>
        <w:pStyle w:val="ListParagraph"/>
        <w:numPr>
          <w:ilvl w:val="0"/>
          <w:numId w:val="30"/>
        </w:numPr>
      </w:pPr>
      <w:r>
        <w:t xml:space="preserve">Create a new record </w:t>
      </w:r>
      <w:r w:rsidR="00AB09F0">
        <w:t xml:space="preserve">for each </w:t>
      </w:r>
      <w:proofErr w:type="spellStart"/>
      <w:r w:rsidR="00AB09F0">
        <w:t>strat</w:t>
      </w:r>
      <w:proofErr w:type="spellEnd"/>
      <w:r w:rsidR="00AB09F0">
        <w:t xml:space="preserve"> record for each well</w:t>
      </w:r>
      <w:r w:rsidR="007E2386">
        <w:t xml:space="preserve"> and populate the following</w:t>
      </w:r>
      <w:r w:rsidR="000506D2">
        <w:t xml:space="preserve"> required</w:t>
      </w:r>
      <w:r w:rsidR="00B3292E">
        <w:t xml:space="preserve"> attribute</w:t>
      </w:r>
      <w:r w:rsidR="007E2386">
        <w:t xml:space="preserve"> fields</w:t>
      </w:r>
      <w:r w:rsidR="000506D2">
        <w:t>:</w:t>
      </w:r>
    </w:p>
    <w:p w14:paraId="5BF6831E" w14:textId="04BD6063" w:rsidR="007E2386" w:rsidRDefault="007E2386" w:rsidP="007A4A32">
      <w:pPr>
        <w:pStyle w:val="ListParagraph"/>
        <w:numPr>
          <w:ilvl w:val="1"/>
          <w:numId w:val="30"/>
        </w:numPr>
      </w:pPr>
      <w:r>
        <w:t xml:space="preserve">[RELATEID]: </w:t>
      </w:r>
      <w:r w:rsidR="00C43E1E">
        <w:t xml:space="preserve">unique well ID for the well the </w:t>
      </w:r>
      <w:proofErr w:type="spellStart"/>
      <w:r w:rsidR="00C43E1E">
        <w:t>strat</w:t>
      </w:r>
      <w:proofErr w:type="spellEnd"/>
      <w:r w:rsidR="00C43E1E">
        <w:t xml:space="preserve"> record is associated with. S</w:t>
      </w:r>
      <w:r>
        <w:t xml:space="preserve">ame value as in </w:t>
      </w:r>
      <w:hyperlink w:anchor="_Create_manual_mapview" w:history="1">
        <w:r w:rsidRPr="00A12714">
          <w:rPr>
            <w:rStyle w:val="Hyperlink"/>
          </w:rPr>
          <w:t>step 3a</w:t>
        </w:r>
      </w:hyperlink>
      <w:r>
        <w:t>.</w:t>
      </w:r>
    </w:p>
    <w:p w14:paraId="50368ACB" w14:textId="4A557577" w:rsidR="000506D2" w:rsidRDefault="000506D2" w:rsidP="007A4A32">
      <w:pPr>
        <w:pStyle w:val="ListParagraph"/>
        <w:numPr>
          <w:ilvl w:val="1"/>
          <w:numId w:val="30"/>
        </w:numPr>
      </w:pPr>
      <w:r>
        <w:t xml:space="preserve">[DEPTH_TOP]: “From” value on well log. Depth to top of </w:t>
      </w:r>
      <w:proofErr w:type="spellStart"/>
      <w:r>
        <w:t>strat</w:t>
      </w:r>
      <w:proofErr w:type="spellEnd"/>
      <w:r>
        <w:t xml:space="preserve"> layer measured in feet.</w:t>
      </w:r>
    </w:p>
    <w:p w14:paraId="6738F1C9" w14:textId="54D53A5D" w:rsidR="000506D2" w:rsidRDefault="000506D2" w:rsidP="007A4A32">
      <w:pPr>
        <w:pStyle w:val="ListParagraph"/>
        <w:numPr>
          <w:ilvl w:val="1"/>
          <w:numId w:val="30"/>
        </w:numPr>
      </w:pPr>
      <w:r>
        <w:t xml:space="preserve">[DEPTH_BOT]: “To” value on well log. Depth to bottom of </w:t>
      </w:r>
      <w:proofErr w:type="spellStart"/>
      <w:r>
        <w:t>strat</w:t>
      </w:r>
      <w:proofErr w:type="spellEnd"/>
      <w:r>
        <w:t xml:space="preserve"> layer measured in feet.</w:t>
      </w:r>
    </w:p>
    <w:p w14:paraId="5D78E37C" w14:textId="4A557521" w:rsidR="00826FF3" w:rsidRPr="00826FF3" w:rsidRDefault="00826FF3" w:rsidP="007A4A32">
      <w:pPr>
        <w:pStyle w:val="ListParagraph"/>
        <w:numPr>
          <w:ilvl w:val="1"/>
          <w:numId w:val="30"/>
        </w:numPr>
      </w:pPr>
      <w:r>
        <w:t>[</w:t>
      </w:r>
      <w:r w:rsidR="00AB09F0">
        <w:rPr>
          <w:spacing w:val="-2"/>
        </w:rPr>
        <w:t>DRLLR_DESC</w:t>
      </w:r>
      <w:r>
        <w:rPr>
          <w:spacing w:val="-2"/>
        </w:rPr>
        <w:t>]</w:t>
      </w:r>
      <w:r w:rsidR="007E2386">
        <w:rPr>
          <w:spacing w:val="-2"/>
        </w:rPr>
        <w:t xml:space="preserve">: </w:t>
      </w:r>
      <w:r w:rsidR="000506D2">
        <w:rPr>
          <w:spacing w:val="-2"/>
        </w:rPr>
        <w:t>driller’s description of the stratigraphy from the well log</w:t>
      </w:r>
    </w:p>
    <w:p w14:paraId="552C9922" w14:textId="04B29D4D" w:rsidR="00826FF3" w:rsidRDefault="00826FF3" w:rsidP="007A4A32">
      <w:pPr>
        <w:pStyle w:val="ListParagraph"/>
        <w:numPr>
          <w:ilvl w:val="1"/>
          <w:numId w:val="30"/>
        </w:numPr>
      </w:pPr>
      <w:r>
        <w:rPr>
          <w:spacing w:val="-2"/>
        </w:rPr>
        <w:t>[</w:t>
      </w:r>
      <w:r w:rsidR="00AB09F0">
        <w:t>LITH_PRIM</w:t>
      </w:r>
      <w:r>
        <w:t>]</w:t>
      </w:r>
      <w:r w:rsidR="007E2386">
        <w:t>:</w:t>
      </w:r>
      <w:r w:rsidR="000216B9">
        <w:t xml:space="preserve"> primary lithology. See Minnesota County Well Index Database Dictionary </w:t>
      </w:r>
      <w:hyperlink r:id="rId52" w:history="1">
        <w:r w:rsidR="000216B9" w:rsidRPr="000216B9">
          <w:rPr>
            <w:rStyle w:val="Hyperlink"/>
          </w:rPr>
          <w:t>Lithology Codes</w:t>
        </w:r>
      </w:hyperlink>
      <w:r w:rsidR="000216B9">
        <w:t xml:space="preserve"> Table for acceptable values.</w:t>
      </w:r>
    </w:p>
    <w:p w14:paraId="5015B93A" w14:textId="2BF9F2EA" w:rsidR="000506D2" w:rsidRDefault="000506D2" w:rsidP="007A4A32">
      <w:pPr>
        <w:pStyle w:val="ListParagraph"/>
        <w:numPr>
          <w:ilvl w:val="1"/>
          <w:numId w:val="30"/>
        </w:numPr>
      </w:pPr>
      <w:r>
        <w:t>[dem]:</w:t>
      </w:r>
      <w:r w:rsidRPr="007E2386">
        <w:rPr>
          <w:spacing w:val="-1"/>
        </w:rPr>
        <w:t xml:space="preserve"> </w:t>
      </w:r>
      <w:r>
        <w:rPr>
          <w:spacing w:val="-1"/>
        </w:rPr>
        <w:t xml:space="preserve">land surface elevation for this well, same value as produced in </w:t>
      </w:r>
      <w:hyperlink w:anchor="_Create_manual_mapview" w:history="1">
        <w:r w:rsidRPr="00645B6B">
          <w:rPr>
            <w:rStyle w:val="Hyperlink"/>
            <w:spacing w:val="-1"/>
          </w:rPr>
          <w:t>step 3h</w:t>
        </w:r>
      </w:hyperlink>
      <w:r>
        <w:rPr>
          <w:spacing w:val="-1"/>
        </w:rPr>
        <w:t>.</w:t>
      </w:r>
    </w:p>
    <w:p w14:paraId="3D066DFB" w14:textId="3CFC4820" w:rsidR="00826FF3" w:rsidRDefault="00826FF3" w:rsidP="007A4A32">
      <w:pPr>
        <w:pStyle w:val="ListParagraph"/>
        <w:numPr>
          <w:ilvl w:val="1"/>
          <w:numId w:val="30"/>
        </w:numPr>
      </w:pPr>
      <w:r>
        <w:t>[</w:t>
      </w:r>
      <w:r w:rsidR="00AB09F0">
        <w:t>ELEV_TOP</w:t>
      </w:r>
      <w:r>
        <w:t>]</w:t>
      </w:r>
      <w:r w:rsidR="007E2386">
        <w:t>:</w:t>
      </w:r>
      <w:r w:rsidR="000506D2">
        <w:t xml:space="preserve"> Use </w:t>
      </w:r>
      <w:r w:rsidR="000506D2" w:rsidRPr="00B31672">
        <w:rPr>
          <w:b/>
          <w:bCs/>
        </w:rPr>
        <w:t>Calculate Field</w:t>
      </w:r>
      <w:r w:rsidR="000506D2">
        <w:t xml:space="preserve"> tool. </w:t>
      </w:r>
      <w:proofErr w:type="gramStart"/>
      <w:r w:rsidR="000506D2">
        <w:t>!dem</w:t>
      </w:r>
      <w:proofErr w:type="gramEnd"/>
      <w:r w:rsidR="000506D2">
        <w:t xml:space="preserve">! </w:t>
      </w:r>
      <w:proofErr w:type="gramStart"/>
      <w:r w:rsidR="000506D2">
        <w:t xml:space="preserve">- </w:t>
      </w:r>
      <w:r w:rsidR="000216B9">
        <w:t>!</w:t>
      </w:r>
      <w:proofErr w:type="spellStart"/>
      <w:r w:rsidR="000216B9">
        <w:t>depth</w:t>
      </w:r>
      <w:proofErr w:type="gramEnd"/>
      <w:r w:rsidR="000216B9">
        <w:t>_top</w:t>
      </w:r>
      <w:proofErr w:type="spellEnd"/>
      <w:r w:rsidR="000216B9">
        <w:t>!</w:t>
      </w:r>
    </w:p>
    <w:p w14:paraId="38A07027" w14:textId="48AB0D4D" w:rsidR="00826FF3" w:rsidRDefault="00826FF3" w:rsidP="007A4A32">
      <w:pPr>
        <w:pStyle w:val="ListParagraph"/>
        <w:numPr>
          <w:ilvl w:val="1"/>
          <w:numId w:val="30"/>
        </w:numPr>
      </w:pPr>
      <w:r>
        <w:t>[</w:t>
      </w:r>
      <w:r w:rsidR="00AB09F0">
        <w:t>ELEV_BOT</w:t>
      </w:r>
      <w:r>
        <w:t>]</w:t>
      </w:r>
      <w:r w:rsidR="007E2386">
        <w:t>:</w:t>
      </w:r>
      <w:r w:rsidR="000216B9">
        <w:t xml:space="preserve"> Use </w:t>
      </w:r>
      <w:r w:rsidR="000216B9" w:rsidRPr="00B31672">
        <w:rPr>
          <w:b/>
          <w:bCs/>
        </w:rPr>
        <w:t>Calculate Field</w:t>
      </w:r>
      <w:r w:rsidR="000216B9">
        <w:t xml:space="preserve"> tool. </w:t>
      </w:r>
      <w:proofErr w:type="gramStart"/>
      <w:r w:rsidR="000216B9">
        <w:t>!dem</w:t>
      </w:r>
      <w:proofErr w:type="gramEnd"/>
      <w:r w:rsidR="000216B9">
        <w:t xml:space="preserve">! </w:t>
      </w:r>
      <w:proofErr w:type="gramStart"/>
      <w:r w:rsidR="000216B9">
        <w:t>- !</w:t>
      </w:r>
      <w:proofErr w:type="spellStart"/>
      <w:r w:rsidR="000216B9">
        <w:t>depth</w:t>
      </w:r>
      <w:proofErr w:type="gramEnd"/>
      <w:r w:rsidR="000216B9">
        <w:t>_bot</w:t>
      </w:r>
      <w:proofErr w:type="spellEnd"/>
      <w:r w:rsidR="000216B9">
        <w:t>!</w:t>
      </w:r>
    </w:p>
    <w:p w14:paraId="2C331AB8" w14:textId="43C8AFC8" w:rsidR="00826FF3" w:rsidRDefault="00826FF3" w:rsidP="007A4A32">
      <w:pPr>
        <w:pStyle w:val="ListParagraph"/>
        <w:numPr>
          <w:ilvl w:val="1"/>
          <w:numId w:val="30"/>
        </w:numPr>
      </w:pPr>
      <w:r>
        <w:t>[</w:t>
      </w:r>
      <w:r w:rsidR="00AB09F0">
        <w:t>XSEC_ID</w:t>
      </w:r>
      <w:r>
        <w:t>]</w:t>
      </w:r>
      <w:r w:rsidR="007E2386">
        <w:t>:</w:t>
      </w:r>
      <w:r w:rsidR="00DD5BC5">
        <w:t xml:space="preserve"> Cross section line ID number</w:t>
      </w:r>
    </w:p>
    <w:p w14:paraId="32B3551B" w14:textId="24D4C18E" w:rsidR="001552AA" w:rsidRDefault="001552AA" w:rsidP="007A4A32">
      <w:pPr>
        <w:pStyle w:val="ListParagraph"/>
        <w:numPr>
          <w:ilvl w:val="1"/>
          <w:numId w:val="30"/>
        </w:numPr>
      </w:pPr>
      <w:r>
        <w:t>[BUFF_DIST]: populate with same buffer distance used in Get CWI Data tools</w:t>
      </w:r>
    </w:p>
    <w:p w14:paraId="1E37DE7A" w14:textId="674F01BA" w:rsidR="009D20DF" w:rsidRDefault="009D20DF" w:rsidP="007A4A32">
      <w:pPr>
        <w:pStyle w:val="ListParagraph"/>
        <w:numPr>
          <w:ilvl w:val="1"/>
          <w:numId w:val="30"/>
        </w:numPr>
      </w:pPr>
      <w:r>
        <w:t>[</w:t>
      </w:r>
      <w:proofErr w:type="spellStart"/>
      <w:r>
        <w:t>Data_Source</w:t>
      </w:r>
      <w:proofErr w:type="spellEnd"/>
      <w:r>
        <w:t>]: “Manual” or “</w:t>
      </w:r>
      <w:proofErr w:type="spellStart"/>
      <w:r>
        <w:t>UserAdded</w:t>
      </w:r>
      <w:proofErr w:type="spellEnd"/>
      <w:r>
        <w:t>”</w:t>
      </w:r>
    </w:p>
    <w:p w14:paraId="0FF71EA6" w14:textId="77777777" w:rsidR="00AB09F0" w:rsidRDefault="00AB09F0" w:rsidP="007A4A32">
      <w:pPr>
        <w:pStyle w:val="ListParagraph"/>
        <w:numPr>
          <w:ilvl w:val="0"/>
          <w:numId w:val="30"/>
        </w:numPr>
      </w:pPr>
      <w:r>
        <w:t>When finished, click Save in the Edit ribbon.</w:t>
      </w:r>
    </w:p>
    <w:p w14:paraId="491271CA" w14:textId="24A27263" w:rsidR="007E2386" w:rsidRDefault="00EC4130" w:rsidP="007A4A32">
      <w:pPr>
        <w:pStyle w:val="ListParagraph"/>
        <w:numPr>
          <w:ilvl w:val="0"/>
          <w:numId w:val="30"/>
        </w:numPr>
      </w:pPr>
      <w:r>
        <w:t xml:space="preserve">To back up your edits, select </w:t>
      </w:r>
      <w:r w:rsidR="007E2386">
        <w:t xml:space="preserve">the manually added </w:t>
      </w:r>
      <w:proofErr w:type="spellStart"/>
      <w:r w:rsidR="007E2386">
        <w:t>strat</w:t>
      </w:r>
      <w:proofErr w:type="spellEnd"/>
      <w:r w:rsidR="007E2386">
        <w:t xml:space="preserve"> records, and export to a new table named “</w:t>
      </w:r>
      <w:proofErr w:type="spellStart"/>
      <w:r w:rsidR="007E2386">
        <w:t>strat_</w:t>
      </w:r>
      <w:r w:rsidR="003C737F">
        <w:t>clean_</w:t>
      </w:r>
      <w:r w:rsidR="007E2386">
        <w:t>manual</w:t>
      </w:r>
      <w:proofErr w:type="spellEnd"/>
      <w:r w:rsidR="007E2386">
        <w:t>” or “</w:t>
      </w:r>
      <w:proofErr w:type="spellStart"/>
      <w:r w:rsidR="007E2386" w:rsidRPr="009D6387">
        <w:rPr>
          <w:i/>
          <w:iCs/>
        </w:rPr>
        <w:t>strat_unloc_</w:t>
      </w:r>
      <w:r w:rsidR="003C737F" w:rsidRPr="009D6387">
        <w:rPr>
          <w:i/>
          <w:iCs/>
        </w:rPr>
        <w:t>clean_</w:t>
      </w:r>
      <w:r w:rsidR="007E2386" w:rsidRPr="009D6387">
        <w:rPr>
          <w:i/>
          <w:iCs/>
        </w:rPr>
        <w:t>manual</w:t>
      </w:r>
      <w:proofErr w:type="spellEnd"/>
      <w:r w:rsidR="007E2386">
        <w:t xml:space="preserve">”, depending on which </w:t>
      </w:r>
      <w:proofErr w:type="spellStart"/>
      <w:r w:rsidR="007E2386">
        <w:t>strat</w:t>
      </w:r>
      <w:proofErr w:type="spellEnd"/>
      <w:r w:rsidR="007E2386">
        <w:t xml:space="preserve"> table it was added to.</w:t>
      </w:r>
    </w:p>
    <w:p w14:paraId="63A432D0" w14:textId="4B708F23" w:rsidR="007E2386" w:rsidRPr="001D6761" w:rsidRDefault="007E2386" w:rsidP="007A4A32">
      <w:pPr>
        <w:pStyle w:val="ListParagraph"/>
        <w:numPr>
          <w:ilvl w:val="1"/>
          <w:numId w:val="30"/>
        </w:numPr>
      </w:pPr>
      <w:r>
        <w:t xml:space="preserve">Building cross sections is often an iterative process. In the event the Get CWI and Clean CWI Tools need to be rerun (to change buffer zone, for instance), this ensures your manually entered data is not overwritten and can be imported to the updated </w:t>
      </w:r>
      <w:proofErr w:type="spellStart"/>
      <w:r>
        <w:t>strat</w:t>
      </w:r>
      <w:proofErr w:type="spellEnd"/>
      <w:r>
        <w:t xml:space="preserve"> table.</w:t>
      </w:r>
    </w:p>
    <w:p w14:paraId="165F7B5B" w14:textId="77777777" w:rsidR="00AB09F0" w:rsidRPr="009775E1" w:rsidRDefault="00AB09F0" w:rsidP="00747F32">
      <w:pPr>
        <w:pStyle w:val="Heading5"/>
      </w:pPr>
      <w:r>
        <w:t>Create manual construction table</w:t>
      </w:r>
    </w:p>
    <w:p w14:paraId="05C68993" w14:textId="44B3A811" w:rsidR="00C43E1E" w:rsidRDefault="00C43E1E" w:rsidP="007A4A32">
      <w:pPr>
        <w:pStyle w:val="ListParagraph"/>
        <w:numPr>
          <w:ilvl w:val="0"/>
          <w:numId w:val="30"/>
        </w:numPr>
      </w:pPr>
      <w:r>
        <w:t>Open the desired construction attribute table (“</w:t>
      </w:r>
      <w:proofErr w:type="spellStart"/>
      <w:r>
        <w:t>cons_clean</w:t>
      </w:r>
      <w:proofErr w:type="spellEnd"/>
      <w:r>
        <w:t>” or “</w:t>
      </w:r>
      <w:proofErr w:type="spellStart"/>
      <w:r w:rsidRPr="009D6387">
        <w:rPr>
          <w:i/>
          <w:iCs/>
        </w:rPr>
        <w:t>cons_unloc_clean</w:t>
      </w:r>
      <w:proofErr w:type="spellEnd"/>
      <w:r>
        <w:t>”).</w:t>
      </w:r>
    </w:p>
    <w:p w14:paraId="79C61422" w14:textId="054C3D9C" w:rsidR="00C43E1E" w:rsidRDefault="00C43E1E" w:rsidP="007A4A32">
      <w:pPr>
        <w:pStyle w:val="ListParagraph"/>
        <w:numPr>
          <w:ilvl w:val="0"/>
          <w:numId w:val="30"/>
        </w:numPr>
      </w:pPr>
      <w:r>
        <w:t>Entering construction data from a well log:</w:t>
      </w:r>
    </w:p>
    <w:p w14:paraId="3EFF5F67" w14:textId="17924910" w:rsidR="00C43E1E" w:rsidRDefault="001214BB" w:rsidP="007A4A32">
      <w:pPr>
        <w:pStyle w:val="ListParagraph"/>
        <w:numPr>
          <w:ilvl w:val="1"/>
          <w:numId w:val="30"/>
        </w:numPr>
      </w:pPr>
      <w:r>
        <w:t>Each construction type</w:t>
      </w:r>
      <w:r w:rsidR="00C43E1E">
        <w:t xml:space="preserve"> gets a record in this table.</w:t>
      </w:r>
    </w:p>
    <w:p w14:paraId="6A305193" w14:textId="029F4387" w:rsidR="00C43E1E" w:rsidRDefault="0015251E" w:rsidP="0015251E">
      <w:pPr>
        <w:pStyle w:val="ListParagraph"/>
        <w:numPr>
          <w:ilvl w:val="0"/>
          <w:numId w:val="0"/>
        </w:numPr>
        <w:ind w:left="720"/>
      </w:pPr>
      <w:r>
        <w:rPr>
          <w:noProof/>
        </w:rPr>
        <w:lastRenderedPageBreak/>
        <w:drawing>
          <wp:inline distT="0" distB="0" distL="0" distR="0" wp14:anchorId="32EE4692" wp14:editId="2BCD17C1">
            <wp:extent cx="6000369" cy="3749040"/>
            <wp:effectExtent l="0" t="0" r="635" b="3810"/>
            <wp:docPr id="1869935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35686" name=""/>
                    <pic:cNvPicPr/>
                  </pic:nvPicPr>
                  <pic:blipFill>
                    <a:blip r:embed="rId53"/>
                    <a:stretch>
                      <a:fillRect/>
                    </a:stretch>
                  </pic:blipFill>
                  <pic:spPr>
                    <a:xfrm>
                      <a:off x="0" y="0"/>
                      <a:ext cx="6004833" cy="3751829"/>
                    </a:xfrm>
                    <a:prstGeom prst="rect">
                      <a:avLst/>
                    </a:prstGeom>
                  </pic:spPr>
                </pic:pic>
              </a:graphicData>
            </a:graphic>
          </wp:inline>
        </w:drawing>
      </w:r>
    </w:p>
    <w:p w14:paraId="33B2829C" w14:textId="149EA032" w:rsidR="00AB09F0" w:rsidRDefault="00AB09F0" w:rsidP="007A4A32">
      <w:pPr>
        <w:pStyle w:val="ListParagraph"/>
        <w:numPr>
          <w:ilvl w:val="0"/>
          <w:numId w:val="30"/>
        </w:numPr>
      </w:pPr>
      <w:r>
        <w:t xml:space="preserve">Populate the following required </w:t>
      </w:r>
      <w:r w:rsidR="00B3292E">
        <w:t xml:space="preserve">attribute </w:t>
      </w:r>
      <w:r>
        <w:t>fields for each construction record for each well:</w:t>
      </w:r>
    </w:p>
    <w:p w14:paraId="30CAA4B0" w14:textId="3903BEE5" w:rsidR="00C43E1E" w:rsidRDefault="00C43E1E" w:rsidP="007A4A32">
      <w:pPr>
        <w:pStyle w:val="ListParagraph"/>
        <w:numPr>
          <w:ilvl w:val="1"/>
          <w:numId w:val="30"/>
        </w:numPr>
      </w:pPr>
      <w:r>
        <w:t xml:space="preserve">[RELATEID]: unique well ID for the well the construction record is associated with. Same value as in </w:t>
      </w:r>
      <w:hyperlink w:anchor="_Create_manual_mapview" w:history="1">
        <w:r w:rsidRPr="00A12714">
          <w:rPr>
            <w:rStyle w:val="Hyperlink"/>
          </w:rPr>
          <w:t>step 3a</w:t>
        </w:r>
      </w:hyperlink>
      <w:r>
        <w:t>.</w:t>
      </w:r>
    </w:p>
    <w:p w14:paraId="6D90A8C6" w14:textId="4736B479" w:rsidR="001214BB" w:rsidRDefault="001214BB" w:rsidP="007A4A32">
      <w:pPr>
        <w:pStyle w:val="ListParagraph"/>
        <w:numPr>
          <w:ilvl w:val="1"/>
          <w:numId w:val="30"/>
        </w:numPr>
      </w:pPr>
      <w:r>
        <w:rPr>
          <w:spacing w:val="-2"/>
        </w:rPr>
        <w:t>[</w:t>
      </w:r>
      <w:r w:rsidR="00AB09F0" w:rsidRPr="00C43E1E">
        <w:rPr>
          <w:spacing w:val="-2"/>
        </w:rPr>
        <w:t>CONSTYPE</w:t>
      </w:r>
      <w:r>
        <w:rPr>
          <w:spacing w:val="-2"/>
        </w:rPr>
        <w:t>]</w:t>
      </w:r>
      <w:r>
        <w:t>: “C” - Casing, “G” - Grout, “H” - Open hole, “S” - Screen</w:t>
      </w:r>
    </w:p>
    <w:p w14:paraId="77BC8D3B" w14:textId="71C970F2" w:rsidR="001214BB" w:rsidRDefault="001214BB" w:rsidP="007A4A32">
      <w:pPr>
        <w:pStyle w:val="ListParagraph"/>
        <w:numPr>
          <w:ilvl w:val="1"/>
          <w:numId w:val="30"/>
        </w:numPr>
      </w:pPr>
      <w:r>
        <w:t>[</w:t>
      </w:r>
      <w:proofErr w:type="spellStart"/>
      <w:r>
        <w:t>from_depth</w:t>
      </w:r>
      <w:proofErr w:type="spellEnd"/>
      <w:r>
        <w:t xml:space="preserve">]: </w:t>
      </w:r>
      <w:r w:rsidR="00072325">
        <w:t>T</w:t>
      </w:r>
      <w:r w:rsidR="0015251E">
        <w:t>op measurement of casing type</w:t>
      </w:r>
    </w:p>
    <w:p w14:paraId="6D021786" w14:textId="69302881" w:rsidR="001214BB" w:rsidRDefault="001214BB" w:rsidP="007A4A32">
      <w:pPr>
        <w:pStyle w:val="ListParagraph"/>
        <w:numPr>
          <w:ilvl w:val="1"/>
          <w:numId w:val="30"/>
        </w:numPr>
      </w:pPr>
      <w:r>
        <w:t>[</w:t>
      </w:r>
      <w:proofErr w:type="spellStart"/>
      <w:r>
        <w:t>to_depth</w:t>
      </w:r>
      <w:proofErr w:type="spellEnd"/>
      <w:r>
        <w:t>]</w:t>
      </w:r>
      <w:r w:rsidR="0015251E">
        <w:t xml:space="preserve">: </w:t>
      </w:r>
      <w:r w:rsidR="00072325">
        <w:t>B</w:t>
      </w:r>
      <w:r w:rsidR="0015251E">
        <w:t>ottom measurement of casing type</w:t>
      </w:r>
    </w:p>
    <w:p w14:paraId="442D7F72" w14:textId="044D6818" w:rsidR="001214BB" w:rsidRDefault="001214BB" w:rsidP="007A4A32">
      <w:pPr>
        <w:pStyle w:val="ListParagraph"/>
        <w:numPr>
          <w:ilvl w:val="1"/>
          <w:numId w:val="30"/>
        </w:numPr>
      </w:pPr>
      <w:r>
        <w:t>[XSEC_ID]: Cross section line ID number</w:t>
      </w:r>
    </w:p>
    <w:p w14:paraId="4081AD9E" w14:textId="77777777" w:rsidR="00612D34" w:rsidRDefault="00612D34" w:rsidP="007A4A32">
      <w:pPr>
        <w:pStyle w:val="ListParagraph"/>
        <w:numPr>
          <w:ilvl w:val="1"/>
          <w:numId w:val="30"/>
        </w:numPr>
      </w:pPr>
      <w:r>
        <w:t>[BUFF_DIST]: populate with same buffer distance used in Get CWI Data tools</w:t>
      </w:r>
    </w:p>
    <w:p w14:paraId="33BC0BB5" w14:textId="77777777" w:rsidR="00401964" w:rsidRDefault="00401964" w:rsidP="007A4A32">
      <w:pPr>
        <w:pStyle w:val="ListParagraph"/>
        <w:numPr>
          <w:ilvl w:val="1"/>
          <w:numId w:val="30"/>
        </w:numPr>
      </w:pPr>
      <w:r>
        <w:t>[dem]:</w:t>
      </w:r>
      <w:r w:rsidRPr="007E2386">
        <w:rPr>
          <w:spacing w:val="-1"/>
        </w:rPr>
        <w:t xml:space="preserve"> </w:t>
      </w:r>
      <w:r>
        <w:rPr>
          <w:spacing w:val="-1"/>
        </w:rPr>
        <w:t xml:space="preserve">land surface elevation for this well, same value as produced in </w:t>
      </w:r>
      <w:hyperlink w:anchor="_Create_manual_mapview" w:history="1">
        <w:r w:rsidRPr="00645B6B">
          <w:rPr>
            <w:rStyle w:val="Hyperlink"/>
            <w:spacing w:val="-1"/>
          </w:rPr>
          <w:t>step 3h</w:t>
        </w:r>
      </w:hyperlink>
      <w:r>
        <w:rPr>
          <w:spacing w:val="-1"/>
        </w:rPr>
        <w:t>.</w:t>
      </w:r>
    </w:p>
    <w:p w14:paraId="54050011" w14:textId="1E325E58" w:rsidR="005835F7" w:rsidRDefault="005835F7" w:rsidP="007A4A32">
      <w:pPr>
        <w:pStyle w:val="ListParagraph"/>
        <w:numPr>
          <w:ilvl w:val="1"/>
          <w:numId w:val="30"/>
        </w:numPr>
      </w:pPr>
      <w:r>
        <w:t xml:space="preserve">[ELEV_TOP]: Use </w:t>
      </w:r>
      <w:r w:rsidRPr="00B31672">
        <w:rPr>
          <w:b/>
          <w:bCs/>
        </w:rPr>
        <w:t>Calculate Field</w:t>
      </w:r>
      <w:r>
        <w:t xml:space="preserve"> tool. </w:t>
      </w:r>
      <w:proofErr w:type="gramStart"/>
      <w:r>
        <w:t>!dem</w:t>
      </w:r>
      <w:proofErr w:type="gramEnd"/>
      <w:r>
        <w:t xml:space="preserve">! </w:t>
      </w:r>
      <w:proofErr w:type="gramStart"/>
      <w:r>
        <w:t>- !</w:t>
      </w:r>
      <w:proofErr w:type="spellStart"/>
      <w:r>
        <w:t>from</w:t>
      </w:r>
      <w:proofErr w:type="gramEnd"/>
      <w:r>
        <w:t>_depth</w:t>
      </w:r>
      <w:proofErr w:type="spellEnd"/>
      <w:r>
        <w:t>!</w:t>
      </w:r>
    </w:p>
    <w:p w14:paraId="5EE05FDE" w14:textId="2EE30DCE" w:rsidR="005835F7" w:rsidRDefault="005835F7" w:rsidP="007A4A32">
      <w:pPr>
        <w:pStyle w:val="ListParagraph"/>
        <w:numPr>
          <w:ilvl w:val="1"/>
          <w:numId w:val="30"/>
        </w:numPr>
      </w:pPr>
      <w:r>
        <w:t xml:space="preserve">[ELEV_BOT]: Use </w:t>
      </w:r>
      <w:r w:rsidRPr="00B31672">
        <w:rPr>
          <w:b/>
          <w:bCs/>
        </w:rPr>
        <w:t>Calculate Field</w:t>
      </w:r>
      <w:r>
        <w:t xml:space="preserve"> tool. </w:t>
      </w:r>
      <w:proofErr w:type="gramStart"/>
      <w:r>
        <w:t>!dem</w:t>
      </w:r>
      <w:proofErr w:type="gramEnd"/>
      <w:r>
        <w:t xml:space="preserve">! </w:t>
      </w:r>
      <w:proofErr w:type="gramStart"/>
      <w:r>
        <w:t>- !</w:t>
      </w:r>
      <w:proofErr w:type="spellStart"/>
      <w:r>
        <w:t>to</w:t>
      </w:r>
      <w:proofErr w:type="gramEnd"/>
      <w:r>
        <w:t>_depth</w:t>
      </w:r>
      <w:proofErr w:type="spellEnd"/>
      <w:r>
        <w:t>!</w:t>
      </w:r>
    </w:p>
    <w:p w14:paraId="5C374D23" w14:textId="6D0E486F" w:rsidR="009D20DF" w:rsidRDefault="009D20DF" w:rsidP="007A4A32">
      <w:pPr>
        <w:pStyle w:val="ListParagraph"/>
        <w:numPr>
          <w:ilvl w:val="1"/>
          <w:numId w:val="30"/>
        </w:numPr>
      </w:pPr>
      <w:r>
        <w:t>[</w:t>
      </w:r>
      <w:proofErr w:type="spellStart"/>
      <w:r>
        <w:t>Data_Source</w:t>
      </w:r>
      <w:proofErr w:type="spellEnd"/>
      <w:r>
        <w:t>]: “Manual” or “</w:t>
      </w:r>
      <w:proofErr w:type="spellStart"/>
      <w:r>
        <w:t>UserAdded</w:t>
      </w:r>
      <w:proofErr w:type="spellEnd"/>
      <w:r>
        <w:t>”</w:t>
      </w:r>
    </w:p>
    <w:p w14:paraId="2F821033" w14:textId="77777777" w:rsidR="00AB09F0" w:rsidRDefault="00AB09F0" w:rsidP="007A4A32">
      <w:pPr>
        <w:pStyle w:val="ListParagraph"/>
        <w:numPr>
          <w:ilvl w:val="0"/>
          <w:numId w:val="30"/>
        </w:numPr>
      </w:pPr>
      <w:r>
        <w:t>When finished, click Save in the Edit ribbon.</w:t>
      </w:r>
    </w:p>
    <w:p w14:paraId="408ECC8F" w14:textId="3FFD80F7" w:rsidR="005C1FAF" w:rsidRDefault="00EC4130" w:rsidP="007A4A32">
      <w:pPr>
        <w:pStyle w:val="ListParagraph"/>
        <w:numPr>
          <w:ilvl w:val="0"/>
          <w:numId w:val="30"/>
        </w:numPr>
      </w:pPr>
      <w:r>
        <w:t>To back up your edits, s</w:t>
      </w:r>
      <w:r w:rsidR="005C1FAF">
        <w:t xml:space="preserve">elect the manually added </w:t>
      </w:r>
      <w:proofErr w:type="spellStart"/>
      <w:r w:rsidR="005C1FAF">
        <w:t>strat</w:t>
      </w:r>
      <w:proofErr w:type="spellEnd"/>
      <w:r w:rsidR="005C1FAF">
        <w:t xml:space="preserve"> records, and export to a new table named “</w:t>
      </w:r>
      <w:proofErr w:type="spellStart"/>
      <w:r w:rsidR="005C1FAF">
        <w:t>cons_clean_manual</w:t>
      </w:r>
      <w:proofErr w:type="spellEnd"/>
      <w:r w:rsidR="005C1FAF">
        <w:t>” or “</w:t>
      </w:r>
      <w:proofErr w:type="spellStart"/>
      <w:r w:rsidR="005C1FAF" w:rsidRPr="009D6387">
        <w:rPr>
          <w:i/>
          <w:iCs/>
        </w:rPr>
        <w:t>cons_unloc_clean_manual</w:t>
      </w:r>
      <w:proofErr w:type="spellEnd"/>
      <w:r w:rsidR="005C1FAF">
        <w:t xml:space="preserve">”, depending on which </w:t>
      </w:r>
      <w:r w:rsidR="00082AED">
        <w:t>cons</w:t>
      </w:r>
      <w:r w:rsidR="005C1FAF">
        <w:t xml:space="preserve"> table it was added to.</w:t>
      </w:r>
    </w:p>
    <w:p w14:paraId="414A600B" w14:textId="1D609142" w:rsidR="005C1FAF" w:rsidRPr="001D6761" w:rsidRDefault="005C1FAF" w:rsidP="007A4A32">
      <w:pPr>
        <w:pStyle w:val="ListParagraph"/>
        <w:numPr>
          <w:ilvl w:val="1"/>
          <w:numId w:val="30"/>
        </w:numPr>
      </w:pPr>
      <w:r>
        <w:t xml:space="preserve">Building cross sections is often an iterative process. In the event the Get CWI and Clean CWI Tools need to be rerun (to change buffer zone, for instance), this ensures your manually entered data is not overwritten and can be imported to the updated </w:t>
      </w:r>
      <w:r w:rsidR="00082AED">
        <w:t>cons</w:t>
      </w:r>
      <w:r>
        <w:t xml:space="preserve"> table.</w:t>
      </w:r>
    </w:p>
    <w:p w14:paraId="5FDC0276" w14:textId="77777777" w:rsidR="00C61432" w:rsidRDefault="00C61432" w:rsidP="00747F32">
      <w:pPr>
        <w:pStyle w:val="Heading5"/>
      </w:pPr>
      <w:r>
        <w:lastRenderedPageBreak/>
        <w:t xml:space="preserve">Create manual </w:t>
      </w:r>
      <w:proofErr w:type="spellStart"/>
      <w:r>
        <w:t>mapview</w:t>
      </w:r>
      <w:proofErr w:type="spellEnd"/>
      <w:r>
        <w:t xml:space="preserve"> static water level points</w:t>
      </w:r>
    </w:p>
    <w:p w14:paraId="16575032" w14:textId="4FBB4A15" w:rsidR="00C61432" w:rsidRDefault="00C61432" w:rsidP="007A4A32">
      <w:pPr>
        <w:pStyle w:val="ListParagraph"/>
        <w:numPr>
          <w:ilvl w:val="0"/>
          <w:numId w:val="30"/>
        </w:numPr>
      </w:pPr>
      <w:r>
        <w:t xml:space="preserve">Add the desired </w:t>
      </w:r>
      <w:proofErr w:type="spellStart"/>
      <w:r>
        <w:t>mapview</w:t>
      </w:r>
      <w:proofErr w:type="spellEnd"/>
      <w:r>
        <w:t xml:space="preserve"> static water level well point file </w:t>
      </w:r>
      <w:r w:rsidRPr="00B44BDB">
        <w:t>(“</w:t>
      </w:r>
      <w:proofErr w:type="spellStart"/>
      <w:r>
        <w:t>swl_clean</w:t>
      </w:r>
      <w:proofErr w:type="spellEnd"/>
      <w:r w:rsidRPr="00B44BDB">
        <w:t>” or “</w:t>
      </w:r>
      <w:proofErr w:type="spellStart"/>
      <w:r w:rsidRPr="009D6387">
        <w:rPr>
          <w:i/>
          <w:iCs/>
        </w:rPr>
        <w:t>swl_unloc_clean</w:t>
      </w:r>
      <w:proofErr w:type="spellEnd"/>
      <w:r w:rsidRPr="00B44BDB">
        <w:t>”)</w:t>
      </w:r>
      <w:r>
        <w:t xml:space="preserve"> to the </w:t>
      </w:r>
      <w:proofErr w:type="spellStart"/>
      <w:r>
        <w:t>MapView</w:t>
      </w:r>
      <w:proofErr w:type="spellEnd"/>
      <w:r>
        <w:t xml:space="preserve"> data frame.</w:t>
      </w:r>
    </w:p>
    <w:p w14:paraId="2EAC5426" w14:textId="08525163" w:rsidR="00C61432" w:rsidRDefault="00C61432" w:rsidP="007A4A32">
      <w:pPr>
        <w:pStyle w:val="ListParagraph"/>
        <w:numPr>
          <w:ilvl w:val="0"/>
          <w:numId w:val="30"/>
        </w:numPr>
      </w:pPr>
      <w:r>
        <w:t>Import or create the geometry for the missing static water level points in the</w:t>
      </w:r>
      <w:r w:rsidR="00137D18">
        <w:t xml:space="preserve"> </w:t>
      </w:r>
      <w:proofErr w:type="spellStart"/>
      <w:r w:rsidR="00137D18">
        <w:t>mapview</w:t>
      </w:r>
      <w:proofErr w:type="spellEnd"/>
      <w:r>
        <w:t xml:space="preserve"> point file. Make sure the new points are within the “</w:t>
      </w:r>
      <w:proofErr w:type="spellStart"/>
      <w:r>
        <w:t>xsln_buffer</w:t>
      </w:r>
      <w:proofErr w:type="spellEnd"/>
      <w:r>
        <w:t>” polygon and snapped to the corresponding well in “</w:t>
      </w:r>
      <w:proofErr w:type="spellStart"/>
      <w:r>
        <w:t>wwpt</w:t>
      </w:r>
      <w:proofErr w:type="spellEnd"/>
      <w:r>
        <w:t>” or “</w:t>
      </w:r>
      <w:proofErr w:type="spellStart"/>
      <w:r w:rsidRPr="009D6387">
        <w:rPr>
          <w:i/>
          <w:iCs/>
        </w:rPr>
        <w:t>wwpt_unloc</w:t>
      </w:r>
      <w:proofErr w:type="spellEnd"/>
      <w:r>
        <w:t>”.</w:t>
      </w:r>
    </w:p>
    <w:p w14:paraId="2425024F" w14:textId="421081B9" w:rsidR="00C61432" w:rsidRDefault="00C61432" w:rsidP="007A4A32">
      <w:pPr>
        <w:pStyle w:val="ListParagraph"/>
        <w:numPr>
          <w:ilvl w:val="0"/>
          <w:numId w:val="30"/>
        </w:numPr>
      </w:pPr>
      <w:r>
        <w:t>Populate the following required</w:t>
      </w:r>
      <w:r w:rsidR="00B3292E">
        <w:t xml:space="preserve"> attribute</w:t>
      </w:r>
      <w:r>
        <w:t xml:space="preserve"> fields for each new record:</w:t>
      </w:r>
    </w:p>
    <w:p w14:paraId="3AD655A2" w14:textId="60D6997F" w:rsidR="00C61432" w:rsidRDefault="00C61432" w:rsidP="007A4A32">
      <w:pPr>
        <w:pStyle w:val="ListParagraph"/>
        <w:numPr>
          <w:ilvl w:val="1"/>
          <w:numId w:val="30"/>
        </w:numPr>
      </w:pPr>
      <w:r>
        <w:t xml:space="preserve">[RELATEID]: same value as in </w:t>
      </w:r>
      <w:hyperlink w:anchor="_Create_manual_mapview" w:history="1">
        <w:r w:rsidRPr="00645B6B">
          <w:rPr>
            <w:rStyle w:val="Hyperlink"/>
          </w:rPr>
          <w:t>step 3a</w:t>
        </w:r>
      </w:hyperlink>
      <w:r>
        <w:t>.</w:t>
      </w:r>
    </w:p>
    <w:p w14:paraId="4BA005E3" w14:textId="77777777" w:rsidR="00C61432" w:rsidRPr="00A12714" w:rsidRDefault="00C61432" w:rsidP="007A4A32">
      <w:pPr>
        <w:pStyle w:val="ListParagraph"/>
        <w:numPr>
          <w:ilvl w:val="1"/>
          <w:numId w:val="30"/>
        </w:numPr>
      </w:pPr>
      <w:r>
        <w:rPr>
          <w:spacing w:val="-1"/>
        </w:rPr>
        <w:t>[</w:t>
      </w:r>
      <w:proofErr w:type="spellStart"/>
      <w:r>
        <w:rPr>
          <w:spacing w:val="-1"/>
        </w:rPr>
        <w:t>Measuremt</w:t>
      </w:r>
      <w:proofErr w:type="spellEnd"/>
      <w:r>
        <w:rPr>
          <w:spacing w:val="-1"/>
        </w:rPr>
        <w:t>]: depth to water in feet</w:t>
      </w:r>
    </w:p>
    <w:p w14:paraId="4C13BF46" w14:textId="77777777" w:rsidR="00401964" w:rsidRDefault="00401964" w:rsidP="007A4A32">
      <w:pPr>
        <w:pStyle w:val="ListParagraph"/>
        <w:numPr>
          <w:ilvl w:val="1"/>
          <w:numId w:val="30"/>
        </w:numPr>
      </w:pPr>
      <w:r>
        <w:t>[dem]:</w:t>
      </w:r>
      <w:r w:rsidRPr="007E2386">
        <w:rPr>
          <w:spacing w:val="-1"/>
        </w:rPr>
        <w:t xml:space="preserve"> </w:t>
      </w:r>
      <w:r>
        <w:rPr>
          <w:spacing w:val="-1"/>
        </w:rPr>
        <w:t xml:space="preserve">land surface elevation for this well, same value as produced in </w:t>
      </w:r>
      <w:hyperlink w:anchor="_Create_manual_mapview" w:history="1">
        <w:r w:rsidRPr="00645B6B">
          <w:rPr>
            <w:rStyle w:val="Hyperlink"/>
            <w:spacing w:val="-1"/>
          </w:rPr>
          <w:t>step 3h</w:t>
        </w:r>
      </w:hyperlink>
      <w:r>
        <w:rPr>
          <w:spacing w:val="-1"/>
        </w:rPr>
        <w:t>.</w:t>
      </w:r>
    </w:p>
    <w:p w14:paraId="2F2BB7BA" w14:textId="77777777" w:rsidR="00C61432" w:rsidRPr="00A12714" w:rsidRDefault="00C61432" w:rsidP="007A4A32">
      <w:pPr>
        <w:pStyle w:val="ListParagraph"/>
        <w:numPr>
          <w:ilvl w:val="1"/>
          <w:numId w:val="30"/>
        </w:numPr>
      </w:pPr>
      <w:r>
        <w:rPr>
          <w:spacing w:val="-1"/>
        </w:rPr>
        <w:t>[</w:t>
      </w:r>
      <w:proofErr w:type="spellStart"/>
      <w:r>
        <w:rPr>
          <w:spacing w:val="-1"/>
        </w:rPr>
        <w:t>meas_elev</w:t>
      </w:r>
      <w:proofErr w:type="spellEnd"/>
      <w:r>
        <w:rPr>
          <w:spacing w:val="-1"/>
        </w:rPr>
        <w:t xml:space="preserve">]: Use </w:t>
      </w:r>
      <w:r w:rsidRPr="00B31672">
        <w:rPr>
          <w:b/>
          <w:bCs/>
          <w:spacing w:val="-1"/>
        </w:rPr>
        <w:t>Calculate Field</w:t>
      </w:r>
      <w:r>
        <w:rPr>
          <w:spacing w:val="-1"/>
        </w:rPr>
        <w:t xml:space="preserve"> tool. </w:t>
      </w:r>
      <w:proofErr w:type="gramStart"/>
      <w:r>
        <w:rPr>
          <w:spacing w:val="-1"/>
        </w:rPr>
        <w:t>!dem</w:t>
      </w:r>
      <w:proofErr w:type="gramEnd"/>
      <w:r>
        <w:rPr>
          <w:spacing w:val="-1"/>
        </w:rPr>
        <w:t>!-!</w:t>
      </w:r>
      <w:proofErr w:type="spellStart"/>
      <w:r>
        <w:rPr>
          <w:spacing w:val="-1"/>
        </w:rPr>
        <w:t>measuremt</w:t>
      </w:r>
      <w:proofErr w:type="spellEnd"/>
      <w:r>
        <w:rPr>
          <w:spacing w:val="-1"/>
        </w:rPr>
        <w:t>!</w:t>
      </w:r>
    </w:p>
    <w:p w14:paraId="3B34176A" w14:textId="77777777" w:rsidR="00C61432" w:rsidRDefault="00C61432" w:rsidP="007A4A32">
      <w:pPr>
        <w:pStyle w:val="ListParagraph"/>
        <w:numPr>
          <w:ilvl w:val="1"/>
          <w:numId w:val="30"/>
        </w:numPr>
      </w:pPr>
      <w:r>
        <w:t>[XSEC_ID]:</w:t>
      </w:r>
      <w:r w:rsidRPr="00C15B1D">
        <w:t xml:space="preserve"> </w:t>
      </w:r>
      <w:r>
        <w:t>Cross section line ID number</w:t>
      </w:r>
    </w:p>
    <w:p w14:paraId="587303DD" w14:textId="77777777" w:rsidR="00C61432" w:rsidRDefault="00C61432" w:rsidP="007A4A32">
      <w:pPr>
        <w:pStyle w:val="ListParagraph"/>
        <w:numPr>
          <w:ilvl w:val="1"/>
          <w:numId w:val="30"/>
        </w:numPr>
      </w:pPr>
      <w:r>
        <w:t>[BUFF_DIST]: populate with same buffer distance used in Get CWI Data tools.</w:t>
      </w:r>
    </w:p>
    <w:p w14:paraId="4F6824A1" w14:textId="77777777" w:rsidR="00C61432" w:rsidRDefault="00C61432" w:rsidP="007A4A32">
      <w:pPr>
        <w:pStyle w:val="ListParagraph"/>
        <w:numPr>
          <w:ilvl w:val="1"/>
          <w:numId w:val="30"/>
        </w:numPr>
      </w:pPr>
      <w:r>
        <w:t>[</w:t>
      </w:r>
      <w:proofErr w:type="spellStart"/>
      <w:r>
        <w:t>Data_Source</w:t>
      </w:r>
      <w:proofErr w:type="spellEnd"/>
      <w:r>
        <w:t>]: “Manual” or “</w:t>
      </w:r>
      <w:proofErr w:type="spellStart"/>
      <w:r>
        <w:t>UserAdded</w:t>
      </w:r>
      <w:proofErr w:type="spellEnd"/>
      <w:r>
        <w:t>”</w:t>
      </w:r>
    </w:p>
    <w:p w14:paraId="69520B2E" w14:textId="77777777" w:rsidR="00C61432" w:rsidRDefault="00C61432" w:rsidP="007A4A32">
      <w:pPr>
        <w:pStyle w:val="ListParagraph"/>
        <w:numPr>
          <w:ilvl w:val="0"/>
          <w:numId w:val="30"/>
        </w:numPr>
      </w:pPr>
      <w:r>
        <w:t>When finished, click Save in the Edit ribbon.</w:t>
      </w:r>
    </w:p>
    <w:p w14:paraId="0B83C39F" w14:textId="61376173" w:rsidR="00C61432" w:rsidRDefault="00EC4130" w:rsidP="007A4A32">
      <w:pPr>
        <w:pStyle w:val="ListParagraph"/>
        <w:numPr>
          <w:ilvl w:val="0"/>
          <w:numId w:val="30"/>
        </w:numPr>
      </w:pPr>
      <w:r>
        <w:t xml:space="preserve">To back up your edits, select </w:t>
      </w:r>
      <w:r w:rsidR="00C61432">
        <w:t>the manually added static water level points, and export to new feature class named “</w:t>
      </w:r>
      <w:proofErr w:type="spellStart"/>
      <w:r w:rsidR="00C61432">
        <w:t>swl_clean_manual</w:t>
      </w:r>
      <w:proofErr w:type="spellEnd"/>
      <w:r w:rsidR="00C61432">
        <w:t>” or “</w:t>
      </w:r>
      <w:proofErr w:type="spellStart"/>
      <w:r w:rsidR="00C61432" w:rsidRPr="009D6387">
        <w:rPr>
          <w:i/>
          <w:iCs/>
        </w:rPr>
        <w:t>swl_unloc_clean_manual</w:t>
      </w:r>
      <w:proofErr w:type="spellEnd"/>
      <w:r w:rsidR="00C61432">
        <w:t xml:space="preserve">”, depending on which </w:t>
      </w:r>
      <w:proofErr w:type="spellStart"/>
      <w:r w:rsidR="00C61432">
        <w:t>mapview</w:t>
      </w:r>
      <w:proofErr w:type="spellEnd"/>
      <w:r w:rsidR="00C61432">
        <w:t xml:space="preserve"> well point file was added to.</w:t>
      </w:r>
    </w:p>
    <w:p w14:paraId="58F4716B" w14:textId="77777777" w:rsidR="00C61432" w:rsidRPr="001D6761" w:rsidRDefault="00C61432" w:rsidP="007A4A32">
      <w:pPr>
        <w:pStyle w:val="ListParagraph"/>
        <w:numPr>
          <w:ilvl w:val="1"/>
          <w:numId w:val="30"/>
        </w:numPr>
      </w:pPr>
      <w:r>
        <w:t xml:space="preserve">Building cross sections is often an iterative process. In the event the Get CWI and Clean CWI Tools need to be rerun (to change buffer zone, for instance), this ensures your manually entered data is not overwritten and can be imported to the updated </w:t>
      </w:r>
      <w:proofErr w:type="spellStart"/>
      <w:r>
        <w:t>swl</w:t>
      </w:r>
      <w:proofErr w:type="spellEnd"/>
      <w:r>
        <w:t xml:space="preserve"> point file.</w:t>
      </w:r>
    </w:p>
    <w:p w14:paraId="2BB43006" w14:textId="77777777" w:rsidR="00AB09F0" w:rsidRPr="009775E1" w:rsidRDefault="00AB09F0" w:rsidP="00747F32">
      <w:pPr>
        <w:pStyle w:val="Heading5"/>
      </w:pPr>
      <w:r>
        <w:t xml:space="preserve">Create manual </w:t>
      </w:r>
      <w:proofErr w:type="spellStart"/>
      <w:r>
        <w:t>mapview</w:t>
      </w:r>
      <w:proofErr w:type="spellEnd"/>
      <w:r>
        <w:t xml:space="preserve"> drop pipe length points</w:t>
      </w:r>
    </w:p>
    <w:p w14:paraId="7C16B03E" w14:textId="1DF39B68" w:rsidR="00AE1C8F" w:rsidRDefault="00AE1C8F" w:rsidP="007A4A32">
      <w:pPr>
        <w:pStyle w:val="ListParagraph"/>
        <w:numPr>
          <w:ilvl w:val="0"/>
          <w:numId w:val="30"/>
        </w:numPr>
      </w:pPr>
      <w:r>
        <w:t xml:space="preserve">Add the desired </w:t>
      </w:r>
      <w:proofErr w:type="spellStart"/>
      <w:r>
        <w:t>mapview</w:t>
      </w:r>
      <w:proofErr w:type="spellEnd"/>
      <w:r>
        <w:t xml:space="preserve"> drop pipe length point file </w:t>
      </w:r>
      <w:r w:rsidRPr="00B44BDB">
        <w:t>(“</w:t>
      </w:r>
      <w:proofErr w:type="spellStart"/>
      <w:r>
        <w:t>dpl_clean</w:t>
      </w:r>
      <w:proofErr w:type="spellEnd"/>
      <w:r w:rsidRPr="00B44BDB">
        <w:t>” or “</w:t>
      </w:r>
      <w:proofErr w:type="spellStart"/>
      <w:r w:rsidRPr="009D6387">
        <w:rPr>
          <w:i/>
          <w:iCs/>
        </w:rPr>
        <w:t>dpl_unloc_clean</w:t>
      </w:r>
      <w:proofErr w:type="spellEnd"/>
      <w:r w:rsidRPr="00B44BDB">
        <w:t>”)</w:t>
      </w:r>
      <w:r>
        <w:t xml:space="preserve"> to the </w:t>
      </w:r>
      <w:proofErr w:type="spellStart"/>
      <w:r>
        <w:t>MapView</w:t>
      </w:r>
      <w:proofErr w:type="spellEnd"/>
      <w:r>
        <w:t xml:space="preserve"> data frame.</w:t>
      </w:r>
    </w:p>
    <w:p w14:paraId="7F1EDF7E" w14:textId="1C553914" w:rsidR="000F6CCF" w:rsidRDefault="000F6CCF" w:rsidP="007A4A32">
      <w:pPr>
        <w:pStyle w:val="ListParagraph"/>
        <w:numPr>
          <w:ilvl w:val="0"/>
          <w:numId w:val="30"/>
        </w:numPr>
      </w:pPr>
      <w:r>
        <w:t xml:space="preserve">Import or create the geometry for the missing drop pipe length points in the </w:t>
      </w:r>
      <w:proofErr w:type="spellStart"/>
      <w:r w:rsidR="00137D18">
        <w:t>mapview</w:t>
      </w:r>
      <w:proofErr w:type="spellEnd"/>
      <w:r w:rsidR="00137D18">
        <w:t xml:space="preserve"> </w:t>
      </w:r>
      <w:r>
        <w:t>point file. Make sure the new points are within the “</w:t>
      </w:r>
      <w:proofErr w:type="spellStart"/>
      <w:r>
        <w:t>xsln_buffer</w:t>
      </w:r>
      <w:proofErr w:type="spellEnd"/>
      <w:r>
        <w:t>” polygon and snapped to the corresponding well in “</w:t>
      </w:r>
      <w:proofErr w:type="spellStart"/>
      <w:r>
        <w:t>wwpt</w:t>
      </w:r>
      <w:proofErr w:type="spellEnd"/>
      <w:r>
        <w:t>” or “</w:t>
      </w:r>
      <w:proofErr w:type="spellStart"/>
      <w:r w:rsidRPr="009D6387">
        <w:rPr>
          <w:i/>
          <w:iCs/>
        </w:rPr>
        <w:t>wwpt_unloc</w:t>
      </w:r>
      <w:proofErr w:type="spellEnd"/>
      <w:r>
        <w:t>”.</w:t>
      </w:r>
    </w:p>
    <w:p w14:paraId="55AB5151" w14:textId="4F08C1A7" w:rsidR="00AB09F0" w:rsidRDefault="00AB09F0" w:rsidP="007A4A32">
      <w:pPr>
        <w:pStyle w:val="ListParagraph"/>
        <w:numPr>
          <w:ilvl w:val="0"/>
          <w:numId w:val="30"/>
        </w:numPr>
      </w:pPr>
      <w:r>
        <w:t>Populate the following required</w:t>
      </w:r>
      <w:r w:rsidR="00B3292E">
        <w:t xml:space="preserve"> attribute</w:t>
      </w:r>
      <w:r>
        <w:t xml:space="preserve"> fields for each </w:t>
      </w:r>
      <w:r w:rsidR="00A16939">
        <w:t xml:space="preserve">new </w:t>
      </w:r>
      <w:r>
        <w:t>record:</w:t>
      </w:r>
    </w:p>
    <w:p w14:paraId="1A6836F0" w14:textId="77777777" w:rsidR="00A16939" w:rsidRDefault="00A16939" w:rsidP="007A4A32">
      <w:pPr>
        <w:pStyle w:val="ListParagraph"/>
        <w:numPr>
          <w:ilvl w:val="1"/>
          <w:numId w:val="30"/>
        </w:numPr>
      </w:pPr>
      <w:r>
        <w:t xml:space="preserve">[RELATEID]: same value as in </w:t>
      </w:r>
      <w:hyperlink w:anchor="_Create_manual_mapview" w:history="1">
        <w:r w:rsidRPr="00645B6B">
          <w:rPr>
            <w:rStyle w:val="Hyperlink"/>
          </w:rPr>
          <w:t>step 3a</w:t>
        </w:r>
      </w:hyperlink>
      <w:r>
        <w:t>.</w:t>
      </w:r>
    </w:p>
    <w:p w14:paraId="2B1A68B5" w14:textId="4BCCD844" w:rsidR="00A16939" w:rsidRDefault="00A16939" w:rsidP="007A4A32">
      <w:pPr>
        <w:pStyle w:val="ListParagraph"/>
        <w:numPr>
          <w:ilvl w:val="1"/>
          <w:numId w:val="30"/>
        </w:numPr>
      </w:pPr>
      <w:r>
        <w:t>[</w:t>
      </w:r>
      <w:r w:rsidR="00AB09F0">
        <w:t>DROPP_LEN</w:t>
      </w:r>
      <w:r>
        <w:t>]</w:t>
      </w:r>
      <w:r w:rsidR="00636B9C">
        <w:t xml:space="preserve">: depth </w:t>
      </w:r>
      <w:r w:rsidR="009469D8">
        <w:t>to</w:t>
      </w:r>
      <w:r w:rsidR="00636B9C">
        <w:t xml:space="preserve"> pump</w:t>
      </w:r>
      <w:r w:rsidR="009469D8">
        <w:t xml:space="preserve"> in feet</w:t>
      </w:r>
    </w:p>
    <w:p w14:paraId="60610B3F" w14:textId="77777777" w:rsidR="00A16939" w:rsidRDefault="00A16939" w:rsidP="007A4A32">
      <w:pPr>
        <w:pStyle w:val="ListParagraph"/>
        <w:numPr>
          <w:ilvl w:val="1"/>
          <w:numId w:val="30"/>
        </w:numPr>
      </w:pPr>
      <w:r>
        <w:t>[dem]:</w:t>
      </w:r>
      <w:r w:rsidRPr="007E2386">
        <w:rPr>
          <w:spacing w:val="-1"/>
        </w:rPr>
        <w:t xml:space="preserve"> </w:t>
      </w:r>
      <w:r>
        <w:rPr>
          <w:spacing w:val="-1"/>
        </w:rPr>
        <w:t xml:space="preserve">land surface elevation for this well, same value as produced in </w:t>
      </w:r>
      <w:hyperlink w:anchor="_Create_manual_mapview" w:history="1">
        <w:r w:rsidRPr="00645B6B">
          <w:rPr>
            <w:rStyle w:val="Hyperlink"/>
            <w:spacing w:val="-1"/>
          </w:rPr>
          <w:t>step 3h</w:t>
        </w:r>
      </w:hyperlink>
      <w:r>
        <w:rPr>
          <w:spacing w:val="-1"/>
        </w:rPr>
        <w:t>.</w:t>
      </w:r>
    </w:p>
    <w:p w14:paraId="4BCFA53A" w14:textId="77777777" w:rsidR="00A16939" w:rsidRDefault="00A16939" w:rsidP="007A4A32">
      <w:pPr>
        <w:pStyle w:val="ListParagraph"/>
        <w:numPr>
          <w:ilvl w:val="1"/>
          <w:numId w:val="30"/>
        </w:numPr>
      </w:pPr>
      <w:r>
        <w:t>[XSEC_ID]:</w:t>
      </w:r>
      <w:r w:rsidRPr="00C15B1D">
        <w:t xml:space="preserve"> </w:t>
      </w:r>
      <w:r>
        <w:t>Cross section line ID number</w:t>
      </w:r>
    </w:p>
    <w:p w14:paraId="52DB822F" w14:textId="47800D8F" w:rsidR="00EF622E" w:rsidRPr="001A046C" w:rsidRDefault="00EF622E" w:rsidP="007A4A32">
      <w:pPr>
        <w:pStyle w:val="ListParagraph"/>
        <w:numPr>
          <w:ilvl w:val="1"/>
          <w:numId w:val="30"/>
        </w:numPr>
      </w:pPr>
      <w:r>
        <w:t>[</w:t>
      </w:r>
      <w:proofErr w:type="spellStart"/>
      <w:r>
        <w:t>Data_Source</w:t>
      </w:r>
      <w:proofErr w:type="spellEnd"/>
      <w:r>
        <w:t>]: “Manual” or “</w:t>
      </w:r>
      <w:proofErr w:type="spellStart"/>
      <w:r>
        <w:t>UserAdded</w:t>
      </w:r>
      <w:proofErr w:type="spellEnd"/>
      <w:r>
        <w:t>”</w:t>
      </w:r>
    </w:p>
    <w:p w14:paraId="54F1B0EB" w14:textId="77777777" w:rsidR="00AB09F0" w:rsidRDefault="00AB09F0" w:rsidP="007A4A32">
      <w:pPr>
        <w:pStyle w:val="ListParagraph"/>
        <w:numPr>
          <w:ilvl w:val="0"/>
          <w:numId w:val="30"/>
        </w:numPr>
      </w:pPr>
      <w:r>
        <w:t>When finished, click Save in the Edit ribbon.</w:t>
      </w:r>
    </w:p>
    <w:p w14:paraId="10811095" w14:textId="54831EA8" w:rsidR="00137D18" w:rsidRDefault="00EC4130" w:rsidP="007A4A32">
      <w:pPr>
        <w:pStyle w:val="ListParagraph"/>
        <w:numPr>
          <w:ilvl w:val="0"/>
          <w:numId w:val="30"/>
        </w:numPr>
      </w:pPr>
      <w:r>
        <w:t>To back up your edits, select</w:t>
      </w:r>
      <w:r w:rsidR="00137D18">
        <w:t xml:space="preserve"> the manually added drop pipe length points, and export to new feature class named “</w:t>
      </w:r>
      <w:proofErr w:type="spellStart"/>
      <w:r w:rsidR="00137D18">
        <w:t>dpl_clean_manual</w:t>
      </w:r>
      <w:proofErr w:type="spellEnd"/>
      <w:r w:rsidR="00137D18">
        <w:t>” or “</w:t>
      </w:r>
      <w:proofErr w:type="spellStart"/>
      <w:r w:rsidR="00137D18" w:rsidRPr="009D6387">
        <w:rPr>
          <w:i/>
          <w:iCs/>
        </w:rPr>
        <w:t>dpl_unloc_clean_manual</w:t>
      </w:r>
      <w:proofErr w:type="spellEnd"/>
      <w:r w:rsidR="00137D18">
        <w:t xml:space="preserve">”, depending on which </w:t>
      </w:r>
      <w:proofErr w:type="spellStart"/>
      <w:r w:rsidR="00137D18">
        <w:t>mapview</w:t>
      </w:r>
      <w:proofErr w:type="spellEnd"/>
      <w:r w:rsidR="00137D18">
        <w:t xml:space="preserve"> well point file was added to.</w:t>
      </w:r>
    </w:p>
    <w:p w14:paraId="2419E55E" w14:textId="0ED82A44" w:rsidR="00137D18" w:rsidRDefault="00137D18" w:rsidP="007A4A32">
      <w:pPr>
        <w:pStyle w:val="ListParagraph"/>
        <w:numPr>
          <w:ilvl w:val="1"/>
          <w:numId w:val="30"/>
        </w:numPr>
      </w:pPr>
      <w:r>
        <w:lastRenderedPageBreak/>
        <w:t xml:space="preserve">Building cross sections is often an iterative process. In the event the Get CWI and Clean CWI Tools need to be rerun (to change buffer zone, for instance), this ensures your manually entered data is not overwritten and can be imported to the updated </w:t>
      </w:r>
      <w:proofErr w:type="spellStart"/>
      <w:r>
        <w:t>dpl</w:t>
      </w:r>
      <w:proofErr w:type="spellEnd"/>
      <w:r>
        <w:t xml:space="preserve"> point file.</w:t>
      </w:r>
    </w:p>
    <w:p w14:paraId="1A2B8C45" w14:textId="77777777" w:rsidR="00CF6A3B" w:rsidRDefault="00CF6A3B" w:rsidP="00353322">
      <w:pPr>
        <w:pStyle w:val="Heading3"/>
      </w:pPr>
      <w:bookmarkStart w:id="53" w:name="_Toc191454505"/>
      <w:r>
        <w:t>Removing Wells</w:t>
      </w:r>
      <w:bookmarkEnd w:id="53"/>
    </w:p>
    <w:p w14:paraId="13B0F994" w14:textId="31D38FF0" w:rsidR="00CF6A3B" w:rsidRDefault="00CF6A3B" w:rsidP="00CF6A3B">
      <w:r>
        <w:t xml:space="preserve">To remove a well </w:t>
      </w:r>
      <w:r w:rsidR="00451F49">
        <w:t xml:space="preserve">so that it is not added to the </w:t>
      </w:r>
      <w:proofErr w:type="gramStart"/>
      <w:r w:rsidR="00451F49">
        <w:t>cross section</w:t>
      </w:r>
      <w:proofErr w:type="gramEnd"/>
      <w:r w:rsidR="00451F49">
        <w:t xml:space="preserve"> plot</w:t>
      </w:r>
      <w:r>
        <w:t>, delete the well’s records in the following files:</w:t>
      </w:r>
    </w:p>
    <w:p w14:paraId="07635353" w14:textId="496AD834" w:rsidR="00CF6A3B" w:rsidRDefault="00CF6A3B" w:rsidP="00CF6A3B">
      <w:pPr>
        <w:pStyle w:val="ListParagraph"/>
      </w:pPr>
      <w:r>
        <w:t>“</w:t>
      </w:r>
      <w:proofErr w:type="spellStart"/>
      <w:r>
        <w:t>wwpt</w:t>
      </w:r>
      <w:proofErr w:type="spellEnd"/>
      <w:r>
        <w:t xml:space="preserve">” or </w:t>
      </w:r>
      <w:r w:rsidRPr="00421A63">
        <w:rPr>
          <w:i/>
          <w:iCs/>
        </w:rPr>
        <w:t>“</w:t>
      </w:r>
      <w:proofErr w:type="spellStart"/>
      <w:r w:rsidRPr="00421A63">
        <w:rPr>
          <w:i/>
          <w:iCs/>
        </w:rPr>
        <w:t>wwpt_unloc</w:t>
      </w:r>
      <w:proofErr w:type="spellEnd"/>
      <w:r w:rsidRPr="00421A63">
        <w:rPr>
          <w:i/>
          <w:iCs/>
        </w:rPr>
        <w:t>”</w:t>
      </w:r>
    </w:p>
    <w:p w14:paraId="08803F3E" w14:textId="77777777" w:rsidR="00CF6A3B" w:rsidRDefault="00CF6A3B" w:rsidP="00CF6A3B">
      <w:pPr>
        <w:pStyle w:val="ListParagraph"/>
      </w:pPr>
      <w:r>
        <w:t>“</w:t>
      </w:r>
      <w:proofErr w:type="spellStart"/>
      <w:proofErr w:type="gramStart"/>
      <w:r>
        <w:t>swl</w:t>
      </w:r>
      <w:proofErr w:type="gramEnd"/>
      <w:r>
        <w:t>_clean</w:t>
      </w:r>
      <w:proofErr w:type="spellEnd"/>
      <w:r>
        <w:t xml:space="preserve">” or </w:t>
      </w:r>
      <w:r w:rsidRPr="00421A63">
        <w:rPr>
          <w:i/>
          <w:iCs/>
        </w:rPr>
        <w:t>“</w:t>
      </w:r>
      <w:proofErr w:type="spellStart"/>
      <w:r w:rsidRPr="00421A63">
        <w:rPr>
          <w:i/>
          <w:iCs/>
        </w:rPr>
        <w:t>swl_unloc_clean</w:t>
      </w:r>
      <w:proofErr w:type="spellEnd"/>
      <w:r w:rsidRPr="00421A63">
        <w:rPr>
          <w:i/>
          <w:iCs/>
        </w:rPr>
        <w:t>”</w:t>
      </w:r>
    </w:p>
    <w:p w14:paraId="3B06E7D1" w14:textId="77777777" w:rsidR="00CF6A3B" w:rsidRDefault="00CF6A3B" w:rsidP="00CF6A3B">
      <w:pPr>
        <w:pStyle w:val="ListParagraph"/>
      </w:pPr>
      <w:r>
        <w:t>“</w:t>
      </w:r>
      <w:proofErr w:type="spellStart"/>
      <w:proofErr w:type="gramStart"/>
      <w:r>
        <w:t>dpl</w:t>
      </w:r>
      <w:proofErr w:type="gramEnd"/>
      <w:r>
        <w:t>_clean</w:t>
      </w:r>
      <w:proofErr w:type="spellEnd"/>
      <w:r>
        <w:t xml:space="preserve">” or </w:t>
      </w:r>
      <w:r w:rsidRPr="00421A63">
        <w:rPr>
          <w:i/>
          <w:iCs/>
        </w:rPr>
        <w:t>“</w:t>
      </w:r>
      <w:proofErr w:type="spellStart"/>
      <w:r w:rsidRPr="00421A63">
        <w:rPr>
          <w:i/>
          <w:iCs/>
        </w:rPr>
        <w:t>dpl_unloc_clean</w:t>
      </w:r>
      <w:proofErr w:type="spellEnd"/>
      <w:r w:rsidRPr="00421A63">
        <w:rPr>
          <w:i/>
          <w:iCs/>
        </w:rPr>
        <w:t>”</w:t>
      </w:r>
    </w:p>
    <w:p w14:paraId="12F822E8" w14:textId="28C7A955" w:rsidR="00D730E7" w:rsidRDefault="00CF6A3B" w:rsidP="00CF6A3B">
      <w:pPr>
        <w:pStyle w:val="ListParagraph"/>
      </w:pPr>
      <w:r>
        <w:t>Note: Records associated with the deleted well will remain in the stratigraphy and construction tables; however, the data will not be plotted.</w:t>
      </w:r>
    </w:p>
    <w:p w14:paraId="0EB7E219" w14:textId="77777777" w:rsidR="00D730E7" w:rsidRDefault="00D730E7">
      <w:pPr>
        <w:spacing w:before="120" w:after="0"/>
      </w:pPr>
      <w:r>
        <w:br w:type="page"/>
      </w:r>
    </w:p>
    <w:p w14:paraId="41DC92CF" w14:textId="5946C593" w:rsidR="008D695D" w:rsidRDefault="00347B52" w:rsidP="00AE727F">
      <w:pPr>
        <w:pStyle w:val="Heading2"/>
      </w:pPr>
      <w:bookmarkStart w:id="54" w:name="_4_Make_Lixpy"/>
      <w:bookmarkStart w:id="55" w:name="_Toc191454506"/>
      <w:bookmarkEnd w:id="54"/>
      <w:r>
        <w:lastRenderedPageBreak/>
        <w:t>For Combined Verified and Unverified 2D Outputs</w:t>
      </w:r>
      <w:bookmarkEnd w:id="55"/>
    </w:p>
    <w:p w14:paraId="2740700F" w14:textId="39E21145" w:rsidR="00347B52" w:rsidRDefault="00347B52" w:rsidP="00347B52">
      <w:r>
        <w:t>Combining Verified and Unverified data can make cross section formatting and symbology easier. If you would like to do this, it is best to append Unverified input files to Verified input files BEFORE using tools 4-6c to produce 2D files.</w:t>
      </w:r>
      <w:r w:rsidR="0037278E">
        <w:t xml:space="preserve"> Merging or appending 2D files after running tools 4-6c often results in errors and missing data.</w:t>
      </w:r>
    </w:p>
    <w:p w14:paraId="40FCE406" w14:textId="3D5738F7" w:rsidR="00347B52" w:rsidRDefault="006F266F" w:rsidP="00347B52">
      <w:r>
        <w:t>The first input file</w:t>
      </w:r>
      <w:r w:rsidR="0037278E">
        <w:t xml:space="preserve"> </w:t>
      </w:r>
      <w:r w:rsidR="00D730E7">
        <w:t xml:space="preserve">to combine </w:t>
      </w:r>
      <w:r w:rsidR="0037278E">
        <w:t xml:space="preserve">for </w:t>
      </w:r>
      <w:r w:rsidR="00D730E7">
        <w:t xml:space="preserve">Verified </w:t>
      </w:r>
      <w:r w:rsidR="0037278E">
        <w:t xml:space="preserve">tool 4 will be used in the following steps; however, these same steps can be used to combine any of the input files for </w:t>
      </w:r>
      <w:r w:rsidR="00D730E7">
        <w:t xml:space="preserve">Verified </w:t>
      </w:r>
      <w:r w:rsidR="0037278E">
        <w:t>tools 4-6c.</w:t>
      </w:r>
      <w:r w:rsidR="00870126">
        <w:t xml:space="preserve"> Reference table provided below for </w:t>
      </w:r>
      <w:r w:rsidR="00D07342">
        <w:t xml:space="preserve">combining </w:t>
      </w:r>
      <w:r w:rsidR="00870126">
        <w:t>other 2D tool input files.</w:t>
      </w:r>
    </w:p>
    <w:p w14:paraId="4B71552F" w14:textId="05E54D96" w:rsidR="0037278E" w:rsidRDefault="00BA11C7" w:rsidP="007A4A32">
      <w:pPr>
        <w:pStyle w:val="ListParagraph"/>
        <w:numPr>
          <w:ilvl w:val="0"/>
          <w:numId w:val="31"/>
        </w:numPr>
      </w:pPr>
      <w:r>
        <w:t>Create a copy of “</w:t>
      </w:r>
      <w:proofErr w:type="spellStart"/>
      <w:r w:rsidR="006F266F">
        <w:t>wwpt</w:t>
      </w:r>
      <w:proofErr w:type="spellEnd"/>
      <w:r w:rsidR="00097C60">
        <w:t>” and name it “</w:t>
      </w:r>
      <w:proofErr w:type="spellStart"/>
      <w:r w:rsidR="006F266F">
        <w:t>wwpt</w:t>
      </w:r>
      <w:r w:rsidR="00097C60">
        <w:t>_combined</w:t>
      </w:r>
      <w:proofErr w:type="spellEnd"/>
      <w:r w:rsidR="00097C60">
        <w:t>”.</w:t>
      </w:r>
    </w:p>
    <w:p w14:paraId="37A35C86" w14:textId="2AD730C1" w:rsidR="00097C60" w:rsidRDefault="00097C60" w:rsidP="007A4A32">
      <w:pPr>
        <w:pStyle w:val="ListParagraph"/>
        <w:numPr>
          <w:ilvl w:val="0"/>
          <w:numId w:val="31"/>
        </w:numPr>
      </w:pPr>
      <w:r>
        <w:t>Right click on “</w:t>
      </w:r>
      <w:proofErr w:type="spellStart"/>
      <w:r w:rsidR="006F266F">
        <w:t>wwpt</w:t>
      </w:r>
      <w:r>
        <w:t>_combined</w:t>
      </w:r>
      <w:proofErr w:type="spellEnd"/>
      <w:r>
        <w:t>” and select Load Data. In the Append window:</w:t>
      </w:r>
    </w:p>
    <w:p w14:paraId="024DCD45" w14:textId="2B40871B" w:rsidR="00097C60" w:rsidRDefault="00097C60" w:rsidP="007A4A32">
      <w:pPr>
        <w:pStyle w:val="ListParagraph"/>
        <w:numPr>
          <w:ilvl w:val="1"/>
          <w:numId w:val="31"/>
        </w:numPr>
      </w:pPr>
      <w:r>
        <w:t>Input Dataset: “</w:t>
      </w:r>
      <w:proofErr w:type="spellStart"/>
      <w:r w:rsidR="006F266F">
        <w:t>wwpt</w:t>
      </w:r>
      <w:r>
        <w:t>_unloc</w:t>
      </w:r>
      <w:proofErr w:type="spellEnd"/>
      <w:r>
        <w:t>”</w:t>
      </w:r>
    </w:p>
    <w:p w14:paraId="708C53BD" w14:textId="66C856E4" w:rsidR="00823452" w:rsidRDefault="00823452" w:rsidP="007A4A32">
      <w:pPr>
        <w:pStyle w:val="ListParagraph"/>
        <w:numPr>
          <w:ilvl w:val="1"/>
          <w:numId w:val="31"/>
        </w:numPr>
      </w:pPr>
      <w:r>
        <w:t>Target Dataset: “</w:t>
      </w:r>
      <w:proofErr w:type="spellStart"/>
      <w:r w:rsidR="006F266F">
        <w:t>wwpt</w:t>
      </w:r>
      <w:r>
        <w:t>_combined</w:t>
      </w:r>
      <w:proofErr w:type="spellEnd"/>
      <w:r>
        <w:t>”</w:t>
      </w:r>
    </w:p>
    <w:p w14:paraId="53A0C17E" w14:textId="467422E3" w:rsidR="00823452" w:rsidRDefault="00823452" w:rsidP="1314EC55">
      <w:pPr>
        <w:pStyle w:val="ListParagraph"/>
      </w:pPr>
      <w:r>
        <w:t>Field Matching Type: Use the field map to reconcile field differences</w:t>
      </w:r>
    </w:p>
    <w:p w14:paraId="5D0E11FD" w14:textId="2DA870F0" w:rsidR="00823452" w:rsidRDefault="1A92F30C" w:rsidP="61382C6B">
      <w:pPr>
        <w:pStyle w:val="ListParagraph"/>
      </w:pPr>
      <w:r>
        <w:t xml:space="preserve">Not all fields will have matches; ignore those. </w:t>
      </w:r>
      <w:r w:rsidR="00823452">
        <w:t>Click Run.</w:t>
      </w:r>
    </w:p>
    <w:p w14:paraId="6BA02C3A" w14:textId="50DBE363" w:rsidR="00870126" w:rsidRDefault="00823452" w:rsidP="007A4A32">
      <w:pPr>
        <w:pStyle w:val="ListParagraph"/>
        <w:numPr>
          <w:ilvl w:val="0"/>
          <w:numId w:val="31"/>
        </w:numPr>
      </w:pPr>
      <w:r>
        <w:t>Use “</w:t>
      </w:r>
      <w:proofErr w:type="spellStart"/>
      <w:r w:rsidR="006F266F">
        <w:t>wwpt</w:t>
      </w:r>
      <w:r>
        <w:t>_combined</w:t>
      </w:r>
      <w:proofErr w:type="spellEnd"/>
      <w:r>
        <w:t xml:space="preserve">” as </w:t>
      </w:r>
      <w:r w:rsidR="006F266F">
        <w:t>well point file input for tools 4-6c.</w:t>
      </w:r>
    </w:p>
    <w:p w14:paraId="75757B70" w14:textId="19555A5C" w:rsidR="00870126" w:rsidRDefault="00870126" w:rsidP="00870126">
      <w:pPr>
        <w:pStyle w:val="Caption"/>
      </w:pPr>
      <w:r>
        <w:t xml:space="preserve">Table </w:t>
      </w:r>
      <w:r>
        <w:fldChar w:fldCharType="begin"/>
      </w:r>
      <w:r>
        <w:instrText xml:space="preserve"> SEQ Table \* ARABIC </w:instrText>
      </w:r>
      <w:r>
        <w:fldChar w:fldCharType="separate"/>
      </w:r>
      <w:r>
        <w:rPr>
          <w:noProof/>
        </w:rPr>
        <w:t>1</w:t>
      </w:r>
      <w:r>
        <w:fldChar w:fldCharType="end"/>
      </w:r>
      <w:r>
        <w:t xml:space="preserve"> Reference for Combining Other 2D Tool Inputs</w:t>
      </w:r>
    </w:p>
    <w:tbl>
      <w:tblPr>
        <w:tblStyle w:val="TableGrid1"/>
        <w:tblW w:w="10255" w:type="dxa"/>
        <w:tblLook w:val="04A0" w:firstRow="1" w:lastRow="0" w:firstColumn="1" w:lastColumn="0" w:noHBand="0" w:noVBand="1"/>
      </w:tblPr>
      <w:tblGrid>
        <w:gridCol w:w="1313"/>
        <w:gridCol w:w="2250"/>
        <w:gridCol w:w="1845"/>
        <w:gridCol w:w="2430"/>
        <w:gridCol w:w="2417"/>
      </w:tblGrid>
      <w:tr w:rsidR="008323E1" w14:paraId="38A59082" w14:textId="59C60E76" w:rsidTr="61382C6B">
        <w:trPr>
          <w:cnfStyle w:val="100000000000" w:firstRow="1" w:lastRow="0" w:firstColumn="0" w:lastColumn="0" w:oddVBand="0" w:evenVBand="0" w:oddHBand="0" w:evenHBand="0" w:firstRowFirstColumn="0" w:firstRowLastColumn="0" w:lastRowFirstColumn="0" w:lastRowLastColumn="0"/>
          <w:trHeight w:val="300"/>
        </w:trPr>
        <w:tc>
          <w:tcPr>
            <w:tcW w:w="1313" w:type="dxa"/>
          </w:tcPr>
          <w:p w14:paraId="0567C73A" w14:textId="6495F162" w:rsidR="008323E1" w:rsidRDefault="008323E1" w:rsidP="00870126">
            <w:r>
              <w:t>File to Copy</w:t>
            </w:r>
          </w:p>
        </w:tc>
        <w:tc>
          <w:tcPr>
            <w:tcW w:w="2250" w:type="dxa"/>
          </w:tcPr>
          <w:p w14:paraId="3D8645D7" w14:textId="63CB32C6" w:rsidR="008323E1" w:rsidRDefault="008323E1" w:rsidP="00870126">
            <w:r>
              <w:t>New File Name</w:t>
            </w:r>
          </w:p>
        </w:tc>
        <w:tc>
          <w:tcPr>
            <w:tcW w:w="1845" w:type="dxa"/>
          </w:tcPr>
          <w:p w14:paraId="25EEA8B5" w14:textId="6283AA6D" w:rsidR="008323E1" w:rsidRDefault="008323E1" w:rsidP="00870126">
            <w:r>
              <w:t>Append: Input Dataset</w:t>
            </w:r>
          </w:p>
        </w:tc>
        <w:tc>
          <w:tcPr>
            <w:tcW w:w="2430" w:type="dxa"/>
          </w:tcPr>
          <w:p w14:paraId="4FCAFA8D" w14:textId="006C7DBB" w:rsidR="008323E1" w:rsidRDefault="008323E1" w:rsidP="00870126">
            <w:r>
              <w:t>Append: Target Dataset</w:t>
            </w:r>
          </w:p>
        </w:tc>
        <w:tc>
          <w:tcPr>
            <w:tcW w:w="2417" w:type="dxa"/>
          </w:tcPr>
          <w:p w14:paraId="1E25AE38" w14:textId="573FD4FD" w:rsidR="008323E1" w:rsidRDefault="008323E1" w:rsidP="00870126">
            <w:r>
              <w:t>For use in Tool</w:t>
            </w:r>
          </w:p>
        </w:tc>
      </w:tr>
      <w:tr w:rsidR="008323E1" w14:paraId="059051B1" w14:textId="6513D8D9" w:rsidTr="61382C6B">
        <w:trPr>
          <w:cnfStyle w:val="000000100000" w:firstRow="0" w:lastRow="0" w:firstColumn="0" w:lastColumn="0" w:oddVBand="0" w:evenVBand="0" w:oddHBand="1" w:evenHBand="0" w:firstRowFirstColumn="0" w:firstRowLastColumn="0" w:lastRowFirstColumn="0" w:lastRowLastColumn="0"/>
          <w:trHeight w:val="300"/>
        </w:trPr>
        <w:tc>
          <w:tcPr>
            <w:tcW w:w="1313" w:type="dxa"/>
          </w:tcPr>
          <w:p w14:paraId="72147753" w14:textId="342DA10A" w:rsidR="008323E1" w:rsidRDefault="00C015EB" w:rsidP="008323E1">
            <w:proofErr w:type="spellStart"/>
            <w:r>
              <w:t>W</w:t>
            </w:r>
            <w:r w:rsidR="008323E1">
              <w:t>wpt</w:t>
            </w:r>
            <w:proofErr w:type="spellEnd"/>
          </w:p>
        </w:tc>
        <w:tc>
          <w:tcPr>
            <w:tcW w:w="2250" w:type="dxa"/>
          </w:tcPr>
          <w:p w14:paraId="150074C3" w14:textId="7952A1C2" w:rsidR="008323E1" w:rsidRDefault="008323E1" w:rsidP="008323E1">
            <w:proofErr w:type="spellStart"/>
            <w:r>
              <w:t>wwpt_combined</w:t>
            </w:r>
            <w:proofErr w:type="spellEnd"/>
          </w:p>
        </w:tc>
        <w:tc>
          <w:tcPr>
            <w:tcW w:w="1845" w:type="dxa"/>
          </w:tcPr>
          <w:p w14:paraId="77C0710B" w14:textId="63321FF2" w:rsidR="008323E1" w:rsidRDefault="008323E1" w:rsidP="008323E1">
            <w:proofErr w:type="spellStart"/>
            <w:r>
              <w:t>wwpt_unloc</w:t>
            </w:r>
            <w:proofErr w:type="spellEnd"/>
          </w:p>
        </w:tc>
        <w:tc>
          <w:tcPr>
            <w:tcW w:w="2430" w:type="dxa"/>
          </w:tcPr>
          <w:p w14:paraId="2CBDB9DE" w14:textId="43AD254D" w:rsidR="008323E1" w:rsidRDefault="008323E1" w:rsidP="008323E1">
            <w:proofErr w:type="spellStart"/>
            <w:r>
              <w:t>wwpt_combined</w:t>
            </w:r>
            <w:proofErr w:type="spellEnd"/>
          </w:p>
        </w:tc>
        <w:tc>
          <w:tcPr>
            <w:tcW w:w="2417" w:type="dxa"/>
          </w:tcPr>
          <w:p w14:paraId="4572E834" w14:textId="63DB7838" w:rsidR="008323E1" w:rsidRDefault="008323E1" w:rsidP="008323E1">
            <w:r>
              <w:t xml:space="preserve">4 Make </w:t>
            </w:r>
            <w:proofErr w:type="spellStart"/>
            <w:r>
              <w:t>Lixpy</w:t>
            </w:r>
            <w:proofErr w:type="spellEnd"/>
            <w:r>
              <w:t xml:space="preserve"> Diagrams, 5 Make </w:t>
            </w:r>
            <w:proofErr w:type="spellStart"/>
            <w:r>
              <w:t>Conspy</w:t>
            </w:r>
            <w:proofErr w:type="spellEnd"/>
            <w:r>
              <w:t xml:space="preserve"> Diagrams, 6a Create 2D Well Points</w:t>
            </w:r>
          </w:p>
        </w:tc>
      </w:tr>
      <w:tr w:rsidR="008323E1" w14:paraId="7ECA31EE" w14:textId="61F9A19D" w:rsidTr="61382C6B">
        <w:trPr>
          <w:cnfStyle w:val="000000010000" w:firstRow="0" w:lastRow="0" w:firstColumn="0" w:lastColumn="0" w:oddVBand="0" w:evenVBand="0" w:oddHBand="0" w:evenHBand="1" w:firstRowFirstColumn="0" w:firstRowLastColumn="0" w:lastRowFirstColumn="0" w:lastRowLastColumn="0"/>
          <w:trHeight w:val="300"/>
        </w:trPr>
        <w:tc>
          <w:tcPr>
            <w:tcW w:w="1313" w:type="dxa"/>
          </w:tcPr>
          <w:p w14:paraId="2F8023D8" w14:textId="2B737280" w:rsidR="008323E1" w:rsidRDefault="008323E1" w:rsidP="008323E1">
            <w:proofErr w:type="spellStart"/>
            <w:r>
              <w:t>Strat_clean</w:t>
            </w:r>
            <w:proofErr w:type="spellEnd"/>
          </w:p>
        </w:tc>
        <w:tc>
          <w:tcPr>
            <w:tcW w:w="2250" w:type="dxa"/>
          </w:tcPr>
          <w:p w14:paraId="12FE7238" w14:textId="1632A211" w:rsidR="008323E1" w:rsidRDefault="008323E1" w:rsidP="008323E1">
            <w:proofErr w:type="spellStart"/>
            <w:r>
              <w:t>strat_clean_combined</w:t>
            </w:r>
            <w:proofErr w:type="spellEnd"/>
          </w:p>
        </w:tc>
        <w:tc>
          <w:tcPr>
            <w:tcW w:w="1845" w:type="dxa"/>
          </w:tcPr>
          <w:p w14:paraId="02893DFC" w14:textId="4D8C1B41" w:rsidR="008323E1" w:rsidRDefault="008323E1" w:rsidP="008323E1">
            <w:proofErr w:type="spellStart"/>
            <w:r>
              <w:t>strat_unloc_clean</w:t>
            </w:r>
            <w:proofErr w:type="spellEnd"/>
          </w:p>
        </w:tc>
        <w:tc>
          <w:tcPr>
            <w:tcW w:w="2430" w:type="dxa"/>
          </w:tcPr>
          <w:p w14:paraId="661BA078" w14:textId="1D6F6AA9" w:rsidR="008323E1" w:rsidRDefault="008323E1" w:rsidP="008323E1">
            <w:proofErr w:type="spellStart"/>
            <w:r>
              <w:t>strat_clean_combined</w:t>
            </w:r>
            <w:proofErr w:type="spellEnd"/>
          </w:p>
        </w:tc>
        <w:tc>
          <w:tcPr>
            <w:tcW w:w="2417" w:type="dxa"/>
          </w:tcPr>
          <w:p w14:paraId="40B9EA2A" w14:textId="617BB3D6" w:rsidR="008323E1" w:rsidRDefault="008323E1" w:rsidP="008323E1">
            <w:r>
              <w:t xml:space="preserve">4 Make </w:t>
            </w:r>
            <w:proofErr w:type="spellStart"/>
            <w:r>
              <w:t>Lixpy</w:t>
            </w:r>
            <w:proofErr w:type="spellEnd"/>
            <w:r>
              <w:t xml:space="preserve"> Diagrams</w:t>
            </w:r>
          </w:p>
        </w:tc>
      </w:tr>
      <w:tr w:rsidR="008323E1" w14:paraId="7ECF8B99" w14:textId="2B618B17" w:rsidTr="61382C6B">
        <w:trPr>
          <w:cnfStyle w:val="000000100000" w:firstRow="0" w:lastRow="0" w:firstColumn="0" w:lastColumn="0" w:oddVBand="0" w:evenVBand="0" w:oddHBand="1" w:evenHBand="0" w:firstRowFirstColumn="0" w:firstRowLastColumn="0" w:lastRowFirstColumn="0" w:lastRowLastColumn="0"/>
          <w:trHeight w:val="300"/>
        </w:trPr>
        <w:tc>
          <w:tcPr>
            <w:tcW w:w="1313" w:type="dxa"/>
          </w:tcPr>
          <w:p w14:paraId="305A3D20" w14:textId="42BFEF74" w:rsidR="008323E1" w:rsidRDefault="008323E1" w:rsidP="008323E1">
            <w:proofErr w:type="spellStart"/>
            <w:r>
              <w:t>Cons_clean</w:t>
            </w:r>
            <w:proofErr w:type="spellEnd"/>
          </w:p>
        </w:tc>
        <w:tc>
          <w:tcPr>
            <w:tcW w:w="2250" w:type="dxa"/>
          </w:tcPr>
          <w:p w14:paraId="66F192C9" w14:textId="61EBDBC0" w:rsidR="008323E1" w:rsidRDefault="008323E1" w:rsidP="008323E1">
            <w:proofErr w:type="spellStart"/>
            <w:r>
              <w:t>Cons_clean_combined</w:t>
            </w:r>
            <w:proofErr w:type="spellEnd"/>
          </w:p>
        </w:tc>
        <w:tc>
          <w:tcPr>
            <w:tcW w:w="1845" w:type="dxa"/>
          </w:tcPr>
          <w:p w14:paraId="2A4B2192" w14:textId="46708D82" w:rsidR="008323E1" w:rsidRDefault="008323E1" w:rsidP="008323E1">
            <w:proofErr w:type="spellStart"/>
            <w:r>
              <w:t>Cons_unloc_clean</w:t>
            </w:r>
            <w:proofErr w:type="spellEnd"/>
          </w:p>
        </w:tc>
        <w:tc>
          <w:tcPr>
            <w:tcW w:w="2430" w:type="dxa"/>
          </w:tcPr>
          <w:p w14:paraId="1F53B81B" w14:textId="389AB4C5" w:rsidR="008323E1" w:rsidRDefault="00C015EB" w:rsidP="008323E1">
            <w:proofErr w:type="spellStart"/>
            <w:r>
              <w:t>c</w:t>
            </w:r>
            <w:r w:rsidR="008323E1">
              <w:t>ons_clean_combined</w:t>
            </w:r>
            <w:proofErr w:type="spellEnd"/>
          </w:p>
        </w:tc>
        <w:tc>
          <w:tcPr>
            <w:tcW w:w="2417" w:type="dxa"/>
          </w:tcPr>
          <w:p w14:paraId="5821BA09" w14:textId="18358C46" w:rsidR="008323E1" w:rsidRDefault="008323E1" w:rsidP="008323E1">
            <w:r>
              <w:t xml:space="preserve">5 Make </w:t>
            </w:r>
            <w:proofErr w:type="spellStart"/>
            <w:r>
              <w:t>Conspy</w:t>
            </w:r>
            <w:proofErr w:type="spellEnd"/>
            <w:r>
              <w:t xml:space="preserve"> Diagrams</w:t>
            </w:r>
          </w:p>
        </w:tc>
      </w:tr>
      <w:tr w:rsidR="008323E1" w14:paraId="3F269131" w14:textId="6E0BA904" w:rsidTr="61382C6B">
        <w:trPr>
          <w:cnfStyle w:val="000000010000" w:firstRow="0" w:lastRow="0" w:firstColumn="0" w:lastColumn="0" w:oddVBand="0" w:evenVBand="0" w:oddHBand="0" w:evenHBand="1" w:firstRowFirstColumn="0" w:firstRowLastColumn="0" w:lastRowFirstColumn="0" w:lastRowLastColumn="0"/>
          <w:trHeight w:val="300"/>
        </w:trPr>
        <w:tc>
          <w:tcPr>
            <w:tcW w:w="1313" w:type="dxa"/>
          </w:tcPr>
          <w:p w14:paraId="280DDB39" w14:textId="12DE845B" w:rsidR="008323E1" w:rsidRDefault="008323E1" w:rsidP="008323E1">
            <w:proofErr w:type="spellStart"/>
            <w:r>
              <w:t>Swl_clean</w:t>
            </w:r>
            <w:proofErr w:type="spellEnd"/>
          </w:p>
        </w:tc>
        <w:tc>
          <w:tcPr>
            <w:tcW w:w="2250" w:type="dxa"/>
          </w:tcPr>
          <w:p w14:paraId="7662B455" w14:textId="57848AC1" w:rsidR="008323E1" w:rsidRDefault="008323E1" w:rsidP="008323E1">
            <w:proofErr w:type="spellStart"/>
            <w:r>
              <w:t>swl_clean_combined</w:t>
            </w:r>
            <w:proofErr w:type="spellEnd"/>
          </w:p>
        </w:tc>
        <w:tc>
          <w:tcPr>
            <w:tcW w:w="1845" w:type="dxa"/>
          </w:tcPr>
          <w:p w14:paraId="058FCD80" w14:textId="3DED8179" w:rsidR="008323E1" w:rsidRDefault="008323E1" w:rsidP="008323E1">
            <w:proofErr w:type="spellStart"/>
            <w:r>
              <w:t>swl_unloc_clean</w:t>
            </w:r>
            <w:proofErr w:type="spellEnd"/>
          </w:p>
        </w:tc>
        <w:tc>
          <w:tcPr>
            <w:tcW w:w="2430" w:type="dxa"/>
          </w:tcPr>
          <w:p w14:paraId="78CB6C48" w14:textId="60C00BC7" w:rsidR="008323E1" w:rsidRDefault="008323E1" w:rsidP="008323E1">
            <w:proofErr w:type="spellStart"/>
            <w:r>
              <w:t>swl_clean_combined</w:t>
            </w:r>
            <w:proofErr w:type="spellEnd"/>
          </w:p>
        </w:tc>
        <w:tc>
          <w:tcPr>
            <w:tcW w:w="2417" w:type="dxa"/>
          </w:tcPr>
          <w:p w14:paraId="505FF0B8" w14:textId="4B480CBD" w:rsidR="008323E1" w:rsidRDefault="008323E1" w:rsidP="008323E1">
            <w:r>
              <w:t>6b Create 2D SWL Points</w:t>
            </w:r>
          </w:p>
        </w:tc>
      </w:tr>
      <w:tr w:rsidR="008323E1" w14:paraId="21891F98" w14:textId="7998A37F" w:rsidTr="61382C6B">
        <w:trPr>
          <w:cnfStyle w:val="000000100000" w:firstRow="0" w:lastRow="0" w:firstColumn="0" w:lastColumn="0" w:oddVBand="0" w:evenVBand="0" w:oddHBand="1" w:evenHBand="0" w:firstRowFirstColumn="0" w:firstRowLastColumn="0" w:lastRowFirstColumn="0" w:lastRowLastColumn="0"/>
          <w:trHeight w:val="300"/>
        </w:trPr>
        <w:tc>
          <w:tcPr>
            <w:tcW w:w="1313" w:type="dxa"/>
          </w:tcPr>
          <w:p w14:paraId="2EF64E90" w14:textId="4D05E1FA" w:rsidR="008323E1" w:rsidRDefault="008323E1" w:rsidP="008323E1">
            <w:proofErr w:type="spellStart"/>
            <w:r>
              <w:t>Dpl_clean</w:t>
            </w:r>
            <w:proofErr w:type="spellEnd"/>
          </w:p>
        </w:tc>
        <w:tc>
          <w:tcPr>
            <w:tcW w:w="2250" w:type="dxa"/>
          </w:tcPr>
          <w:p w14:paraId="5FE721E6" w14:textId="4061490C" w:rsidR="008323E1" w:rsidRDefault="008323E1" w:rsidP="008323E1">
            <w:proofErr w:type="spellStart"/>
            <w:r>
              <w:t>dpl_clean_combined</w:t>
            </w:r>
            <w:proofErr w:type="spellEnd"/>
          </w:p>
        </w:tc>
        <w:tc>
          <w:tcPr>
            <w:tcW w:w="1845" w:type="dxa"/>
          </w:tcPr>
          <w:p w14:paraId="43D645B5" w14:textId="1ABE4A75" w:rsidR="008323E1" w:rsidRDefault="008323E1" w:rsidP="008323E1">
            <w:proofErr w:type="spellStart"/>
            <w:r>
              <w:t>dpl_unloc_clean</w:t>
            </w:r>
            <w:proofErr w:type="spellEnd"/>
          </w:p>
        </w:tc>
        <w:tc>
          <w:tcPr>
            <w:tcW w:w="2430" w:type="dxa"/>
          </w:tcPr>
          <w:p w14:paraId="0E3D160F" w14:textId="7B8F7063" w:rsidR="008323E1" w:rsidRDefault="008323E1" w:rsidP="008323E1">
            <w:proofErr w:type="spellStart"/>
            <w:r>
              <w:t>dpl_clean_combined</w:t>
            </w:r>
            <w:proofErr w:type="spellEnd"/>
          </w:p>
        </w:tc>
        <w:tc>
          <w:tcPr>
            <w:tcW w:w="2417" w:type="dxa"/>
          </w:tcPr>
          <w:p w14:paraId="6FC5312D" w14:textId="3485283D" w:rsidR="008323E1" w:rsidRDefault="008323E1" w:rsidP="008323E1">
            <w:r>
              <w:t>6c Create 2D DPL Points</w:t>
            </w:r>
          </w:p>
        </w:tc>
      </w:tr>
    </w:tbl>
    <w:p w14:paraId="0C9AB89D" w14:textId="7456D2A9" w:rsidR="00292F5A" w:rsidRDefault="009728CE" w:rsidP="00A274A6">
      <w:pPr>
        <w:pStyle w:val="Heading3"/>
      </w:pPr>
      <w:bookmarkStart w:id="56" w:name="_Toc191454507"/>
      <w:r>
        <w:lastRenderedPageBreak/>
        <w:t>4</w:t>
      </w:r>
      <w:r w:rsidR="00F77CCC">
        <w:t xml:space="preserve"> </w:t>
      </w:r>
      <w:r w:rsidR="008C67F8">
        <w:t>Make</w:t>
      </w:r>
      <w:r w:rsidR="00292F5A">
        <w:t xml:space="preserve"> </w:t>
      </w:r>
      <w:proofErr w:type="spellStart"/>
      <w:r w:rsidR="00292F5A">
        <w:t>Lixpy</w:t>
      </w:r>
      <w:proofErr w:type="spellEnd"/>
      <w:r w:rsidR="008C67F8">
        <w:t xml:space="preserve"> Diagrams</w:t>
      </w:r>
      <w:r w:rsidR="00170516">
        <w:t xml:space="preserve">/ </w:t>
      </w:r>
      <w:r w:rsidR="00170516" w:rsidRPr="00516927">
        <w:rPr>
          <w:i/>
          <w:iCs/>
        </w:rPr>
        <w:t xml:space="preserve">Make </w:t>
      </w:r>
      <w:proofErr w:type="spellStart"/>
      <w:r w:rsidR="00170516" w:rsidRPr="00516927">
        <w:rPr>
          <w:i/>
          <w:iCs/>
        </w:rPr>
        <w:t>Unloc</w:t>
      </w:r>
      <w:proofErr w:type="spellEnd"/>
      <w:r w:rsidR="00170516" w:rsidRPr="00516927">
        <w:rPr>
          <w:i/>
          <w:iCs/>
        </w:rPr>
        <w:t xml:space="preserve"> </w:t>
      </w:r>
      <w:proofErr w:type="spellStart"/>
      <w:r w:rsidR="00170516" w:rsidRPr="00516927">
        <w:rPr>
          <w:i/>
          <w:iCs/>
        </w:rPr>
        <w:t>Lixpy</w:t>
      </w:r>
      <w:proofErr w:type="spellEnd"/>
      <w:r w:rsidR="00170516" w:rsidRPr="00516927">
        <w:rPr>
          <w:i/>
          <w:iCs/>
        </w:rPr>
        <w:t xml:space="preserve"> Diagrams</w:t>
      </w:r>
      <w:bookmarkEnd w:id="56"/>
    </w:p>
    <w:p w14:paraId="0758E742" w14:textId="12634E9B" w:rsidR="00292F5A" w:rsidRPr="00AE67DF" w:rsidRDefault="00D6693B" w:rsidP="00CF7CA8">
      <w:pPr>
        <w:rPr>
          <w:b/>
          <w:bCs/>
        </w:rPr>
      </w:pPr>
      <w:r>
        <w:t>These tools create</w:t>
      </w:r>
      <w:r w:rsidR="00292F5A">
        <w:t xml:space="preserve"> well stick diagrams based on a stratigraphy</w:t>
      </w:r>
      <w:r w:rsidR="00B96D60">
        <w:t xml:space="preserve"> and lithology</w:t>
      </w:r>
      <w:r w:rsidR="00292F5A">
        <w:t xml:space="preserve"> table, well point location feature class, and </w:t>
      </w:r>
      <w:proofErr w:type="spellStart"/>
      <w:r w:rsidR="00292F5A">
        <w:t>mapview</w:t>
      </w:r>
      <w:proofErr w:type="spellEnd"/>
      <w:r w:rsidR="00292F5A">
        <w:t xml:space="preserve"> cross section line </w:t>
      </w:r>
      <w:r w:rsidR="00872EB3">
        <w:t>feature class</w:t>
      </w:r>
      <w:r w:rsidR="000A5527">
        <w:t>.</w:t>
      </w:r>
      <w:r w:rsidR="00AE67DF">
        <w:rPr>
          <w:b/>
          <w:bCs/>
        </w:rPr>
        <w:t xml:space="preserve"> </w:t>
      </w:r>
      <w:r>
        <w:t>These tools</w:t>
      </w:r>
      <w:r w:rsidR="00292F5A">
        <w:t xml:space="preserve"> ma</w:t>
      </w:r>
      <w:r w:rsidR="00235E89">
        <w:t>y</w:t>
      </w:r>
      <w:r w:rsidR="00292F5A">
        <w:t xml:space="preserve"> take </w:t>
      </w:r>
      <w:r w:rsidR="002E1226">
        <w:t xml:space="preserve">a few minutes </w:t>
      </w:r>
      <w:r>
        <w:t xml:space="preserve">to run </w:t>
      </w:r>
      <w:r w:rsidR="00292F5A">
        <w:t>depending on number of strat</w:t>
      </w:r>
      <w:r w:rsidR="000A5527">
        <w:t>igraphy</w:t>
      </w:r>
      <w:r w:rsidR="00292F5A">
        <w:t xml:space="preserve"> records</w:t>
      </w:r>
      <w:r w:rsidR="00655204">
        <w:t>.</w:t>
      </w:r>
    </w:p>
    <w:p w14:paraId="75768439" w14:textId="4AB0D722" w:rsidR="00EC4130" w:rsidRPr="00183205" w:rsidRDefault="00292F5A" w:rsidP="00EC4130">
      <w:pPr>
        <w:pStyle w:val="Heading4"/>
      </w:pPr>
      <w:r>
        <w:t>Parameters</w:t>
      </w:r>
    </w:p>
    <w:p w14:paraId="0669A2F8" w14:textId="77777777" w:rsidR="00EC4130" w:rsidRPr="00292F5A" w:rsidRDefault="00EC4130" w:rsidP="00EC4130">
      <w:pPr>
        <w:pStyle w:val="ListParagraph"/>
      </w:pPr>
      <w:r>
        <w:t xml:space="preserve">Output geodatabase: </w:t>
      </w:r>
      <w:proofErr w:type="spellStart"/>
      <w:r>
        <w:t>gdb</w:t>
      </w:r>
      <w:proofErr w:type="spellEnd"/>
      <w:r>
        <w:t xml:space="preserve"> for saving output files.</w:t>
      </w:r>
    </w:p>
    <w:p w14:paraId="158BF67D" w14:textId="04FAF31D" w:rsidR="00292F5A" w:rsidRPr="001C5769" w:rsidRDefault="00EC4130" w:rsidP="00CF7CA8">
      <w:pPr>
        <w:pStyle w:val="ListParagraph"/>
      </w:pPr>
      <w:r>
        <w:t xml:space="preserve">Cleaned </w:t>
      </w:r>
      <w:proofErr w:type="spellStart"/>
      <w:r>
        <w:t>strat</w:t>
      </w:r>
      <w:proofErr w:type="spellEnd"/>
      <w:r>
        <w:t xml:space="preserve"> table: </w:t>
      </w:r>
      <w:proofErr w:type="spellStart"/>
      <w:r w:rsidR="009D6387">
        <w:t>strat</w:t>
      </w:r>
      <w:proofErr w:type="spellEnd"/>
      <w:r w:rsidR="009D6387" w:rsidRPr="009D6387">
        <w:t xml:space="preserve"> produced by </w:t>
      </w:r>
      <w:r w:rsidR="009D6387">
        <w:t>Clean</w:t>
      </w:r>
      <w:r w:rsidR="009D6387" w:rsidRPr="009D6387">
        <w:t xml:space="preserve"> CWI Data tool</w:t>
      </w:r>
      <w:r w:rsidR="00600824">
        <w:t xml:space="preserve"> (“</w:t>
      </w:r>
      <w:proofErr w:type="spellStart"/>
      <w:r w:rsidR="00600824">
        <w:t>strat_clean</w:t>
      </w:r>
      <w:proofErr w:type="spellEnd"/>
      <w:r w:rsidR="00600824">
        <w:t>” or “</w:t>
      </w:r>
      <w:proofErr w:type="spellStart"/>
      <w:r w:rsidR="00600824" w:rsidRPr="00600824">
        <w:rPr>
          <w:i/>
          <w:iCs/>
        </w:rPr>
        <w:t>strat_unloc_clean</w:t>
      </w:r>
      <w:proofErr w:type="spellEnd"/>
      <w:r w:rsidR="00600824">
        <w:t>”)</w:t>
      </w:r>
    </w:p>
    <w:p w14:paraId="357BD368" w14:textId="6C1F7FC5" w:rsidR="00292F5A" w:rsidRPr="001C5769" w:rsidRDefault="00292F5A" w:rsidP="00CF7CA8">
      <w:pPr>
        <w:pStyle w:val="ListParagraph"/>
      </w:pPr>
      <w:r>
        <w:t>Well point file</w:t>
      </w:r>
      <w:r w:rsidR="00EC4130">
        <w:t xml:space="preserve">: </w:t>
      </w:r>
      <w:r>
        <w:t xml:space="preserve">point feature class that contains </w:t>
      </w:r>
      <w:proofErr w:type="spellStart"/>
      <w:r w:rsidR="007F5E5B">
        <w:t>mapview</w:t>
      </w:r>
      <w:proofErr w:type="spellEnd"/>
      <w:r w:rsidR="007F5E5B">
        <w:t xml:space="preserve"> </w:t>
      </w:r>
      <w:r>
        <w:t xml:space="preserve">well </w:t>
      </w:r>
      <w:r w:rsidR="002D028D">
        <w:t>locations</w:t>
      </w:r>
      <w:r w:rsidR="00600824">
        <w:t xml:space="preserve"> (“</w:t>
      </w:r>
      <w:proofErr w:type="spellStart"/>
      <w:r w:rsidR="00600824">
        <w:t>wwpt</w:t>
      </w:r>
      <w:proofErr w:type="spellEnd"/>
      <w:r w:rsidR="00600824">
        <w:t>” or “</w:t>
      </w:r>
      <w:proofErr w:type="spellStart"/>
      <w:r w:rsidR="00600824">
        <w:rPr>
          <w:i/>
          <w:iCs/>
        </w:rPr>
        <w:t>wwpt_unloc</w:t>
      </w:r>
      <w:proofErr w:type="spellEnd"/>
      <w:r w:rsidR="00600824">
        <w:t>”)</w:t>
      </w:r>
    </w:p>
    <w:p w14:paraId="6A6A06E2" w14:textId="0DC1B65A" w:rsidR="00292F5A" w:rsidRPr="001C5769" w:rsidRDefault="0CC1777B" w:rsidP="00CF7CA8">
      <w:pPr>
        <w:pStyle w:val="ListParagraph"/>
      </w:pPr>
      <w:r>
        <w:t>C</w:t>
      </w:r>
      <w:r w:rsidR="00292F5A">
        <w:t xml:space="preserve">ross section line file </w:t>
      </w:r>
      <w:r w:rsidR="661DA241">
        <w:t>(</w:t>
      </w:r>
      <w:proofErr w:type="spellStart"/>
      <w:r w:rsidR="661DA241">
        <w:t>mapview</w:t>
      </w:r>
      <w:proofErr w:type="spellEnd"/>
      <w:r w:rsidR="661DA241">
        <w:t>)</w:t>
      </w:r>
      <w:r w:rsidR="00292F5A">
        <w:t xml:space="preserve">: cross section lines in </w:t>
      </w:r>
      <w:proofErr w:type="spellStart"/>
      <w:r w:rsidR="00292F5A">
        <w:t>mapview</w:t>
      </w:r>
      <w:proofErr w:type="spellEnd"/>
      <w:r w:rsidR="00600824">
        <w:t xml:space="preserve"> (“</w:t>
      </w:r>
      <w:proofErr w:type="spellStart"/>
      <w:r w:rsidR="00600824">
        <w:t>xsln_mapview</w:t>
      </w:r>
      <w:proofErr w:type="spellEnd"/>
      <w:r w:rsidR="00600824">
        <w:t>”)</w:t>
      </w:r>
    </w:p>
    <w:p w14:paraId="0096FE99" w14:textId="1707E89C" w:rsidR="00292F5A" w:rsidRPr="001C5769" w:rsidRDefault="00292F5A" w:rsidP="00CF7CA8">
      <w:pPr>
        <w:pStyle w:val="ListParagraph"/>
      </w:pPr>
      <w:r>
        <w:t xml:space="preserve">Cross section </w:t>
      </w:r>
      <w:r w:rsidR="00401043">
        <w:t xml:space="preserve">line </w:t>
      </w:r>
      <w:r>
        <w:t xml:space="preserve">ID field: field in </w:t>
      </w:r>
      <w:r w:rsidR="000A5527">
        <w:t>cross section line</w:t>
      </w:r>
      <w:r>
        <w:t xml:space="preserve"> that contains</w:t>
      </w:r>
      <w:r w:rsidR="00401043">
        <w:t xml:space="preserve"> unique</w:t>
      </w:r>
      <w:r>
        <w:t xml:space="preserve"> cross section</w:t>
      </w:r>
      <w:r w:rsidR="00401043">
        <w:t xml:space="preserve"> ID</w:t>
      </w:r>
      <w:r>
        <w:t xml:space="preserve"> number.</w:t>
      </w:r>
    </w:p>
    <w:p w14:paraId="3BB1D5AD" w14:textId="3EEB8F70" w:rsidR="00292F5A" w:rsidRPr="001C5769" w:rsidRDefault="2FBA6508" w:rsidP="00CF7CA8">
      <w:pPr>
        <w:pStyle w:val="ListParagraph"/>
      </w:pPr>
      <w:r>
        <w:t>C</w:t>
      </w:r>
      <w:r w:rsidR="00292F5A">
        <w:t>ross section ID field</w:t>
      </w:r>
      <w:r w:rsidR="45309909">
        <w:t xml:space="preserve"> in well point file</w:t>
      </w:r>
      <w:r w:rsidR="00292F5A">
        <w:t xml:space="preserve">: field in </w:t>
      </w:r>
      <w:r w:rsidR="00600824">
        <w:t>“</w:t>
      </w:r>
      <w:proofErr w:type="spellStart"/>
      <w:r w:rsidR="00292F5A">
        <w:t>wwpt</w:t>
      </w:r>
      <w:proofErr w:type="spellEnd"/>
      <w:r w:rsidR="00600824">
        <w:t>” or “</w:t>
      </w:r>
      <w:proofErr w:type="spellStart"/>
      <w:r w:rsidR="00600824">
        <w:rPr>
          <w:i/>
          <w:iCs/>
        </w:rPr>
        <w:t>wwpt_unloc</w:t>
      </w:r>
      <w:proofErr w:type="spellEnd"/>
      <w:r w:rsidR="00600824">
        <w:rPr>
          <w:i/>
          <w:iCs/>
        </w:rPr>
        <w:t xml:space="preserve">” </w:t>
      </w:r>
      <w:r w:rsidR="00600824">
        <w:t>that</w:t>
      </w:r>
      <w:r w:rsidR="00292F5A">
        <w:t xml:space="preserve"> contains cross section number that matches number in </w:t>
      </w:r>
      <w:r w:rsidR="000A5527">
        <w:t>cross section line</w:t>
      </w:r>
      <w:r w:rsidR="00292F5A">
        <w:t xml:space="preserve"> file</w:t>
      </w:r>
      <w:r w:rsidR="002D028D">
        <w:t>.</w:t>
      </w:r>
    </w:p>
    <w:p w14:paraId="305F1A21" w14:textId="12D300AF" w:rsidR="00292F5A" w:rsidRPr="001C5769" w:rsidRDefault="525832E2" w:rsidP="00CF7CA8">
      <w:pPr>
        <w:pStyle w:val="ListParagraph"/>
      </w:pPr>
      <w:r>
        <w:t>W</w:t>
      </w:r>
      <w:r w:rsidR="00292F5A">
        <w:t>ell ID field</w:t>
      </w:r>
      <w:r w:rsidR="4B4535BE">
        <w:t xml:space="preserve"> in stratigraphy table</w:t>
      </w:r>
      <w:r w:rsidR="00292F5A">
        <w:t xml:space="preserve">: </w:t>
      </w:r>
      <w:r w:rsidR="00600824">
        <w:t>[</w:t>
      </w:r>
      <w:proofErr w:type="spellStart"/>
      <w:r w:rsidR="00600824">
        <w:t>relateid</w:t>
      </w:r>
      <w:proofErr w:type="spellEnd"/>
      <w:r w:rsidR="00600824">
        <w:t>]</w:t>
      </w:r>
    </w:p>
    <w:p w14:paraId="4B7A1F7B" w14:textId="43F4342F" w:rsidR="00292F5A" w:rsidRPr="001C5769" w:rsidRDefault="00292F5A" w:rsidP="00CF7CA8">
      <w:pPr>
        <w:pStyle w:val="ListParagraph"/>
      </w:pPr>
      <w:r>
        <w:t xml:space="preserve">Well </w:t>
      </w:r>
      <w:r w:rsidR="00DE1F36">
        <w:t>ID</w:t>
      </w:r>
      <w:r>
        <w:t xml:space="preserve"> field</w:t>
      </w:r>
      <w:r w:rsidR="287F950C">
        <w:t xml:space="preserve"> in well point file</w:t>
      </w:r>
      <w:r>
        <w:t xml:space="preserve">: </w:t>
      </w:r>
      <w:r w:rsidR="00600824">
        <w:t>[</w:t>
      </w:r>
      <w:proofErr w:type="spellStart"/>
      <w:r w:rsidR="00600824">
        <w:t>relateid</w:t>
      </w:r>
      <w:proofErr w:type="spellEnd"/>
      <w:r w:rsidR="00600824">
        <w:t>]</w:t>
      </w:r>
    </w:p>
    <w:p w14:paraId="10909466" w14:textId="17B76817" w:rsidR="008C67F8" w:rsidRPr="001C5769" w:rsidRDefault="008C67F8" w:rsidP="00CF7CA8">
      <w:pPr>
        <w:pStyle w:val="ListParagraph"/>
      </w:pPr>
      <w:r>
        <w:t>Buffer distance</w:t>
      </w:r>
      <w:r w:rsidR="00250B3D">
        <w:t xml:space="preserve"> (in meters)</w:t>
      </w:r>
      <w:r>
        <w:t>: must match value used in Get CWI Data tool</w:t>
      </w:r>
      <w:r w:rsidR="001E72D1">
        <w:t>s</w:t>
      </w:r>
      <w:r>
        <w:t>.</w:t>
      </w:r>
    </w:p>
    <w:p w14:paraId="1358FB8E" w14:textId="76B23AA1" w:rsidR="008C67F8" w:rsidRPr="001C5769" w:rsidRDefault="008C67F8" w:rsidP="00CF7CA8">
      <w:pPr>
        <w:pStyle w:val="ListParagraph"/>
      </w:pPr>
      <w:r>
        <w:t>Vertical exaggeration</w:t>
      </w:r>
      <w:r w:rsidR="00DE1F36">
        <w:t xml:space="preserve"> factor</w:t>
      </w:r>
      <w:r>
        <w:t>: must match value used in Create Raster Profiles tool.</w:t>
      </w:r>
    </w:p>
    <w:p w14:paraId="24060CE9" w14:textId="469E0145" w:rsidR="009A5A9E" w:rsidRDefault="008C67F8" w:rsidP="00CF7CA8">
      <w:pPr>
        <w:pStyle w:val="ListParagraph"/>
      </w:pPr>
      <w:r>
        <w:t xml:space="preserve">Well stick width: </w:t>
      </w:r>
      <w:r w:rsidR="00CB39FD">
        <w:t xml:space="preserve">default value is 0.5, can be increased </w:t>
      </w:r>
      <w:r w:rsidR="008B568C">
        <w:t xml:space="preserve">up to 5 </w:t>
      </w:r>
      <w:r w:rsidR="00CB39FD">
        <w:t>for longer cross</w:t>
      </w:r>
      <w:r w:rsidR="00010995">
        <w:t xml:space="preserve"> </w:t>
      </w:r>
      <w:r w:rsidR="00CB39FD">
        <w:t>sections</w:t>
      </w:r>
      <w:r w:rsidR="00082149">
        <w:t>.</w:t>
      </w:r>
    </w:p>
    <w:p w14:paraId="0AC2D49A" w14:textId="27C60E02" w:rsidR="00B96D60" w:rsidRPr="00DE1F36" w:rsidRDefault="00DE1F36" w:rsidP="00DE1F36">
      <w:pPr>
        <w:pStyle w:val="ListParagraph"/>
        <w:rPr>
          <w:rFonts w:cs="Calibri"/>
          <w:i/>
          <w:iCs/>
          <w:color w:val="5B9BD5"/>
        </w:rPr>
      </w:pPr>
      <w:r>
        <w:t xml:space="preserve">Output 2D coordinate system: </w:t>
      </w:r>
      <w:r w:rsidR="006A23EB">
        <w:t>Projected c</w:t>
      </w:r>
      <w:r>
        <w:t>oordinate system for 2D output</w:t>
      </w:r>
      <w:r w:rsidR="00DB7C52">
        <w:t xml:space="preserve"> </w:t>
      </w:r>
      <w:r w:rsidR="00010995">
        <w:t xml:space="preserve">in cross section view </w:t>
      </w:r>
      <w:r w:rsidR="00DB7C52">
        <w:t>(</w:t>
      </w:r>
      <w:hyperlink w:anchor="_2D_Tool_Outputs" w:history="1">
        <w:r w:rsidR="00DB7C52" w:rsidRPr="00067533">
          <w:rPr>
            <w:rStyle w:val="Hyperlink"/>
          </w:rPr>
          <w:t>Projected 2D Coordinate System</w:t>
        </w:r>
      </w:hyperlink>
      <w:r w:rsidR="00DB7C52">
        <w:t>)</w:t>
      </w:r>
    </w:p>
    <w:p w14:paraId="29E6AF7F" w14:textId="02F4BF33" w:rsidR="007F5E5B" w:rsidRPr="00183205" w:rsidRDefault="00292F5A" w:rsidP="007F5E5B">
      <w:pPr>
        <w:pStyle w:val="Heading4"/>
      </w:pPr>
      <w:r>
        <w:t>Output</w:t>
      </w:r>
    </w:p>
    <w:p w14:paraId="66F7A51D" w14:textId="67EAF3D3" w:rsidR="007F5E5B" w:rsidRDefault="007F5E5B" w:rsidP="00721378">
      <w:pPr>
        <w:pStyle w:val="ListParagraph"/>
      </w:pPr>
      <w:r>
        <w:t>Lixpy_2d_poly:</w:t>
      </w:r>
      <w:r w:rsidR="003520A0">
        <w:t xml:space="preserve"> </w:t>
      </w:r>
      <w:r w:rsidR="00B6726A">
        <w:t xml:space="preserve">unprojected </w:t>
      </w:r>
      <w:r w:rsidR="003520A0">
        <w:t>lithology polygons for 2D well sticks (Unknown Coordinate System)</w:t>
      </w:r>
    </w:p>
    <w:p w14:paraId="533F0950" w14:textId="2674C087" w:rsidR="00292F5A" w:rsidRDefault="007F5E5B" w:rsidP="00721378">
      <w:pPr>
        <w:pStyle w:val="ListParagraph"/>
      </w:pPr>
      <w:r>
        <w:t>Lixpy_2d_poly_prj:</w:t>
      </w:r>
      <w:r w:rsidR="003520A0">
        <w:t xml:space="preserve"> </w:t>
      </w:r>
      <w:r w:rsidR="00B6726A">
        <w:t xml:space="preserve">projected </w:t>
      </w:r>
      <w:r w:rsidR="003520A0">
        <w:t xml:space="preserve">lithology polygons for 2D well sticks </w:t>
      </w:r>
      <w:r w:rsidR="008E08F4">
        <w:t>(</w:t>
      </w:r>
      <w:r w:rsidR="008E08F4" w:rsidRPr="008E08F4">
        <w:t>Chosen Projected 2D Coordinate System</w:t>
      </w:r>
      <w:r w:rsidR="008E08F4">
        <w:t>)</w:t>
      </w:r>
    </w:p>
    <w:p w14:paraId="469C8899" w14:textId="74897D03" w:rsidR="001B5199" w:rsidRDefault="001B5199" w:rsidP="001B5199">
      <w:pPr>
        <w:pStyle w:val="ListParagraph"/>
      </w:pPr>
      <w:r w:rsidRPr="001B5199">
        <w:rPr>
          <w:i/>
          <w:iCs/>
        </w:rPr>
        <w:t>Lixpy_unloc_2d_poly</w:t>
      </w:r>
      <w:r>
        <w:t xml:space="preserve">: unprojected lithology polygons for 2D </w:t>
      </w:r>
      <w:r w:rsidR="00E4657D">
        <w:t xml:space="preserve">unverified </w:t>
      </w:r>
      <w:r>
        <w:t>well sticks (Unknown Coordinate System)</w:t>
      </w:r>
    </w:p>
    <w:p w14:paraId="13FF5CEC" w14:textId="5AB889C0" w:rsidR="001B5199" w:rsidRPr="00EA2B33" w:rsidRDefault="001B5199" w:rsidP="001B5199">
      <w:pPr>
        <w:pStyle w:val="ListParagraph"/>
      </w:pPr>
      <w:r w:rsidRPr="001B5199">
        <w:rPr>
          <w:i/>
          <w:iCs/>
        </w:rPr>
        <w:t>Lixpy_unloc_2d_poly_prj</w:t>
      </w:r>
      <w:r>
        <w:t xml:space="preserve">: projected lithology polygons for 2D </w:t>
      </w:r>
      <w:r w:rsidR="00E4657D">
        <w:t xml:space="preserve">unverified </w:t>
      </w:r>
      <w:r>
        <w:t>well sticks (</w:t>
      </w:r>
      <w:r w:rsidRPr="008E08F4">
        <w:t>Chosen Projected 2D Coordinate System</w:t>
      </w:r>
      <w:r>
        <w:t>)</w:t>
      </w:r>
    </w:p>
    <w:p w14:paraId="1EB204EE" w14:textId="77777777" w:rsidR="00292F5A" w:rsidRPr="00AE67DF" w:rsidRDefault="00292F5A" w:rsidP="00AE67DF">
      <w:pPr>
        <w:pStyle w:val="Heading5"/>
      </w:pPr>
      <w:r w:rsidRPr="00AE67DF">
        <w:t>Troubleshooting</w:t>
      </w:r>
    </w:p>
    <w:p w14:paraId="2E73E798" w14:textId="0E838DE7" w:rsidR="00292F5A" w:rsidRPr="007E1FBD" w:rsidRDefault="00292F5A" w:rsidP="00721378">
      <w:pPr>
        <w:pStyle w:val="ListParagraph"/>
      </w:pPr>
      <w:r>
        <w:t xml:space="preserve">If it runs </w:t>
      </w:r>
      <w:proofErr w:type="gramStart"/>
      <w:r w:rsidRPr="007E1FBD">
        <w:t>really slowly</w:t>
      </w:r>
      <w:proofErr w:type="gramEnd"/>
      <w:r w:rsidRPr="007E1FBD">
        <w:t xml:space="preserve">, make sure all </w:t>
      </w:r>
      <w:r w:rsidR="00B95DA4" w:rsidRPr="007E1FBD">
        <w:t xml:space="preserve">input </w:t>
      </w:r>
      <w:r w:rsidRPr="007E1FBD">
        <w:t>data is on a local drive and try again.</w:t>
      </w:r>
    </w:p>
    <w:p w14:paraId="3C6A5FE3" w14:textId="203EF676" w:rsidR="00292F5A" w:rsidRDefault="00292F5A" w:rsidP="00721378">
      <w:pPr>
        <w:pStyle w:val="ListParagraph"/>
      </w:pPr>
      <w:r w:rsidRPr="007E1FBD">
        <w:t xml:space="preserve">If correct fields don’t exist, </w:t>
      </w:r>
      <w:r w:rsidR="00A407BF" w:rsidRPr="007E1FBD">
        <w:t>the</w:t>
      </w:r>
      <w:r w:rsidR="00A407BF">
        <w:t xml:space="preserve"> tool will fail. C</w:t>
      </w:r>
      <w:r>
        <w:t xml:space="preserve">hange the field names (not alias) to match the error message. </w:t>
      </w:r>
      <w:r w:rsidR="00721378">
        <w:t>Calculate</w:t>
      </w:r>
      <w:r>
        <w:t xml:space="preserve"> fields as needed.</w:t>
      </w:r>
    </w:p>
    <w:p w14:paraId="5C14305F" w14:textId="77777777" w:rsidR="00A407BF" w:rsidRDefault="00A407BF" w:rsidP="00721378">
      <w:pPr>
        <w:pStyle w:val="ListParagraph"/>
      </w:pPr>
      <w:r>
        <w:t>Some well sticks are missing from the output polygons.</w:t>
      </w:r>
    </w:p>
    <w:p w14:paraId="11A08F10" w14:textId="63ECCEBE" w:rsidR="00721378" w:rsidRDefault="001B53EE" w:rsidP="007A4A32">
      <w:pPr>
        <w:pStyle w:val="ListParagraph"/>
        <w:numPr>
          <w:ilvl w:val="1"/>
          <w:numId w:val="5"/>
        </w:numPr>
      </w:pPr>
      <w:r w:rsidRPr="007E1FBD">
        <w:t>The</w:t>
      </w:r>
      <w:r w:rsidR="00292F5A" w:rsidRPr="007E1FBD">
        <w:t xml:space="preserve"> </w:t>
      </w:r>
      <w:r w:rsidR="00A407BF" w:rsidRPr="007E1FBD">
        <w:t>[</w:t>
      </w:r>
      <w:proofErr w:type="spellStart"/>
      <w:r w:rsidR="00721378" w:rsidRPr="007E1FBD">
        <w:t>xsec_id</w:t>
      </w:r>
      <w:proofErr w:type="spellEnd"/>
      <w:r w:rsidR="00A407BF" w:rsidRPr="007E1FBD">
        <w:t>]</w:t>
      </w:r>
      <w:r w:rsidR="00292F5A" w:rsidRPr="007E1FBD">
        <w:t xml:space="preserve"> in </w:t>
      </w:r>
      <w:proofErr w:type="spellStart"/>
      <w:r w:rsidR="00292F5A" w:rsidRPr="007E1FBD">
        <w:t>strat</w:t>
      </w:r>
      <w:proofErr w:type="spellEnd"/>
      <w:r w:rsidR="00292F5A" w:rsidRPr="007E1FBD">
        <w:t xml:space="preserve"> table/well points don’t match </w:t>
      </w:r>
      <w:r w:rsidR="00A407BF" w:rsidRPr="007E1FBD">
        <w:t xml:space="preserve">the input </w:t>
      </w:r>
      <w:r w:rsidR="00292F5A" w:rsidRPr="007E1FBD">
        <w:t>cross section</w:t>
      </w:r>
      <w:r w:rsidR="00A407BF" w:rsidRPr="007E1FBD">
        <w:t xml:space="preserve"> [</w:t>
      </w:r>
      <w:proofErr w:type="spellStart"/>
      <w:r w:rsidR="00A407BF" w:rsidRPr="007E1FBD">
        <w:t>xsec_id</w:t>
      </w:r>
      <w:proofErr w:type="spellEnd"/>
      <w:r w:rsidR="00A407BF" w:rsidRPr="007E1FBD">
        <w:t>]</w:t>
      </w:r>
      <w:r w:rsidRPr="007E1FBD">
        <w:t>. Edit</w:t>
      </w:r>
      <w:r>
        <w:t xml:space="preserve"> the [</w:t>
      </w:r>
      <w:proofErr w:type="spellStart"/>
      <w:r>
        <w:t>xsec_</w:t>
      </w:r>
      <w:proofErr w:type="gramStart"/>
      <w:r>
        <w:t>id</w:t>
      </w:r>
      <w:proofErr w:type="spellEnd"/>
      <w:r>
        <w:t>]s</w:t>
      </w:r>
      <w:proofErr w:type="gramEnd"/>
      <w:r>
        <w:t xml:space="preserve"> to match.</w:t>
      </w:r>
    </w:p>
    <w:p w14:paraId="2C12C4C8" w14:textId="478F027F" w:rsidR="001C5769" w:rsidRDefault="00493A07" w:rsidP="00493A07">
      <w:pPr>
        <w:pStyle w:val="Heading3"/>
      </w:pPr>
      <w:bookmarkStart w:id="57" w:name="_Toc191454508"/>
      <w:r>
        <w:lastRenderedPageBreak/>
        <w:t xml:space="preserve">5 Create </w:t>
      </w:r>
      <w:proofErr w:type="spellStart"/>
      <w:r>
        <w:t>Conspy</w:t>
      </w:r>
      <w:proofErr w:type="spellEnd"/>
      <w:r>
        <w:t xml:space="preserve"> Diagrams</w:t>
      </w:r>
      <w:r w:rsidR="00B51FCF">
        <w:t xml:space="preserve"> / </w:t>
      </w:r>
      <w:r w:rsidR="00B51FCF" w:rsidRPr="00B51FCF">
        <w:rPr>
          <w:i/>
          <w:iCs/>
        </w:rPr>
        <w:t xml:space="preserve">Create </w:t>
      </w:r>
      <w:proofErr w:type="spellStart"/>
      <w:r w:rsidR="00B51FCF" w:rsidRPr="00B51FCF">
        <w:rPr>
          <w:i/>
          <w:iCs/>
        </w:rPr>
        <w:t>Unloc</w:t>
      </w:r>
      <w:proofErr w:type="spellEnd"/>
      <w:r w:rsidR="00B51FCF" w:rsidRPr="00B51FCF">
        <w:rPr>
          <w:i/>
          <w:iCs/>
        </w:rPr>
        <w:t xml:space="preserve"> </w:t>
      </w:r>
      <w:proofErr w:type="spellStart"/>
      <w:r w:rsidR="00B51FCF" w:rsidRPr="00B51FCF">
        <w:rPr>
          <w:i/>
          <w:iCs/>
        </w:rPr>
        <w:t>Conspy</w:t>
      </w:r>
      <w:proofErr w:type="spellEnd"/>
      <w:r w:rsidR="00B51FCF" w:rsidRPr="00B51FCF">
        <w:rPr>
          <w:i/>
          <w:iCs/>
        </w:rPr>
        <w:t xml:space="preserve"> Diagrams</w:t>
      </w:r>
      <w:bookmarkEnd w:id="57"/>
    </w:p>
    <w:p w14:paraId="2C5CC077" w14:textId="7C240211" w:rsidR="00493A07" w:rsidRDefault="00DB79D2" w:rsidP="00493A07">
      <w:r>
        <w:t>These tools</w:t>
      </w:r>
      <w:r w:rsidR="00493A07">
        <w:t xml:space="preserve"> create well stick diagrams based on a </w:t>
      </w:r>
      <w:r w:rsidR="00211E1B">
        <w:t xml:space="preserve">cleaned </w:t>
      </w:r>
      <w:r w:rsidR="001E4C68">
        <w:t>well construction</w:t>
      </w:r>
      <w:r w:rsidR="00493A07">
        <w:t xml:space="preserve"> table, well point location feature class, and </w:t>
      </w:r>
      <w:proofErr w:type="spellStart"/>
      <w:r w:rsidR="00493A07">
        <w:t>mapview</w:t>
      </w:r>
      <w:proofErr w:type="spellEnd"/>
      <w:r w:rsidR="00493A07">
        <w:t xml:space="preserve"> cross section line </w:t>
      </w:r>
      <w:r w:rsidR="00872EB3">
        <w:t>feature class</w:t>
      </w:r>
      <w:r w:rsidR="00493A07">
        <w:t>.</w:t>
      </w:r>
      <w:r w:rsidR="00493A07">
        <w:rPr>
          <w:b/>
          <w:bCs/>
        </w:rPr>
        <w:t xml:space="preserve"> </w:t>
      </w:r>
      <w:r w:rsidR="00493A07">
        <w:t>This tool ma</w:t>
      </w:r>
      <w:r w:rsidR="00F97E11">
        <w:t>y</w:t>
      </w:r>
      <w:r w:rsidR="00493A07">
        <w:t xml:space="preserve"> take some time depending on number of </w:t>
      </w:r>
      <w:r w:rsidR="001E4C68">
        <w:t>construction</w:t>
      </w:r>
      <w:r w:rsidR="00493A07">
        <w:t xml:space="preserve"> records.</w:t>
      </w:r>
    </w:p>
    <w:p w14:paraId="7D50639A" w14:textId="09737A0D" w:rsidR="00493A07" w:rsidRDefault="00493A07" w:rsidP="00493A07">
      <w:pPr>
        <w:pStyle w:val="Heading4"/>
      </w:pPr>
      <w:r>
        <w:t>Parameters</w:t>
      </w:r>
    </w:p>
    <w:p w14:paraId="100A0B00" w14:textId="77777777" w:rsidR="00493A07" w:rsidRPr="001C5769" w:rsidRDefault="00493A07" w:rsidP="00493A07">
      <w:pPr>
        <w:pStyle w:val="ListParagraph"/>
      </w:pPr>
      <w:r>
        <w:t xml:space="preserve">Output geodatabase: </w:t>
      </w:r>
      <w:proofErr w:type="spellStart"/>
      <w:r>
        <w:t>gdb</w:t>
      </w:r>
      <w:proofErr w:type="spellEnd"/>
      <w:r>
        <w:t xml:space="preserve"> location for saving output files.</w:t>
      </w:r>
    </w:p>
    <w:p w14:paraId="6C54C2CF" w14:textId="5CBBE74B" w:rsidR="00493A07" w:rsidRPr="001C5769" w:rsidRDefault="00BA4486" w:rsidP="00493A07">
      <w:pPr>
        <w:pStyle w:val="ListParagraph"/>
      </w:pPr>
      <w:r>
        <w:t>Cleaned cons</w:t>
      </w:r>
      <w:r w:rsidR="00493A07">
        <w:t xml:space="preserve"> table: </w:t>
      </w:r>
      <w:proofErr w:type="spellStart"/>
      <w:r w:rsidR="00493A07">
        <w:t>gdb</w:t>
      </w:r>
      <w:proofErr w:type="spellEnd"/>
      <w:r w:rsidR="00493A07">
        <w:t xml:space="preserve"> table that contains </w:t>
      </w:r>
      <w:r>
        <w:t>cleaned construction</w:t>
      </w:r>
      <w:r w:rsidR="00493A07">
        <w:t xml:space="preserve"> data</w:t>
      </w:r>
      <w:r w:rsidR="009F4DB0" w:rsidRPr="009F4DB0">
        <w:t xml:space="preserve"> </w:t>
      </w:r>
      <w:r w:rsidR="009F4DB0">
        <w:t>(“</w:t>
      </w:r>
      <w:proofErr w:type="spellStart"/>
      <w:r w:rsidR="00FD573C">
        <w:t>cons</w:t>
      </w:r>
      <w:r w:rsidR="009F4DB0">
        <w:t>_clean</w:t>
      </w:r>
      <w:proofErr w:type="spellEnd"/>
      <w:r w:rsidR="009F4DB0">
        <w:t>” or “</w:t>
      </w:r>
      <w:proofErr w:type="spellStart"/>
      <w:r w:rsidR="00FD573C">
        <w:rPr>
          <w:i/>
          <w:iCs/>
        </w:rPr>
        <w:t>cons</w:t>
      </w:r>
      <w:r w:rsidR="009F4DB0" w:rsidRPr="00600824">
        <w:rPr>
          <w:i/>
          <w:iCs/>
        </w:rPr>
        <w:t>_unloc_clean</w:t>
      </w:r>
      <w:proofErr w:type="spellEnd"/>
      <w:r w:rsidR="009F4DB0">
        <w:t>”)</w:t>
      </w:r>
    </w:p>
    <w:p w14:paraId="0AC267CD" w14:textId="678F68EC" w:rsidR="00493A07" w:rsidRPr="001C5769" w:rsidRDefault="00493A07" w:rsidP="00493A07">
      <w:pPr>
        <w:pStyle w:val="ListParagraph"/>
      </w:pPr>
      <w:r>
        <w:t xml:space="preserve">Well point file: point feature class that contains </w:t>
      </w:r>
      <w:proofErr w:type="spellStart"/>
      <w:r w:rsidR="001E0715">
        <w:t>mapview</w:t>
      </w:r>
      <w:proofErr w:type="spellEnd"/>
      <w:r w:rsidR="001E0715">
        <w:t xml:space="preserve"> </w:t>
      </w:r>
      <w:r>
        <w:t>well locations</w:t>
      </w:r>
      <w:r w:rsidR="009F4DB0">
        <w:t xml:space="preserve"> (“</w:t>
      </w:r>
      <w:proofErr w:type="spellStart"/>
      <w:r w:rsidR="009F4DB0">
        <w:t>wwpt</w:t>
      </w:r>
      <w:proofErr w:type="spellEnd"/>
      <w:r w:rsidR="009F4DB0">
        <w:t>” or “</w:t>
      </w:r>
      <w:proofErr w:type="spellStart"/>
      <w:r w:rsidR="009F4DB0">
        <w:rPr>
          <w:i/>
          <w:iCs/>
        </w:rPr>
        <w:t>wwpt_unloc</w:t>
      </w:r>
      <w:proofErr w:type="spellEnd"/>
      <w:r w:rsidR="009F4DB0">
        <w:t>”)</w:t>
      </w:r>
    </w:p>
    <w:p w14:paraId="5F14ECD3" w14:textId="095CC99B" w:rsidR="00493A07" w:rsidRPr="001C5769" w:rsidRDefault="001E65E8" w:rsidP="00493A07">
      <w:pPr>
        <w:pStyle w:val="ListParagraph"/>
      </w:pPr>
      <w:r>
        <w:t>Cross section line file (</w:t>
      </w:r>
      <w:proofErr w:type="spellStart"/>
      <w:r>
        <w:t>mapview</w:t>
      </w:r>
      <w:proofErr w:type="spellEnd"/>
      <w:r>
        <w:t xml:space="preserve">): </w:t>
      </w:r>
      <w:r w:rsidR="00493A07">
        <w:t>cross section lines in map view.</w:t>
      </w:r>
    </w:p>
    <w:p w14:paraId="40CE5430" w14:textId="43633E33" w:rsidR="00493A07" w:rsidRPr="001C5769" w:rsidRDefault="00370F9D" w:rsidP="00493A07">
      <w:pPr>
        <w:pStyle w:val="ListParagraph"/>
      </w:pPr>
      <w:r>
        <w:t>Cross section line ID field</w:t>
      </w:r>
      <w:r w:rsidR="00493A07">
        <w:t xml:space="preserve">: field in </w:t>
      </w:r>
      <w:r w:rsidR="000A5527">
        <w:t>cross section line</w:t>
      </w:r>
      <w:r w:rsidR="00493A07">
        <w:t xml:space="preserve"> that contains cross section number.</w:t>
      </w:r>
    </w:p>
    <w:p w14:paraId="4A04110B" w14:textId="77777777" w:rsidR="009F4DB0" w:rsidRPr="001C5769" w:rsidRDefault="009F4DB0" w:rsidP="009F4DB0">
      <w:pPr>
        <w:pStyle w:val="ListParagraph"/>
      </w:pPr>
      <w:r>
        <w:t>Cross section ID field in well point file: field in “</w:t>
      </w:r>
      <w:proofErr w:type="spellStart"/>
      <w:r>
        <w:t>wwpt</w:t>
      </w:r>
      <w:proofErr w:type="spellEnd"/>
      <w:r>
        <w:t>” or “</w:t>
      </w:r>
      <w:proofErr w:type="spellStart"/>
      <w:r>
        <w:rPr>
          <w:i/>
          <w:iCs/>
        </w:rPr>
        <w:t>wwpt_unloc</w:t>
      </w:r>
      <w:proofErr w:type="spellEnd"/>
      <w:r>
        <w:rPr>
          <w:i/>
          <w:iCs/>
        </w:rPr>
        <w:t xml:space="preserve">” </w:t>
      </w:r>
      <w:r>
        <w:t>that contains cross section number that matches number in cross section line file.</w:t>
      </w:r>
    </w:p>
    <w:p w14:paraId="4AD7C18E" w14:textId="1FCD3970" w:rsidR="00493A07" w:rsidRPr="001C5769" w:rsidRDefault="008E21C6" w:rsidP="00493A07">
      <w:pPr>
        <w:pStyle w:val="ListParagraph"/>
      </w:pPr>
      <w:r>
        <w:t>Well ID field in cons table</w:t>
      </w:r>
      <w:r w:rsidR="00493A07">
        <w:t xml:space="preserve">: field that is used to relate </w:t>
      </w:r>
      <w:r w:rsidR="00BA4486">
        <w:t>construction</w:t>
      </w:r>
      <w:r w:rsidR="00493A07">
        <w:t xml:space="preserve"> table and </w:t>
      </w:r>
      <w:r w:rsidR="009D252B">
        <w:t>well point</w:t>
      </w:r>
      <w:r w:rsidR="00493A07">
        <w:t xml:space="preserve"> file to each other</w:t>
      </w:r>
      <w:r w:rsidR="00BA4486">
        <w:t xml:space="preserve"> </w:t>
      </w:r>
      <w:r w:rsidR="009F4DB0">
        <w:t>[</w:t>
      </w:r>
      <w:proofErr w:type="spellStart"/>
      <w:r w:rsidR="009F4DB0">
        <w:t>relateid</w:t>
      </w:r>
      <w:proofErr w:type="spellEnd"/>
      <w:r w:rsidR="009F4DB0">
        <w:t>]</w:t>
      </w:r>
    </w:p>
    <w:p w14:paraId="46D0D699" w14:textId="432F7E05" w:rsidR="009F4DB0" w:rsidRDefault="008E21C6" w:rsidP="00604950">
      <w:pPr>
        <w:pStyle w:val="ListParagraph"/>
      </w:pPr>
      <w:r>
        <w:t>Well ID field in well point file</w:t>
      </w:r>
      <w:r w:rsidR="00493A07">
        <w:t xml:space="preserve">: </w:t>
      </w:r>
      <w:r w:rsidR="009F4DB0">
        <w:t>[</w:t>
      </w:r>
      <w:proofErr w:type="spellStart"/>
      <w:r w:rsidR="009F4DB0">
        <w:t>relateid</w:t>
      </w:r>
      <w:proofErr w:type="spellEnd"/>
      <w:r w:rsidR="009F4DB0">
        <w:t>]</w:t>
      </w:r>
    </w:p>
    <w:p w14:paraId="124FB8A7" w14:textId="5772FD5D" w:rsidR="00493A07" w:rsidRPr="001C5769" w:rsidRDefault="00493A07" w:rsidP="00604950">
      <w:pPr>
        <w:pStyle w:val="ListParagraph"/>
      </w:pPr>
      <w:r>
        <w:t>Buffer distance</w:t>
      </w:r>
      <w:r w:rsidR="008E21C6">
        <w:t xml:space="preserve"> (in meters)</w:t>
      </w:r>
      <w:r>
        <w:t xml:space="preserve">: </w:t>
      </w:r>
      <w:r w:rsidR="00082149">
        <w:t>m</w:t>
      </w:r>
      <w:r>
        <w:t>ust match value used in Get CWI Data tool</w:t>
      </w:r>
      <w:r w:rsidR="009F4DB0">
        <w:t>s</w:t>
      </w:r>
      <w:r>
        <w:t>.</w:t>
      </w:r>
    </w:p>
    <w:p w14:paraId="176BA315" w14:textId="2B11EABD" w:rsidR="00493A07" w:rsidRPr="001C5769" w:rsidRDefault="00493A07" w:rsidP="00493A07">
      <w:pPr>
        <w:pStyle w:val="ListParagraph"/>
      </w:pPr>
      <w:r>
        <w:t>Vertical exaggeration</w:t>
      </w:r>
      <w:r w:rsidR="008E21C6">
        <w:t xml:space="preserve"> factor</w:t>
      </w:r>
      <w:r>
        <w:t xml:space="preserve">: </w:t>
      </w:r>
      <w:r w:rsidR="00082149">
        <w:t>m</w:t>
      </w:r>
      <w:r>
        <w:t>ust match value used in Create Raster Profiles tool.</w:t>
      </w:r>
    </w:p>
    <w:p w14:paraId="175C09E3" w14:textId="3086F489" w:rsidR="00493A07" w:rsidRDefault="00493A07" w:rsidP="00493A07">
      <w:pPr>
        <w:pStyle w:val="ListParagraph"/>
      </w:pPr>
      <w:r>
        <w:t xml:space="preserve">Well stick width: default value is 0.5, can be increased up to 5 for longer </w:t>
      </w:r>
      <w:r w:rsidR="00BA4486">
        <w:t>cross-sections.</w:t>
      </w:r>
    </w:p>
    <w:p w14:paraId="39D0709E" w14:textId="77777777" w:rsidR="001D5B77" w:rsidRPr="00DE1F36" w:rsidRDefault="001D5B77" w:rsidP="001D5B77">
      <w:pPr>
        <w:pStyle w:val="ListParagraph"/>
        <w:rPr>
          <w:rFonts w:cs="Calibri"/>
          <w:i/>
          <w:iCs/>
          <w:color w:val="5B9BD5"/>
        </w:rPr>
      </w:pPr>
      <w:r>
        <w:t>Output 2D coordinate system: Projected coordinate system for 2D output in cross section view (</w:t>
      </w:r>
      <w:hyperlink w:anchor="_2D_Tool_Outputs" w:history="1">
        <w:r w:rsidRPr="00067533">
          <w:rPr>
            <w:rStyle w:val="Hyperlink"/>
          </w:rPr>
          <w:t>Projected 2D Coordinate System</w:t>
        </w:r>
      </w:hyperlink>
      <w:r>
        <w:t>)</w:t>
      </w:r>
    </w:p>
    <w:p w14:paraId="209BC5CE" w14:textId="2260FA21" w:rsidR="00DB79D2" w:rsidRDefault="00493A07" w:rsidP="00DB79D2">
      <w:pPr>
        <w:pStyle w:val="Heading4"/>
      </w:pPr>
      <w:r>
        <w:t>Output</w:t>
      </w:r>
    </w:p>
    <w:p w14:paraId="5517B796" w14:textId="37171190" w:rsidR="00DB79D2" w:rsidRDefault="0072379C" w:rsidP="00DB79D2">
      <w:pPr>
        <w:pStyle w:val="ListParagraph"/>
      </w:pPr>
      <w:r>
        <w:t>Conspy</w:t>
      </w:r>
      <w:r w:rsidR="00DB79D2">
        <w:t xml:space="preserve">_2d_poly: unprojected </w:t>
      </w:r>
      <w:r>
        <w:t>construction</w:t>
      </w:r>
      <w:r w:rsidR="00DB79D2">
        <w:t xml:space="preserve"> polygons for 2D well sticks (Unknown Coordinate System)</w:t>
      </w:r>
    </w:p>
    <w:p w14:paraId="09EAE5BD" w14:textId="2B2C1214" w:rsidR="00DB79D2" w:rsidRDefault="0072379C" w:rsidP="00DB79D2">
      <w:pPr>
        <w:pStyle w:val="ListParagraph"/>
      </w:pPr>
      <w:r>
        <w:t>Conspy</w:t>
      </w:r>
      <w:r w:rsidR="00DB79D2">
        <w:t xml:space="preserve">_2d_poly_prj: projected </w:t>
      </w:r>
      <w:r>
        <w:t>construction</w:t>
      </w:r>
      <w:r w:rsidR="00DB79D2">
        <w:t xml:space="preserve"> polygons for 2D well sticks (</w:t>
      </w:r>
      <w:r w:rsidR="00DB79D2" w:rsidRPr="008E08F4">
        <w:t>Chosen Projected 2D Coordinate System</w:t>
      </w:r>
      <w:r w:rsidR="00DB79D2">
        <w:t>)</w:t>
      </w:r>
    </w:p>
    <w:p w14:paraId="137C3AE3" w14:textId="4D28C560" w:rsidR="00DB79D2" w:rsidRDefault="0072379C" w:rsidP="00DB79D2">
      <w:pPr>
        <w:pStyle w:val="ListParagraph"/>
      </w:pPr>
      <w:r>
        <w:rPr>
          <w:i/>
          <w:iCs/>
        </w:rPr>
        <w:t>Conspy</w:t>
      </w:r>
      <w:r w:rsidR="00DB79D2" w:rsidRPr="001B5199">
        <w:rPr>
          <w:i/>
          <w:iCs/>
        </w:rPr>
        <w:t>_unloc_2d_poly</w:t>
      </w:r>
      <w:r w:rsidR="00DB79D2">
        <w:t xml:space="preserve">: unprojected </w:t>
      </w:r>
      <w:r>
        <w:t xml:space="preserve">construction </w:t>
      </w:r>
      <w:r w:rsidR="00DB79D2">
        <w:t>polygons for 2D</w:t>
      </w:r>
      <w:r w:rsidR="00E4657D" w:rsidRPr="00E4657D">
        <w:t xml:space="preserve"> </w:t>
      </w:r>
      <w:r w:rsidR="00E4657D">
        <w:t>unverified</w:t>
      </w:r>
      <w:r w:rsidR="00DB79D2">
        <w:t xml:space="preserve"> well sticks (Unknown Coordinate System)</w:t>
      </w:r>
    </w:p>
    <w:p w14:paraId="1FEBC4EC" w14:textId="2326B300" w:rsidR="00DB79D2" w:rsidRPr="00EA2B33" w:rsidRDefault="0072379C" w:rsidP="00DB79D2">
      <w:pPr>
        <w:pStyle w:val="ListParagraph"/>
      </w:pPr>
      <w:proofErr w:type="spellStart"/>
      <w:r>
        <w:rPr>
          <w:i/>
          <w:iCs/>
        </w:rPr>
        <w:t>Conspy</w:t>
      </w:r>
      <w:proofErr w:type="spellEnd"/>
      <w:r w:rsidRPr="001B5199">
        <w:rPr>
          <w:i/>
          <w:iCs/>
        </w:rPr>
        <w:t xml:space="preserve"> </w:t>
      </w:r>
      <w:r w:rsidR="00DB79D2" w:rsidRPr="001B5199">
        <w:rPr>
          <w:i/>
          <w:iCs/>
        </w:rPr>
        <w:t>_unloc_2d_poly_prj</w:t>
      </w:r>
      <w:r w:rsidR="00DB79D2">
        <w:t xml:space="preserve">: projected </w:t>
      </w:r>
      <w:r>
        <w:t xml:space="preserve">construction </w:t>
      </w:r>
      <w:r w:rsidR="00DB79D2">
        <w:t xml:space="preserve">polygons for 2D </w:t>
      </w:r>
      <w:r w:rsidR="00E4657D">
        <w:t xml:space="preserve">unverified </w:t>
      </w:r>
      <w:r w:rsidR="00DB79D2">
        <w:t>well sticks (</w:t>
      </w:r>
      <w:r w:rsidR="00DB79D2" w:rsidRPr="008E08F4">
        <w:t>Chosen Projected 2D Coordinate System</w:t>
      </w:r>
      <w:r w:rsidR="00DB79D2">
        <w:t>)</w:t>
      </w:r>
    </w:p>
    <w:p w14:paraId="2979A7F4" w14:textId="77777777" w:rsidR="00493A07" w:rsidRPr="00AE67DF" w:rsidRDefault="00493A07" w:rsidP="00493A07">
      <w:pPr>
        <w:pStyle w:val="Heading5"/>
      </w:pPr>
      <w:r w:rsidRPr="00AE67DF">
        <w:t>Troubleshooting</w:t>
      </w:r>
    </w:p>
    <w:p w14:paraId="3B2D1448" w14:textId="77777777" w:rsidR="00493A07" w:rsidRDefault="00493A07" w:rsidP="00493A07">
      <w:pPr>
        <w:pStyle w:val="ListParagraph"/>
      </w:pPr>
      <w:r>
        <w:t xml:space="preserve">If it runs </w:t>
      </w:r>
      <w:proofErr w:type="gramStart"/>
      <w:r>
        <w:t xml:space="preserve">really </w:t>
      </w:r>
      <w:r w:rsidRPr="007E1FBD">
        <w:t>slowly</w:t>
      </w:r>
      <w:proofErr w:type="gramEnd"/>
      <w:r>
        <w:t>, make sure all data is on a local drive and try again.</w:t>
      </w:r>
    </w:p>
    <w:p w14:paraId="31A99C91" w14:textId="20AD2B44" w:rsidR="00DB79D2" w:rsidRDefault="00DB79D2" w:rsidP="00DB79D2">
      <w:pPr>
        <w:pStyle w:val="ListParagraph"/>
      </w:pPr>
      <w:r>
        <w:t>Some well sticks are completely missing from the output polygons.</w:t>
      </w:r>
    </w:p>
    <w:p w14:paraId="5312D7D3" w14:textId="52752D1F" w:rsidR="00B51FCF" w:rsidRDefault="00DB79D2" w:rsidP="007A4A32">
      <w:pPr>
        <w:pStyle w:val="ListParagraph"/>
        <w:numPr>
          <w:ilvl w:val="1"/>
          <w:numId w:val="5"/>
        </w:numPr>
      </w:pPr>
      <w:r>
        <w:t>The [</w:t>
      </w:r>
      <w:proofErr w:type="spellStart"/>
      <w:r w:rsidRPr="007E1FBD">
        <w:t>xsec_id</w:t>
      </w:r>
      <w:proofErr w:type="spellEnd"/>
      <w:r w:rsidRPr="007E1FBD">
        <w:t xml:space="preserve">] in </w:t>
      </w:r>
      <w:r w:rsidR="00071055" w:rsidRPr="007E1FBD">
        <w:t>construction</w:t>
      </w:r>
      <w:r w:rsidRPr="007E1FBD">
        <w:t xml:space="preserve"> table</w:t>
      </w:r>
      <w:r w:rsidR="00071055" w:rsidRPr="007E1FBD">
        <w:t xml:space="preserve"> and or </w:t>
      </w:r>
      <w:r w:rsidRPr="007E1FBD">
        <w:t xml:space="preserve">well points </w:t>
      </w:r>
      <w:r w:rsidR="007E1FBD" w:rsidRPr="007E1FBD">
        <w:t>may not</w:t>
      </w:r>
      <w:r w:rsidRPr="007E1FBD">
        <w:t xml:space="preserve"> match the input cross section [</w:t>
      </w:r>
      <w:proofErr w:type="spellStart"/>
      <w:r w:rsidRPr="007E1FBD">
        <w:t>xsec_id</w:t>
      </w:r>
      <w:proofErr w:type="spellEnd"/>
      <w:r w:rsidRPr="007E1FBD">
        <w:t>].</w:t>
      </w:r>
      <w:r>
        <w:t xml:space="preserve"> Edit the [</w:t>
      </w:r>
      <w:proofErr w:type="spellStart"/>
      <w:r>
        <w:t>xsec_</w:t>
      </w:r>
      <w:proofErr w:type="gramStart"/>
      <w:r>
        <w:t>id</w:t>
      </w:r>
      <w:proofErr w:type="spellEnd"/>
      <w:r>
        <w:t>]s</w:t>
      </w:r>
      <w:proofErr w:type="gramEnd"/>
      <w:r>
        <w:t xml:space="preserve"> to match.</w:t>
      </w:r>
    </w:p>
    <w:p w14:paraId="4E31CA84" w14:textId="7D5557A8" w:rsidR="006E2614" w:rsidRPr="00BF4923" w:rsidRDefault="006E2614" w:rsidP="006E2614">
      <w:pPr>
        <w:pStyle w:val="Heading3"/>
        <w:rPr>
          <w:i/>
          <w:iCs/>
        </w:rPr>
      </w:pPr>
      <w:bookmarkStart w:id="58" w:name="_Toc191454509"/>
      <w:r>
        <w:lastRenderedPageBreak/>
        <w:t>6a Create 2D Well Points</w:t>
      </w:r>
      <w:r w:rsidR="00BF4923">
        <w:t xml:space="preserve"> / </w:t>
      </w:r>
      <w:r w:rsidR="00BF4923">
        <w:rPr>
          <w:i/>
          <w:iCs/>
        </w:rPr>
        <w:t xml:space="preserve">Create </w:t>
      </w:r>
      <w:proofErr w:type="spellStart"/>
      <w:r w:rsidR="00BF4923">
        <w:rPr>
          <w:i/>
          <w:iCs/>
        </w:rPr>
        <w:t>Unloc</w:t>
      </w:r>
      <w:proofErr w:type="spellEnd"/>
      <w:r w:rsidR="00BF4923">
        <w:rPr>
          <w:i/>
          <w:iCs/>
        </w:rPr>
        <w:t xml:space="preserve"> 2D Well Points</w:t>
      </w:r>
      <w:bookmarkEnd w:id="58"/>
    </w:p>
    <w:p w14:paraId="6733091C" w14:textId="3DC2324B" w:rsidR="006E2614" w:rsidRPr="00AE67DF" w:rsidRDefault="00BF4923" w:rsidP="006E2614">
      <w:pPr>
        <w:rPr>
          <w:b/>
          <w:bCs/>
        </w:rPr>
      </w:pPr>
      <w:r>
        <w:t>These tools create</w:t>
      </w:r>
      <w:r w:rsidR="006E2614">
        <w:t xml:space="preserve"> </w:t>
      </w:r>
      <w:r w:rsidR="00284DE9">
        <w:t>2D well points</w:t>
      </w:r>
      <w:r w:rsidR="00CF0F03">
        <w:t xml:space="preserve"> at ground elevation</w:t>
      </w:r>
      <w:r w:rsidR="00284DE9">
        <w:t xml:space="preserve"> in cross-section view </w:t>
      </w:r>
      <w:r w:rsidR="006E2614">
        <w:t xml:space="preserve">based on </w:t>
      </w:r>
      <w:r w:rsidR="00284DE9">
        <w:t xml:space="preserve">a </w:t>
      </w:r>
      <w:r w:rsidR="006E2614">
        <w:t xml:space="preserve">well point location feature class, and </w:t>
      </w:r>
      <w:proofErr w:type="spellStart"/>
      <w:r w:rsidR="006E2614">
        <w:t>mapview</w:t>
      </w:r>
      <w:proofErr w:type="spellEnd"/>
      <w:r w:rsidR="006E2614">
        <w:t xml:space="preserve"> cross section line </w:t>
      </w:r>
      <w:r w:rsidR="00BB4F0D">
        <w:t>feature class</w:t>
      </w:r>
      <w:r w:rsidR="006E2614">
        <w:t>.</w:t>
      </w:r>
    </w:p>
    <w:p w14:paraId="2BF16B3D" w14:textId="3B874911" w:rsidR="006E2614" w:rsidRDefault="006E2614" w:rsidP="006E2614">
      <w:pPr>
        <w:pStyle w:val="Heading4"/>
      </w:pPr>
      <w:r>
        <w:t>Parameters</w:t>
      </w:r>
    </w:p>
    <w:p w14:paraId="67ABC47F" w14:textId="77777777" w:rsidR="006E2614" w:rsidRPr="001C5769" w:rsidRDefault="006E2614" w:rsidP="006E2614">
      <w:pPr>
        <w:pStyle w:val="ListParagraph"/>
      </w:pPr>
      <w:r>
        <w:t xml:space="preserve">Output geodatabase: </w:t>
      </w:r>
      <w:proofErr w:type="spellStart"/>
      <w:r>
        <w:t>gdb</w:t>
      </w:r>
      <w:proofErr w:type="spellEnd"/>
      <w:r>
        <w:t xml:space="preserve"> location for saving output files.</w:t>
      </w:r>
    </w:p>
    <w:p w14:paraId="7BFB7906" w14:textId="77777777" w:rsidR="001E0715" w:rsidRPr="001C5769" w:rsidRDefault="001E0715" w:rsidP="001E0715">
      <w:pPr>
        <w:pStyle w:val="ListParagraph"/>
      </w:pPr>
      <w:r>
        <w:t xml:space="preserve">Well point file: point feature class that contains </w:t>
      </w:r>
      <w:proofErr w:type="spellStart"/>
      <w:r>
        <w:t>mapview</w:t>
      </w:r>
      <w:proofErr w:type="spellEnd"/>
      <w:r>
        <w:t xml:space="preserve"> well locations (“</w:t>
      </w:r>
      <w:proofErr w:type="spellStart"/>
      <w:r>
        <w:t>wwpt</w:t>
      </w:r>
      <w:proofErr w:type="spellEnd"/>
      <w:r>
        <w:t>” or “</w:t>
      </w:r>
      <w:proofErr w:type="spellStart"/>
      <w:r>
        <w:rPr>
          <w:i/>
          <w:iCs/>
        </w:rPr>
        <w:t>wwpt_unloc</w:t>
      </w:r>
      <w:proofErr w:type="spellEnd"/>
      <w:r>
        <w:t>”)</w:t>
      </w:r>
    </w:p>
    <w:p w14:paraId="11B61A4C" w14:textId="62E3BF95" w:rsidR="006E2614" w:rsidRPr="001C5769" w:rsidRDefault="00346592" w:rsidP="006E2614">
      <w:pPr>
        <w:pStyle w:val="ListParagraph"/>
      </w:pPr>
      <w:r>
        <w:t>Cross section line file (</w:t>
      </w:r>
      <w:proofErr w:type="spellStart"/>
      <w:r>
        <w:t>mapview</w:t>
      </w:r>
      <w:proofErr w:type="spellEnd"/>
      <w:r>
        <w:t>)</w:t>
      </w:r>
      <w:r w:rsidR="006E2614">
        <w:t>: cross section lines in map view.</w:t>
      </w:r>
    </w:p>
    <w:p w14:paraId="121BA20A" w14:textId="62C6DBB3" w:rsidR="006E2614" w:rsidRPr="001C5769" w:rsidRDefault="006E2614" w:rsidP="006E2614">
      <w:pPr>
        <w:pStyle w:val="ListParagraph"/>
      </w:pPr>
      <w:r>
        <w:t xml:space="preserve">Cross section </w:t>
      </w:r>
      <w:r w:rsidR="00346592">
        <w:t xml:space="preserve">line </w:t>
      </w:r>
      <w:r>
        <w:t xml:space="preserve">ID field: field in </w:t>
      </w:r>
      <w:r w:rsidR="000A5527">
        <w:t>cross section line</w:t>
      </w:r>
      <w:r>
        <w:t xml:space="preserve"> that contains cross section number.</w:t>
      </w:r>
    </w:p>
    <w:p w14:paraId="47D3A7C2" w14:textId="77777777" w:rsidR="001E0715" w:rsidRPr="001C5769" w:rsidRDefault="001E0715" w:rsidP="001E0715">
      <w:pPr>
        <w:pStyle w:val="ListParagraph"/>
      </w:pPr>
      <w:r>
        <w:t>Cross section ID field in well point file: field in “</w:t>
      </w:r>
      <w:proofErr w:type="spellStart"/>
      <w:r>
        <w:t>wwpt</w:t>
      </w:r>
      <w:proofErr w:type="spellEnd"/>
      <w:r>
        <w:t>” or “</w:t>
      </w:r>
      <w:proofErr w:type="spellStart"/>
      <w:r>
        <w:rPr>
          <w:i/>
          <w:iCs/>
        </w:rPr>
        <w:t>wwpt_unloc</w:t>
      </w:r>
      <w:proofErr w:type="spellEnd"/>
      <w:r>
        <w:rPr>
          <w:i/>
          <w:iCs/>
        </w:rPr>
        <w:t xml:space="preserve">” </w:t>
      </w:r>
      <w:r>
        <w:t>that contains cross section number that matches number in cross section line file.</w:t>
      </w:r>
    </w:p>
    <w:p w14:paraId="5F413FB9" w14:textId="6FBA1F6E" w:rsidR="001E0715" w:rsidRDefault="00346592" w:rsidP="001E0715">
      <w:pPr>
        <w:pStyle w:val="ListParagraph"/>
      </w:pPr>
      <w:r>
        <w:t>Well ID field in well point file</w:t>
      </w:r>
      <w:r w:rsidR="006E2614">
        <w:t xml:space="preserve">: </w:t>
      </w:r>
      <w:r w:rsidR="001E0715">
        <w:t>[</w:t>
      </w:r>
      <w:proofErr w:type="spellStart"/>
      <w:r w:rsidR="001E0715">
        <w:t>relateid</w:t>
      </w:r>
      <w:proofErr w:type="spellEnd"/>
      <w:r w:rsidR="001E0715">
        <w:t>]</w:t>
      </w:r>
    </w:p>
    <w:p w14:paraId="59EF3988" w14:textId="67F593A2" w:rsidR="006E2614" w:rsidRPr="001C5769" w:rsidRDefault="006E2614" w:rsidP="006E2614">
      <w:pPr>
        <w:pStyle w:val="ListParagraph"/>
      </w:pPr>
      <w:r>
        <w:t>Buffer distance</w:t>
      </w:r>
      <w:r w:rsidR="00C33265">
        <w:t xml:space="preserve"> (in meters)</w:t>
      </w:r>
      <w:r>
        <w:t>: must match value used in Get CWI Data tool</w:t>
      </w:r>
      <w:r w:rsidR="00C33265">
        <w:t>s</w:t>
      </w:r>
      <w:r>
        <w:t>.</w:t>
      </w:r>
    </w:p>
    <w:p w14:paraId="497F0E38" w14:textId="7F070B33" w:rsidR="006E2614" w:rsidRPr="001C5769" w:rsidRDefault="006E2614" w:rsidP="006E2614">
      <w:pPr>
        <w:pStyle w:val="ListParagraph"/>
      </w:pPr>
      <w:r>
        <w:t>Vertical exaggeration</w:t>
      </w:r>
      <w:r w:rsidR="00C33265">
        <w:t xml:space="preserve"> factor</w:t>
      </w:r>
      <w:r>
        <w:t>: must match value used in Create Raster Profiles tool</w:t>
      </w:r>
      <w:r w:rsidR="00C33265">
        <w:t>s</w:t>
      </w:r>
      <w:r>
        <w:t>.</w:t>
      </w:r>
    </w:p>
    <w:p w14:paraId="46A65D98" w14:textId="5614C7A2" w:rsidR="00CF0F03" w:rsidRDefault="00CF0F03" w:rsidP="006E2614">
      <w:pPr>
        <w:pStyle w:val="ListParagraph"/>
      </w:pPr>
      <w:r>
        <w:t xml:space="preserve">Well label field in well point file: </w:t>
      </w:r>
      <w:r w:rsidR="00AE6CA2">
        <w:t>field for labeling output points. Often</w:t>
      </w:r>
      <w:r w:rsidR="004E793B">
        <w:t xml:space="preserve"> [</w:t>
      </w:r>
      <w:proofErr w:type="spellStart"/>
      <w:r w:rsidR="004E793B">
        <w:t>well_lab</w:t>
      </w:r>
      <w:r w:rsidR="00984685">
        <w:t>el</w:t>
      </w:r>
      <w:proofErr w:type="spellEnd"/>
      <w:r w:rsidR="004E793B">
        <w:t>]</w:t>
      </w:r>
      <w:r w:rsidR="00AE6CA2">
        <w:t>, which contains the unique well ID without the leading zeros.</w:t>
      </w:r>
    </w:p>
    <w:p w14:paraId="764AD1CA" w14:textId="2F98292C" w:rsidR="001D5B77" w:rsidRPr="001D5B77" w:rsidRDefault="001D5B77" w:rsidP="001D5B77">
      <w:pPr>
        <w:pStyle w:val="ListParagraph"/>
        <w:rPr>
          <w:rFonts w:cs="Calibri"/>
          <w:i/>
          <w:iCs/>
          <w:color w:val="5B9BD5"/>
        </w:rPr>
      </w:pPr>
      <w:r>
        <w:t>Output 2D coordinate system: Projected coordinate system for 2D output in cross section view (</w:t>
      </w:r>
      <w:hyperlink w:anchor="_2D_Tool_Outputs" w:history="1">
        <w:r w:rsidRPr="00067533">
          <w:rPr>
            <w:rStyle w:val="Hyperlink"/>
          </w:rPr>
          <w:t>Projected 2D Coordinate System</w:t>
        </w:r>
      </w:hyperlink>
      <w:r>
        <w:t>)</w:t>
      </w:r>
    </w:p>
    <w:p w14:paraId="30266AA8" w14:textId="536702F5" w:rsidR="005959B6" w:rsidRDefault="005959B6" w:rsidP="005959B6">
      <w:pPr>
        <w:pStyle w:val="Heading4"/>
      </w:pPr>
      <w:r>
        <w:t>Output</w:t>
      </w:r>
    </w:p>
    <w:p w14:paraId="51908861" w14:textId="3AF3B74F" w:rsidR="004C39F0" w:rsidRDefault="005959B6" w:rsidP="004C39F0">
      <w:pPr>
        <w:pStyle w:val="ListParagraph"/>
      </w:pPr>
      <w:r>
        <w:t>Wwpt_2d_xsecview:</w:t>
      </w:r>
      <w:r w:rsidR="004C39F0">
        <w:t xml:space="preserve"> unprojected</w:t>
      </w:r>
      <w:r>
        <w:t xml:space="preserve"> point file for cross-section viewing</w:t>
      </w:r>
      <w:r w:rsidR="004C39F0">
        <w:t xml:space="preserve"> (Unknown Coordinate System)</w:t>
      </w:r>
    </w:p>
    <w:p w14:paraId="19A5B236" w14:textId="655434B9" w:rsidR="004C39F0" w:rsidRDefault="004C39F0" w:rsidP="004C39F0">
      <w:pPr>
        <w:pStyle w:val="ListParagraph"/>
      </w:pPr>
      <w:r>
        <w:t>Wwpt_2d_xsecview_prj: projected point file for cross-section viewing (</w:t>
      </w:r>
      <w:r w:rsidRPr="008E08F4">
        <w:t>Chosen Projected 2D Coordinate System</w:t>
      </w:r>
      <w:r>
        <w:t>)</w:t>
      </w:r>
    </w:p>
    <w:p w14:paraId="378C25BE" w14:textId="61DF5024" w:rsidR="00BF4923" w:rsidRDefault="004C39F0" w:rsidP="004C39F0">
      <w:pPr>
        <w:pStyle w:val="ListParagraph"/>
      </w:pPr>
      <w:r>
        <w:rPr>
          <w:i/>
          <w:iCs/>
        </w:rPr>
        <w:t>Wwpt_unloc_2d_xsecview</w:t>
      </w:r>
      <w:r>
        <w:t>: unprojected point file for cross-section viewing (Unknown Coordinate System)</w:t>
      </w:r>
    </w:p>
    <w:p w14:paraId="56C39043" w14:textId="13FD5626" w:rsidR="004C39F0" w:rsidRDefault="004C39F0" w:rsidP="004C39F0">
      <w:pPr>
        <w:pStyle w:val="ListParagraph"/>
      </w:pPr>
      <w:r>
        <w:rPr>
          <w:i/>
          <w:iCs/>
        </w:rPr>
        <w:t>Wwpt</w:t>
      </w:r>
      <w:r w:rsidRPr="001B5199">
        <w:rPr>
          <w:i/>
          <w:iCs/>
        </w:rPr>
        <w:t>_unloc_2d</w:t>
      </w:r>
      <w:r>
        <w:rPr>
          <w:i/>
          <w:iCs/>
        </w:rPr>
        <w:t>_xsecview_</w:t>
      </w:r>
      <w:r w:rsidRPr="001B5199">
        <w:rPr>
          <w:i/>
          <w:iCs/>
        </w:rPr>
        <w:t>prj</w:t>
      </w:r>
      <w:r>
        <w:t>: projected</w:t>
      </w:r>
      <w:r w:rsidRPr="004C39F0">
        <w:t xml:space="preserve"> </w:t>
      </w:r>
      <w:r>
        <w:t>point file for cross-section viewing (</w:t>
      </w:r>
      <w:r w:rsidRPr="008E08F4">
        <w:t>Chosen Projected 2D Coordinate System</w:t>
      </w:r>
      <w:r>
        <w:t>)</w:t>
      </w:r>
    </w:p>
    <w:p w14:paraId="615AC824" w14:textId="77777777" w:rsidR="003105CC" w:rsidRPr="00AE67DF" w:rsidRDefault="003105CC" w:rsidP="003105CC">
      <w:pPr>
        <w:pStyle w:val="Heading5"/>
      </w:pPr>
      <w:r w:rsidRPr="00AE67DF">
        <w:t>Troubleshooting</w:t>
      </w:r>
    </w:p>
    <w:p w14:paraId="72BCE74A" w14:textId="77777777" w:rsidR="003105CC" w:rsidRDefault="003105CC" w:rsidP="003105CC">
      <w:pPr>
        <w:pStyle w:val="ListParagraph"/>
      </w:pPr>
      <w:r>
        <w:t>Well points are appearing over blank spaces. Check that lithology and construction data exists for these wells.</w:t>
      </w:r>
    </w:p>
    <w:p w14:paraId="7B3881CD" w14:textId="2BEE6DF5" w:rsidR="00462DA5" w:rsidRPr="003F470A" w:rsidRDefault="00462DA5" w:rsidP="00462DA5">
      <w:pPr>
        <w:pStyle w:val="Heading3"/>
        <w:rPr>
          <w:i/>
          <w:iCs/>
        </w:rPr>
      </w:pPr>
      <w:bookmarkStart w:id="59" w:name="_Toc191454510"/>
      <w:r>
        <w:t>6b Create 2D SWL Points</w:t>
      </w:r>
      <w:r w:rsidR="003F470A">
        <w:t xml:space="preserve"> / </w:t>
      </w:r>
      <w:r w:rsidR="003F470A">
        <w:rPr>
          <w:i/>
          <w:iCs/>
        </w:rPr>
        <w:t xml:space="preserve">Create </w:t>
      </w:r>
      <w:proofErr w:type="spellStart"/>
      <w:r w:rsidR="003F470A">
        <w:rPr>
          <w:i/>
          <w:iCs/>
        </w:rPr>
        <w:t>Unloc</w:t>
      </w:r>
      <w:proofErr w:type="spellEnd"/>
      <w:r w:rsidR="003F470A">
        <w:rPr>
          <w:i/>
          <w:iCs/>
        </w:rPr>
        <w:t xml:space="preserve"> 2D SWL Points</w:t>
      </w:r>
      <w:bookmarkEnd w:id="59"/>
    </w:p>
    <w:p w14:paraId="41D880EC" w14:textId="363E9984" w:rsidR="00462DA5" w:rsidRPr="00AE67DF" w:rsidRDefault="002D5E52" w:rsidP="00462DA5">
      <w:pPr>
        <w:rPr>
          <w:b/>
          <w:bCs/>
        </w:rPr>
      </w:pPr>
      <w:r>
        <w:t xml:space="preserve">These tools create </w:t>
      </w:r>
      <w:r w:rsidR="00462DA5">
        <w:t>2D points at static water level (SWL) elevations in cross</w:t>
      </w:r>
      <w:r>
        <w:t xml:space="preserve"> </w:t>
      </w:r>
      <w:r w:rsidR="00462DA5">
        <w:t xml:space="preserve">section view based on a </w:t>
      </w:r>
      <w:proofErr w:type="spellStart"/>
      <w:r>
        <w:t>mapview</w:t>
      </w:r>
      <w:proofErr w:type="spellEnd"/>
      <w:r>
        <w:t xml:space="preserve"> static water level</w:t>
      </w:r>
      <w:r w:rsidR="00462DA5">
        <w:t xml:space="preserve"> point feature class</w:t>
      </w:r>
      <w:r>
        <w:t>,</w:t>
      </w:r>
      <w:r w:rsidR="00462DA5">
        <w:t xml:space="preserve"> and </w:t>
      </w:r>
      <w:proofErr w:type="spellStart"/>
      <w:r w:rsidR="00462DA5">
        <w:t>mapview</w:t>
      </w:r>
      <w:proofErr w:type="spellEnd"/>
      <w:r w:rsidR="00462DA5">
        <w:t xml:space="preserve"> cross section line </w:t>
      </w:r>
      <w:r w:rsidR="00BB4F0D">
        <w:t>feature class</w:t>
      </w:r>
      <w:r>
        <w:t>.</w:t>
      </w:r>
    </w:p>
    <w:p w14:paraId="29D6A37F" w14:textId="60826BC2" w:rsidR="00462DA5" w:rsidRDefault="00462DA5" w:rsidP="00462DA5">
      <w:pPr>
        <w:pStyle w:val="Heading4"/>
      </w:pPr>
      <w:r>
        <w:lastRenderedPageBreak/>
        <w:t>Parameters</w:t>
      </w:r>
    </w:p>
    <w:p w14:paraId="2A4AF6BC" w14:textId="77777777" w:rsidR="00462DA5" w:rsidRPr="001C5769" w:rsidRDefault="00462DA5" w:rsidP="00462DA5">
      <w:pPr>
        <w:pStyle w:val="ListParagraph"/>
      </w:pPr>
      <w:r>
        <w:t xml:space="preserve">Output geodatabase: </w:t>
      </w:r>
      <w:proofErr w:type="spellStart"/>
      <w:r>
        <w:t>gdb</w:t>
      </w:r>
      <w:proofErr w:type="spellEnd"/>
      <w:r>
        <w:t xml:space="preserve"> location for saving output files.</w:t>
      </w:r>
    </w:p>
    <w:p w14:paraId="18E85B99" w14:textId="5C00667A" w:rsidR="00462DA5" w:rsidRPr="001C5769" w:rsidRDefault="004961F8" w:rsidP="00462DA5">
      <w:pPr>
        <w:pStyle w:val="ListParagraph"/>
      </w:pPr>
      <w:r>
        <w:t>Cleaned static water level</w:t>
      </w:r>
      <w:r w:rsidR="00462DA5">
        <w:t xml:space="preserve"> point file: point feature class that contains well locations and </w:t>
      </w:r>
      <w:proofErr w:type="spellStart"/>
      <w:r w:rsidR="00462DA5">
        <w:t>swl</w:t>
      </w:r>
      <w:proofErr w:type="spellEnd"/>
      <w:r w:rsidR="00462DA5">
        <w:t xml:space="preserve"> elevations</w:t>
      </w:r>
      <w:r w:rsidR="001D5B77">
        <w:t xml:space="preserve"> (“</w:t>
      </w:r>
      <w:proofErr w:type="spellStart"/>
      <w:r w:rsidR="001D5B77">
        <w:t>swl_clean</w:t>
      </w:r>
      <w:proofErr w:type="spellEnd"/>
      <w:r w:rsidR="001D5B77">
        <w:t>” or “</w:t>
      </w:r>
      <w:proofErr w:type="spellStart"/>
      <w:r w:rsidR="001D5B77">
        <w:rPr>
          <w:i/>
          <w:iCs/>
        </w:rPr>
        <w:t>swl_unloc_clean</w:t>
      </w:r>
      <w:proofErr w:type="spellEnd"/>
      <w:r w:rsidR="001D5B77">
        <w:t>”)</w:t>
      </w:r>
    </w:p>
    <w:p w14:paraId="250EB322" w14:textId="39302F64" w:rsidR="00462DA5" w:rsidRPr="001C5769" w:rsidRDefault="004961F8" w:rsidP="00462DA5">
      <w:pPr>
        <w:pStyle w:val="ListParagraph"/>
      </w:pPr>
      <w:r>
        <w:t>Cross section line file (</w:t>
      </w:r>
      <w:proofErr w:type="spellStart"/>
      <w:r>
        <w:t>mapview</w:t>
      </w:r>
      <w:proofErr w:type="spellEnd"/>
      <w:r>
        <w:t xml:space="preserve">): </w:t>
      </w:r>
      <w:r w:rsidR="00462DA5">
        <w:t>cross section lines in map view.</w:t>
      </w:r>
    </w:p>
    <w:p w14:paraId="3FFADBD2" w14:textId="54222E87" w:rsidR="00462DA5" w:rsidRPr="001C5769" w:rsidRDefault="00462DA5" w:rsidP="00462DA5">
      <w:pPr>
        <w:pStyle w:val="ListParagraph"/>
      </w:pPr>
      <w:r>
        <w:t xml:space="preserve">Cross section </w:t>
      </w:r>
      <w:r w:rsidR="00D73751">
        <w:t xml:space="preserve">line </w:t>
      </w:r>
      <w:r>
        <w:t xml:space="preserve">ID field: field in </w:t>
      </w:r>
      <w:proofErr w:type="spellStart"/>
      <w:r>
        <w:t>xsln</w:t>
      </w:r>
      <w:r w:rsidR="009F10C5">
        <w:t>_mapview</w:t>
      </w:r>
      <w:proofErr w:type="spellEnd"/>
      <w:r>
        <w:t xml:space="preserve"> that contains cross section number.</w:t>
      </w:r>
    </w:p>
    <w:p w14:paraId="15CFD12C" w14:textId="4F65C108" w:rsidR="00462DA5" w:rsidRPr="001C5769" w:rsidRDefault="0079655E" w:rsidP="00462DA5">
      <w:pPr>
        <w:pStyle w:val="ListParagraph"/>
      </w:pPr>
      <w:r>
        <w:t>C</w:t>
      </w:r>
      <w:r w:rsidR="00462DA5">
        <w:t>ross section ID field</w:t>
      </w:r>
      <w:r>
        <w:t xml:space="preserve"> in static water level point file</w:t>
      </w:r>
      <w:r w:rsidR="00462DA5">
        <w:t xml:space="preserve">: field in </w:t>
      </w:r>
      <w:r w:rsidR="001D5B77">
        <w:t>“</w:t>
      </w:r>
      <w:proofErr w:type="spellStart"/>
      <w:r w:rsidR="001D5B77">
        <w:t>swl_clean</w:t>
      </w:r>
      <w:proofErr w:type="spellEnd"/>
      <w:r w:rsidR="001D5B77">
        <w:t>” or “</w:t>
      </w:r>
      <w:proofErr w:type="spellStart"/>
      <w:r w:rsidR="001D5B77">
        <w:rPr>
          <w:i/>
          <w:iCs/>
        </w:rPr>
        <w:t>swl_unloc_clean</w:t>
      </w:r>
      <w:proofErr w:type="spellEnd"/>
      <w:r w:rsidR="001D5B77">
        <w:t xml:space="preserve">” </w:t>
      </w:r>
      <w:r w:rsidR="00462DA5">
        <w:t xml:space="preserve">that contains cross section number that matches number in </w:t>
      </w:r>
      <w:r w:rsidR="000A5527">
        <w:t>cross section line</w:t>
      </w:r>
      <w:r w:rsidR="00462DA5">
        <w:t xml:space="preserve"> file.</w:t>
      </w:r>
    </w:p>
    <w:p w14:paraId="3541D373" w14:textId="3EA9097B" w:rsidR="00D26C34" w:rsidRDefault="00462DA5" w:rsidP="00D26C34">
      <w:pPr>
        <w:pStyle w:val="ListParagraph"/>
      </w:pPr>
      <w:r>
        <w:t xml:space="preserve">Well </w:t>
      </w:r>
      <w:r w:rsidR="0079655E">
        <w:t>ID</w:t>
      </w:r>
      <w:r>
        <w:t xml:space="preserve"> field in </w:t>
      </w:r>
      <w:r w:rsidR="0079655E">
        <w:t>static water level</w:t>
      </w:r>
      <w:r>
        <w:t xml:space="preserve"> well point file: </w:t>
      </w:r>
      <w:r w:rsidR="00D26C34">
        <w:t>[</w:t>
      </w:r>
      <w:proofErr w:type="spellStart"/>
      <w:r w:rsidR="00D26C34">
        <w:t>relateid</w:t>
      </w:r>
      <w:proofErr w:type="spellEnd"/>
      <w:r w:rsidR="00D26C34">
        <w:t>]</w:t>
      </w:r>
    </w:p>
    <w:p w14:paraId="4B4A9213" w14:textId="5545B3A9" w:rsidR="00462DA5" w:rsidRPr="001C5769" w:rsidRDefault="00462DA5" w:rsidP="00462DA5">
      <w:pPr>
        <w:pStyle w:val="ListParagraph"/>
      </w:pPr>
      <w:r>
        <w:t>Buffer distance</w:t>
      </w:r>
      <w:r w:rsidR="00157333">
        <w:t xml:space="preserve"> (in meters)</w:t>
      </w:r>
      <w:r>
        <w:t>: must match value used in Get CWI Data tool.</w:t>
      </w:r>
    </w:p>
    <w:p w14:paraId="0DEBF392" w14:textId="1992C5FB" w:rsidR="00462DA5" w:rsidRDefault="00462DA5" w:rsidP="009F10C5">
      <w:pPr>
        <w:pStyle w:val="ListParagraph"/>
      </w:pPr>
      <w:r>
        <w:t>Vertical exaggeration</w:t>
      </w:r>
      <w:r w:rsidR="00157333">
        <w:t xml:space="preserve"> factor</w:t>
      </w:r>
      <w:r>
        <w:t>: must match value used in Create Raster Profiles tool.</w:t>
      </w:r>
    </w:p>
    <w:p w14:paraId="1BA67D88" w14:textId="07BB9046" w:rsidR="001D5B77" w:rsidRPr="001D5B77" w:rsidRDefault="001D5B77" w:rsidP="001D5B77">
      <w:pPr>
        <w:pStyle w:val="ListParagraph"/>
        <w:rPr>
          <w:rFonts w:cs="Calibri"/>
          <w:i/>
          <w:iCs/>
          <w:color w:val="5B9BD5"/>
        </w:rPr>
      </w:pPr>
      <w:r>
        <w:t>Output 2D coordinate system: Projected coordinate system for 2D output in cross section view (</w:t>
      </w:r>
      <w:hyperlink w:anchor="_2D_Tool_Outputs" w:history="1">
        <w:r w:rsidRPr="00067533">
          <w:rPr>
            <w:rStyle w:val="Hyperlink"/>
          </w:rPr>
          <w:t>Projected 2D Coordinate System</w:t>
        </w:r>
      </w:hyperlink>
      <w:r>
        <w:t>)</w:t>
      </w:r>
    </w:p>
    <w:p w14:paraId="2FEBF37E" w14:textId="5D16CB95" w:rsidR="00462DA5" w:rsidRDefault="00462DA5" w:rsidP="00462DA5">
      <w:pPr>
        <w:pStyle w:val="Heading4"/>
      </w:pPr>
      <w:r>
        <w:t>Output</w:t>
      </w:r>
    </w:p>
    <w:p w14:paraId="7F0BC1C7" w14:textId="55070209" w:rsidR="002D5E52" w:rsidRDefault="002D5E52" w:rsidP="002D5E52">
      <w:pPr>
        <w:pStyle w:val="ListParagraph"/>
      </w:pPr>
      <w:r>
        <w:t>swl_2d_xsecview: unprojected point file for cross-section viewing (Unknown Coordinate System)</w:t>
      </w:r>
    </w:p>
    <w:p w14:paraId="0115FBF0" w14:textId="1950A0FA" w:rsidR="002D5E52" w:rsidRDefault="002D5E52" w:rsidP="002D5E52">
      <w:pPr>
        <w:pStyle w:val="ListParagraph"/>
      </w:pPr>
      <w:r>
        <w:t>swl_2d_xsecview_prj: projected point file for cross-section viewing (</w:t>
      </w:r>
      <w:r w:rsidRPr="008E08F4">
        <w:t>Chosen Projected 2D Coordinate System</w:t>
      </w:r>
      <w:r>
        <w:t>)</w:t>
      </w:r>
    </w:p>
    <w:p w14:paraId="436ED76A" w14:textId="5E2D4B11" w:rsidR="002D5E52" w:rsidRDefault="002D5E52" w:rsidP="002D5E52">
      <w:pPr>
        <w:pStyle w:val="ListParagraph"/>
      </w:pPr>
      <w:r>
        <w:rPr>
          <w:i/>
          <w:iCs/>
        </w:rPr>
        <w:t>Swl_unloc_2d_xsecview</w:t>
      </w:r>
      <w:r>
        <w:t>: unprojected point file for cross-section viewing (Unknown Coordinate System)</w:t>
      </w:r>
    </w:p>
    <w:p w14:paraId="0E4AE450" w14:textId="6B42F107" w:rsidR="002D5E52" w:rsidRDefault="002D5E52" w:rsidP="002D5E52">
      <w:pPr>
        <w:pStyle w:val="ListParagraph"/>
      </w:pPr>
      <w:r>
        <w:rPr>
          <w:i/>
          <w:iCs/>
        </w:rPr>
        <w:t>Swl</w:t>
      </w:r>
      <w:r w:rsidRPr="001B5199">
        <w:rPr>
          <w:i/>
          <w:iCs/>
        </w:rPr>
        <w:t>_unloc_2d</w:t>
      </w:r>
      <w:r>
        <w:rPr>
          <w:i/>
          <w:iCs/>
        </w:rPr>
        <w:t>_xsecview_</w:t>
      </w:r>
      <w:r w:rsidRPr="001B5199">
        <w:rPr>
          <w:i/>
          <w:iCs/>
        </w:rPr>
        <w:t>prj</w:t>
      </w:r>
      <w:r>
        <w:t>: projected</w:t>
      </w:r>
      <w:r w:rsidRPr="004C39F0">
        <w:t xml:space="preserve"> </w:t>
      </w:r>
      <w:r>
        <w:t>point file for cross-section viewing (</w:t>
      </w:r>
      <w:r w:rsidRPr="008E08F4">
        <w:t>Chosen Projected 2D Coordinate System</w:t>
      </w:r>
      <w:r>
        <w:t>)</w:t>
      </w:r>
    </w:p>
    <w:p w14:paraId="4A94B887" w14:textId="77777777" w:rsidR="00462DA5" w:rsidRPr="00AE67DF" w:rsidRDefault="00462DA5" w:rsidP="00462DA5">
      <w:pPr>
        <w:pStyle w:val="Heading5"/>
      </w:pPr>
      <w:r w:rsidRPr="00AE67DF">
        <w:t>Troubleshooting</w:t>
      </w:r>
    </w:p>
    <w:p w14:paraId="4677E610" w14:textId="7C692730" w:rsidR="00462DA5" w:rsidRDefault="00462DA5" w:rsidP="00462DA5">
      <w:pPr>
        <w:pStyle w:val="ListParagraph"/>
      </w:pPr>
      <w:r>
        <w:t>W</w:t>
      </w:r>
      <w:r w:rsidR="006B6CB4">
        <w:t>ater level</w:t>
      </w:r>
      <w:r>
        <w:t xml:space="preserve"> points are missing. Check that there are SWL records</w:t>
      </w:r>
      <w:r w:rsidR="006B6CB4">
        <w:t xml:space="preserve"> with elevations</w:t>
      </w:r>
      <w:r>
        <w:t xml:space="preserve"> </w:t>
      </w:r>
      <w:r w:rsidR="00B3680E">
        <w:t>(</w:t>
      </w:r>
      <w:proofErr w:type="spellStart"/>
      <w:r w:rsidR="00B3680E">
        <w:t>meas_elev</w:t>
      </w:r>
      <w:proofErr w:type="spellEnd"/>
      <w:r w:rsidR="00B3680E">
        <w:t xml:space="preserve">) </w:t>
      </w:r>
      <w:r>
        <w:t>for these wells</w:t>
      </w:r>
      <w:r w:rsidR="00953ACA">
        <w:t xml:space="preserve"> and the measurement values are not null or zero.</w:t>
      </w:r>
    </w:p>
    <w:p w14:paraId="1DE93971" w14:textId="7147314E" w:rsidR="006B6CB4" w:rsidRDefault="006B6CB4" w:rsidP="00462DA5">
      <w:pPr>
        <w:pStyle w:val="ListParagraph"/>
      </w:pPr>
      <w:r>
        <w:t>Water level points are in the incorrect locations. Check that you used the correct input files.</w:t>
      </w:r>
    </w:p>
    <w:p w14:paraId="4F45A5AE" w14:textId="2D57B3F3" w:rsidR="00646F53" w:rsidRDefault="00646F53" w:rsidP="00646F53">
      <w:pPr>
        <w:pStyle w:val="Heading3"/>
      </w:pPr>
      <w:bookmarkStart w:id="60" w:name="_Toc191454511"/>
      <w:r>
        <w:t>6c Create 2D DPL Points</w:t>
      </w:r>
      <w:r w:rsidR="003F470A">
        <w:t xml:space="preserve"> / </w:t>
      </w:r>
      <w:r w:rsidR="003F470A">
        <w:rPr>
          <w:i/>
          <w:iCs/>
        </w:rPr>
        <w:t xml:space="preserve">Create </w:t>
      </w:r>
      <w:proofErr w:type="spellStart"/>
      <w:r w:rsidR="003F470A">
        <w:rPr>
          <w:i/>
          <w:iCs/>
        </w:rPr>
        <w:t>Unloc</w:t>
      </w:r>
      <w:proofErr w:type="spellEnd"/>
      <w:r w:rsidR="003F470A">
        <w:rPr>
          <w:i/>
          <w:iCs/>
        </w:rPr>
        <w:t xml:space="preserve"> 2D DPL Points</w:t>
      </w:r>
      <w:bookmarkEnd w:id="60"/>
    </w:p>
    <w:p w14:paraId="3DF1D5A9" w14:textId="0869060C" w:rsidR="00646F53" w:rsidRPr="00AE67DF" w:rsidRDefault="002A2FE9" w:rsidP="00646F53">
      <w:pPr>
        <w:rPr>
          <w:b/>
          <w:bCs/>
        </w:rPr>
      </w:pPr>
      <w:r>
        <w:t xml:space="preserve">These tools create </w:t>
      </w:r>
      <w:r w:rsidR="00646F53">
        <w:t xml:space="preserve">2D well points at </w:t>
      </w:r>
      <w:r w:rsidR="00DC3DC7">
        <w:t xml:space="preserve">pump or </w:t>
      </w:r>
      <w:r w:rsidR="00003BBC">
        <w:t>drop pipe</w:t>
      </w:r>
      <w:r w:rsidR="00646F53">
        <w:t xml:space="preserve"> elevations in cross-section view based on a</w:t>
      </w:r>
      <w:r>
        <w:t xml:space="preserve"> </w:t>
      </w:r>
      <w:proofErr w:type="spellStart"/>
      <w:r>
        <w:t>mapview</w:t>
      </w:r>
      <w:proofErr w:type="spellEnd"/>
      <w:r w:rsidR="00646F53">
        <w:t xml:space="preserve"> </w:t>
      </w:r>
      <w:r>
        <w:t>DPL</w:t>
      </w:r>
      <w:r w:rsidR="00646F53">
        <w:t xml:space="preserve"> well point location feature class, and </w:t>
      </w:r>
      <w:proofErr w:type="spellStart"/>
      <w:r w:rsidR="00646F53">
        <w:t>mapview</w:t>
      </w:r>
      <w:proofErr w:type="spellEnd"/>
      <w:r w:rsidR="00646F53">
        <w:t xml:space="preserve"> cross section line </w:t>
      </w:r>
      <w:r>
        <w:t>feature class.</w:t>
      </w:r>
    </w:p>
    <w:p w14:paraId="019E78E2" w14:textId="34BCBB89" w:rsidR="00646F53" w:rsidRDefault="00646F53" w:rsidP="00646F53">
      <w:pPr>
        <w:pStyle w:val="Heading4"/>
      </w:pPr>
      <w:r>
        <w:t>Parameters</w:t>
      </w:r>
    </w:p>
    <w:p w14:paraId="37902A54" w14:textId="77777777" w:rsidR="00646F53" w:rsidRPr="001C5769" w:rsidRDefault="00646F53" w:rsidP="00646F53">
      <w:pPr>
        <w:pStyle w:val="ListParagraph"/>
      </w:pPr>
      <w:r>
        <w:t xml:space="preserve">Output geodatabase: </w:t>
      </w:r>
      <w:proofErr w:type="spellStart"/>
      <w:r>
        <w:t>gdb</w:t>
      </w:r>
      <w:proofErr w:type="spellEnd"/>
      <w:r>
        <w:t xml:space="preserve"> location for saving output files.</w:t>
      </w:r>
    </w:p>
    <w:p w14:paraId="30B4A326" w14:textId="5A73AE13" w:rsidR="00646F53" w:rsidRPr="001C5769" w:rsidRDefault="00B95D0E" w:rsidP="00646F53">
      <w:pPr>
        <w:pStyle w:val="ListParagraph"/>
      </w:pPr>
      <w:r>
        <w:t>Cleaned drop pipe length</w:t>
      </w:r>
      <w:r w:rsidR="00646F53">
        <w:t xml:space="preserve"> point file: </w:t>
      </w:r>
      <w:proofErr w:type="spellStart"/>
      <w:r w:rsidR="00AB49B9">
        <w:t>mapview</w:t>
      </w:r>
      <w:proofErr w:type="spellEnd"/>
      <w:r w:rsidR="00AB49B9">
        <w:t xml:space="preserve"> </w:t>
      </w:r>
      <w:r w:rsidR="00646F53">
        <w:t xml:space="preserve">point feature class that contains well locations and </w:t>
      </w:r>
      <w:r w:rsidR="00003BBC">
        <w:t>drop pipe lengths</w:t>
      </w:r>
      <w:r w:rsidR="00646F53">
        <w:t>.</w:t>
      </w:r>
    </w:p>
    <w:p w14:paraId="107672E5" w14:textId="77777777" w:rsidR="00B95D0E" w:rsidRPr="001C5769" w:rsidRDefault="00B95D0E" w:rsidP="00B95D0E">
      <w:pPr>
        <w:pStyle w:val="ListParagraph"/>
      </w:pPr>
      <w:r>
        <w:t>Cross section line file (</w:t>
      </w:r>
      <w:proofErr w:type="spellStart"/>
      <w:r>
        <w:t>mapview</w:t>
      </w:r>
      <w:proofErr w:type="spellEnd"/>
      <w:r>
        <w:t>): cross section lines in map view.</w:t>
      </w:r>
    </w:p>
    <w:p w14:paraId="642899BB" w14:textId="43666A3A" w:rsidR="00646F53" w:rsidRPr="001C5769" w:rsidRDefault="00646F53" w:rsidP="00646F53">
      <w:pPr>
        <w:pStyle w:val="ListParagraph"/>
      </w:pPr>
      <w:r>
        <w:t xml:space="preserve">Cross section </w:t>
      </w:r>
      <w:r w:rsidR="00B95D0E">
        <w:t xml:space="preserve">line </w:t>
      </w:r>
      <w:r>
        <w:t xml:space="preserve">ID field: field in </w:t>
      </w:r>
      <w:r w:rsidR="000A5527">
        <w:t>cross section line</w:t>
      </w:r>
      <w:r>
        <w:t xml:space="preserve"> that contains cross section number.</w:t>
      </w:r>
    </w:p>
    <w:p w14:paraId="049E7F7E" w14:textId="4BB64BE3" w:rsidR="00646F53" w:rsidRPr="001C5769" w:rsidRDefault="00B95D0E" w:rsidP="00646F53">
      <w:pPr>
        <w:pStyle w:val="ListParagraph"/>
      </w:pPr>
      <w:r>
        <w:lastRenderedPageBreak/>
        <w:t>Cross section ID field in drop pipe length point file:</w:t>
      </w:r>
      <w:r w:rsidR="00646F53">
        <w:t xml:space="preserve"> field in </w:t>
      </w:r>
      <w:r w:rsidR="00AB49B9">
        <w:t>“</w:t>
      </w:r>
      <w:proofErr w:type="spellStart"/>
      <w:r w:rsidR="00003BBC">
        <w:t>dp</w:t>
      </w:r>
      <w:r w:rsidR="00646F53">
        <w:t>l_</w:t>
      </w:r>
      <w:r w:rsidR="009F10C5">
        <w:t>clean</w:t>
      </w:r>
      <w:proofErr w:type="spellEnd"/>
      <w:r w:rsidR="00AB49B9">
        <w:t>” or “</w:t>
      </w:r>
      <w:proofErr w:type="spellStart"/>
      <w:r w:rsidR="00AB49B9">
        <w:rPr>
          <w:i/>
          <w:iCs/>
        </w:rPr>
        <w:t>dpl_unloc_clean</w:t>
      </w:r>
      <w:proofErr w:type="spellEnd"/>
      <w:r w:rsidR="00AB49B9">
        <w:rPr>
          <w:i/>
          <w:iCs/>
        </w:rPr>
        <w:t>”</w:t>
      </w:r>
      <w:r w:rsidR="00646F53">
        <w:t xml:space="preserve"> that contains cross section number that matches number in </w:t>
      </w:r>
      <w:r w:rsidR="000A5527">
        <w:t>cross section line</w:t>
      </w:r>
      <w:r w:rsidR="00646F53">
        <w:t xml:space="preserve"> file.</w:t>
      </w:r>
    </w:p>
    <w:p w14:paraId="06896166" w14:textId="60023EEC" w:rsidR="002271C6" w:rsidRDefault="00646F53" w:rsidP="002271C6">
      <w:pPr>
        <w:pStyle w:val="ListParagraph"/>
      </w:pPr>
      <w:r>
        <w:t xml:space="preserve">Well </w:t>
      </w:r>
      <w:r w:rsidR="00B95D0E">
        <w:t>ID</w:t>
      </w:r>
      <w:r>
        <w:t xml:space="preserve"> field in </w:t>
      </w:r>
      <w:r w:rsidR="00B95D0E">
        <w:t xml:space="preserve">drop pipe length point </w:t>
      </w:r>
      <w:r>
        <w:t xml:space="preserve">file: </w:t>
      </w:r>
      <w:r w:rsidR="002271C6">
        <w:t>[</w:t>
      </w:r>
      <w:proofErr w:type="spellStart"/>
      <w:r w:rsidR="002271C6">
        <w:t>relateid</w:t>
      </w:r>
      <w:proofErr w:type="spellEnd"/>
      <w:r w:rsidR="002271C6">
        <w:t>]</w:t>
      </w:r>
    </w:p>
    <w:p w14:paraId="098390B4" w14:textId="27CF8C80" w:rsidR="00646F53" w:rsidRPr="001C5769" w:rsidRDefault="00646F53" w:rsidP="00646F53">
      <w:pPr>
        <w:pStyle w:val="ListParagraph"/>
      </w:pPr>
      <w:r>
        <w:t>Buffer distance</w:t>
      </w:r>
      <w:r w:rsidR="00B95D0E">
        <w:t xml:space="preserve"> (in meters)</w:t>
      </w:r>
      <w:r>
        <w:t>: must match value used in Get CWI Data tool.</w:t>
      </w:r>
    </w:p>
    <w:p w14:paraId="66459C1C" w14:textId="1A6F8A34" w:rsidR="00646F53" w:rsidRDefault="00646F53" w:rsidP="009F10C5">
      <w:pPr>
        <w:pStyle w:val="ListParagraph"/>
      </w:pPr>
      <w:r>
        <w:t>Vertical exaggeration</w:t>
      </w:r>
      <w:r w:rsidR="00B95D0E">
        <w:t xml:space="preserve"> factor</w:t>
      </w:r>
      <w:r>
        <w:t>: must match value used in Create Raster Profiles tool.</w:t>
      </w:r>
    </w:p>
    <w:p w14:paraId="611081C7" w14:textId="6A774214" w:rsidR="001D5B77" w:rsidRPr="001D5B77" w:rsidRDefault="001D5B77" w:rsidP="001D5B77">
      <w:pPr>
        <w:pStyle w:val="ListParagraph"/>
        <w:rPr>
          <w:rFonts w:cs="Calibri"/>
          <w:i/>
          <w:iCs/>
          <w:color w:val="5B9BD5"/>
        </w:rPr>
      </w:pPr>
      <w:r>
        <w:t>Output 2D coordinate system: Projected coordinate system for 2D output in cross section view (</w:t>
      </w:r>
      <w:hyperlink w:anchor="_2D_Tool_Outputs" w:history="1">
        <w:r w:rsidRPr="00067533">
          <w:rPr>
            <w:rStyle w:val="Hyperlink"/>
          </w:rPr>
          <w:t>Projected 2D Coordinate System</w:t>
        </w:r>
      </w:hyperlink>
      <w:r>
        <w:t>)</w:t>
      </w:r>
    </w:p>
    <w:p w14:paraId="1782D7EF" w14:textId="4D4969F5" w:rsidR="00646F53" w:rsidRDefault="00646F53" w:rsidP="00646F53">
      <w:pPr>
        <w:pStyle w:val="Heading4"/>
      </w:pPr>
      <w:r>
        <w:t>Output</w:t>
      </w:r>
    </w:p>
    <w:p w14:paraId="5DB17AFE" w14:textId="466B1019" w:rsidR="00976F0A" w:rsidRDefault="00976F0A" w:rsidP="00976F0A">
      <w:pPr>
        <w:pStyle w:val="ListParagraph"/>
      </w:pPr>
      <w:r>
        <w:t>dpl_2d_xsecview: unprojected point file for cross-section viewing (Unknown Coordinate System)</w:t>
      </w:r>
    </w:p>
    <w:p w14:paraId="7CC8483F" w14:textId="59D61CED" w:rsidR="00976F0A" w:rsidRDefault="00976F0A" w:rsidP="00976F0A">
      <w:pPr>
        <w:pStyle w:val="ListParagraph"/>
      </w:pPr>
      <w:r>
        <w:t>dpl_2d_xsecview_prj: projected point file for cross-section viewing (</w:t>
      </w:r>
      <w:r w:rsidRPr="008E08F4">
        <w:t>Chosen Projected 2D Coordinate System</w:t>
      </w:r>
      <w:r>
        <w:t>)</w:t>
      </w:r>
    </w:p>
    <w:p w14:paraId="2A88A142" w14:textId="5E3E3CC5" w:rsidR="00976F0A" w:rsidRDefault="00976F0A" w:rsidP="00976F0A">
      <w:pPr>
        <w:pStyle w:val="ListParagraph"/>
      </w:pPr>
      <w:r>
        <w:rPr>
          <w:i/>
          <w:iCs/>
        </w:rPr>
        <w:t>dpl_unloc_2d_xsecview</w:t>
      </w:r>
      <w:r>
        <w:t>: unprojected point file for cross-section viewing (Unknown Coordinate System)</w:t>
      </w:r>
    </w:p>
    <w:p w14:paraId="569F2AEE" w14:textId="3D2D5806" w:rsidR="00976F0A" w:rsidRDefault="00976F0A" w:rsidP="00976F0A">
      <w:pPr>
        <w:pStyle w:val="ListParagraph"/>
      </w:pPr>
      <w:r>
        <w:rPr>
          <w:i/>
          <w:iCs/>
        </w:rPr>
        <w:t>dpl</w:t>
      </w:r>
      <w:r w:rsidRPr="001B5199">
        <w:rPr>
          <w:i/>
          <w:iCs/>
        </w:rPr>
        <w:t>_unloc_2d</w:t>
      </w:r>
      <w:r>
        <w:rPr>
          <w:i/>
          <w:iCs/>
        </w:rPr>
        <w:t>_xsecview_</w:t>
      </w:r>
      <w:r w:rsidRPr="001B5199">
        <w:rPr>
          <w:i/>
          <w:iCs/>
        </w:rPr>
        <w:t>prj</w:t>
      </w:r>
      <w:r>
        <w:t>: projected</w:t>
      </w:r>
      <w:r w:rsidRPr="004C39F0">
        <w:t xml:space="preserve"> </w:t>
      </w:r>
      <w:r>
        <w:t>point file for cross-section viewing (</w:t>
      </w:r>
      <w:r w:rsidRPr="008E08F4">
        <w:t>Chosen Projected 2D Coordinate System</w:t>
      </w:r>
      <w:r>
        <w:t>)</w:t>
      </w:r>
    </w:p>
    <w:p w14:paraId="27BA73A7" w14:textId="77777777" w:rsidR="00646F53" w:rsidRPr="00AE67DF" w:rsidRDefault="00646F53" w:rsidP="00646F53">
      <w:pPr>
        <w:pStyle w:val="Heading5"/>
      </w:pPr>
      <w:r w:rsidRPr="00AE67DF">
        <w:t>Troubleshooting</w:t>
      </w:r>
    </w:p>
    <w:p w14:paraId="724BECC8" w14:textId="57CCEA93" w:rsidR="00211D9C" w:rsidRDefault="00646F53" w:rsidP="00211D9C">
      <w:pPr>
        <w:pStyle w:val="ListParagraph"/>
      </w:pPr>
      <w:r>
        <w:t xml:space="preserve">Well points are missing. Check that there are </w:t>
      </w:r>
      <w:r w:rsidR="00FE5581">
        <w:t>DP</w:t>
      </w:r>
      <w:r>
        <w:t>L records for these wells.</w:t>
      </w:r>
    </w:p>
    <w:p w14:paraId="79D7EF45" w14:textId="1BD21BCC" w:rsidR="00E46EEC" w:rsidRDefault="00E46EEC" w:rsidP="00E46EEC">
      <w:pPr>
        <w:pStyle w:val="Heading2"/>
      </w:pPr>
      <w:bookmarkStart w:id="61" w:name="_Create_manual_mapview_1"/>
      <w:bookmarkStart w:id="62" w:name="_Toc191454512"/>
      <w:bookmarkEnd w:id="61"/>
      <w:r>
        <w:t>Extras</w:t>
      </w:r>
      <w:bookmarkEnd w:id="62"/>
    </w:p>
    <w:p w14:paraId="68891941" w14:textId="6F01E15D" w:rsidR="00E46EEC" w:rsidRPr="00E46EEC" w:rsidRDefault="00E46EEC" w:rsidP="00E46EEC">
      <w:r>
        <w:t>Th</w:t>
      </w:r>
      <w:r w:rsidR="00A523A0">
        <w:t>is</w:t>
      </w:r>
      <w:r>
        <w:t xml:space="preserve"> tool </w:t>
      </w:r>
      <w:r w:rsidR="00A523A0">
        <w:t>is</w:t>
      </w:r>
      <w:r>
        <w:t xml:space="preserve"> optional to use and may provide helpful context to cross-sections.</w:t>
      </w:r>
    </w:p>
    <w:p w14:paraId="124F655D" w14:textId="77777777" w:rsidR="00E46EEC" w:rsidRDefault="00E46EEC" w:rsidP="009B0685">
      <w:pPr>
        <w:pStyle w:val="Heading3"/>
      </w:pPr>
      <w:bookmarkStart w:id="63" w:name="_Toc191454513"/>
      <w:r>
        <w:t>7 Create Vertical Lines at Intersections</w:t>
      </w:r>
      <w:bookmarkEnd w:id="63"/>
    </w:p>
    <w:p w14:paraId="5BD8530A" w14:textId="3FBEF03E" w:rsidR="0093781F" w:rsidRDefault="005F0083" w:rsidP="00E46EEC">
      <w:r>
        <w:t>This tool plots vertical lines in cross</w:t>
      </w:r>
      <w:r w:rsidR="0093781F">
        <w:t xml:space="preserve"> </w:t>
      </w:r>
      <w:r>
        <w:t>section view at</w:t>
      </w:r>
      <w:r w:rsidR="00E46EEC">
        <w:t xml:space="preserve"> the locations of a </w:t>
      </w:r>
      <w:proofErr w:type="gramStart"/>
      <w:r w:rsidR="00E46EEC">
        <w:t>cross</w:t>
      </w:r>
      <w:r w:rsidR="0093781F">
        <w:t xml:space="preserve"> </w:t>
      </w:r>
      <w:r w:rsidR="00E46EEC">
        <w:t>section’s</w:t>
      </w:r>
      <w:proofErr w:type="gramEnd"/>
      <w:r w:rsidR="00E46EEC">
        <w:t xml:space="preserve"> intersection with features such as roads, waterbodies, municipal</w:t>
      </w:r>
      <w:r>
        <w:t xml:space="preserve"> or county</w:t>
      </w:r>
      <w:r w:rsidR="00E46EEC">
        <w:t xml:space="preserve"> boundaries, etc</w:t>
      </w:r>
      <w:r>
        <w:t>.</w:t>
      </w:r>
      <w:r w:rsidR="0093781F">
        <w:t xml:space="preserve"> </w:t>
      </w:r>
      <w:r w:rsidR="00E90DC3">
        <w:t>You may either use and label the lines as they are, or temporarily use them to place annotation indicating the feature of interest.</w:t>
      </w:r>
    </w:p>
    <w:p w14:paraId="53B05914" w14:textId="77777777" w:rsidR="00E90DC3" w:rsidRDefault="0093781F" w:rsidP="00E46EEC">
      <w:r>
        <w:t xml:space="preserve">This tool does not include features that are within the buffer zone that DO NOT cross the </w:t>
      </w:r>
      <w:proofErr w:type="gramStart"/>
      <w:r>
        <w:t>cross section</w:t>
      </w:r>
      <w:proofErr w:type="gramEnd"/>
      <w:r>
        <w:t xml:space="preserve"> line. If you would like to plot these features</w:t>
      </w:r>
      <w:r w:rsidR="00E90DC3">
        <w:t>:</w:t>
      </w:r>
    </w:p>
    <w:p w14:paraId="76214790" w14:textId="34638E3B" w:rsidR="00E90DC3" w:rsidRDefault="00E90DC3" w:rsidP="007A4A32">
      <w:pPr>
        <w:pStyle w:val="ListParagraph"/>
        <w:numPr>
          <w:ilvl w:val="0"/>
          <w:numId w:val="25"/>
        </w:numPr>
      </w:pPr>
      <w:r>
        <w:t>C</w:t>
      </w:r>
      <w:r w:rsidR="0093781F">
        <w:t>reate a</w:t>
      </w:r>
      <w:r>
        <w:t xml:space="preserve"> new</w:t>
      </w:r>
      <w:r w:rsidR="0093781F">
        <w:t xml:space="preserve"> line feature class and digitize lines from the feature</w:t>
      </w:r>
      <w:r>
        <w:t>(s)</w:t>
      </w:r>
      <w:r w:rsidR="0093781F">
        <w:t xml:space="preserve"> of interest to the </w:t>
      </w:r>
      <w:proofErr w:type="gramStart"/>
      <w:r w:rsidR="0093781F">
        <w:t>cross section</w:t>
      </w:r>
      <w:proofErr w:type="gramEnd"/>
      <w:r w:rsidR="0093781F">
        <w:t xml:space="preserve"> line at a 90 degree angle. </w:t>
      </w:r>
      <w:r>
        <w:t xml:space="preserve">Make sure the line crosses or is snapped to the </w:t>
      </w:r>
      <w:proofErr w:type="gramStart"/>
      <w:r>
        <w:t>cross section</w:t>
      </w:r>
      <w:proofErr w:type="gramEnd"/>
      <w:r>
        <w:t xml:space="preserve"> line.</w:t>
      </w:r>
    </w:p>
    <w:p w14:paraId="759E8463" w14:textId="01CED07F" w:rsidR="00E46EEC" w:rsidRDefault="0093781F" w:rsidP="007A4A32">
      <w:pPr>
        <w:pStyle w:val="ListParagraph"/>
        <w:numPr>
          <w:ilvl w:val="0"/>
          <w:numId w:val="25"/>
        </w:numPr>
      </w:pPr>
      <w:r>
        <w:t xml:space="preserve">Be sure to add a “Name” field to the feature class and </w:t>
      </w:r>
      <w:r w:rsidR="00E90DC3">
        <w:t>enter the feature’s name.</w:t>
      </w:r>
    </w:p>
    <w:p w14:paraId="3D14278D" w14:textId="119C92AE" w:rsidR="00E90DC3" w:rsidRDefault="00E90DC3" w:rsidP="007A4A32">
      <w:pPr>
        <w:pStyle w:val="ListParagraph"/>
        <w:numPr>
          <w:ilvl w:val="0"/>
          <w:numId w:val="25"/>
        </w:numPr>
      </w:pPr>
      <w:r>
        <w:t>Run the Create Vertical Lines at Intersections tool.</w:t>
      </w:r>
    </w:p>
    <w:p w14:paraId="4638B3E0" w14:textId="77777777" w:rsidR="005F0083" w:rsidRPr="009B0685" w:rsidRDefault="005F0083" w:rsidP="009B0685">
      <w:pPr>
        <w:pStyle w:val="Heading4"/>
      </w:pPr>
      <w:r w:rsidRPr="009B0685">
        <w:t>Parameters</w:t>
      </w:r>
    </w:p>
    <w:p w14:paraId="40E253B1" w14:textId="77777777" w:rsidR="00D24799" w:rsidRDefault="00D24799" w:rsidP="005F0083">
      <w:pPr>
        <w:pStyle w:val="ListParagraph"/>
      </w:pPr>
      <w:r>
        <w:t xml:space="preserve">Output geodatabase: </w:t>
      </w:r>
      <w:proofErr w:type="spellStart"/>
      <w:r>
        <w:t>gdb</w:t>
      </w:r>
      <w:proofErr w:type="spellEnd"/>
      <w:r>
        <w:t xml:space="preserve"> location for saving output files.</w:t>
      </w:r>
    </w:p>
    <w:p w14:paraId="3EE74835" w14:textId="78A08384" w:rsidR="005F0083" w:rsidRPr="001C5769" w:rsidRDefault="00FA2E6F" w:rsidP="005F0083">
      <w:pPr>
        <w:pStyle w:val="ListParagraph"/>
      </w:pPr>
      <w:r>
        <w:t>Cross section line file (</w:t>
      </w:r>
      <w:proofErr w:type="spellStart"/>
      <w:r>
        <w:t>mapview</w:t>
      </w:r>
      <w:proofErr w:type="spellEnd"/>
      <w:r>
        <w:t>):</w:t>
      </w:r>
      <w:r w:rsidR="005F0083">
        <w:t xml:space="preserve"> cross section lines in map view.</w:t>
      </w:r>
    </w:p>
    <w:p w14:paraId="49C9E934" w14:textId="45237331" w:rsidR="005F0083" w:rsidRDefault="005F0083" w:rsidP="005F0083">
      <w:pPr>
        <w:pStyle w:val="ListParagraph"/>
      </w:pPr>
      <w:r>
        <w:lastRenderedPageBreak/>
        <w:t xml:space="preserve">Cross section </w:t>
      </w:r>
      <w:r w:rsidR="00FA2E6F">
        <w:t xml:space="preserve">line </w:t>
      </w:r>
      <w:r>
        <w:t xml:space="preserve">ID field: field in </w:t>
      </w:r>
      <w:proofErr w:type="spellStart"/>
      <w:r>
        <w:t>xsln</w:t>
      </w:r>
      <w:proofErr w:type="spellEnd"/>
      <w:r>
        <w:t xml:space="preserve"> that contains cross section number.</w:t>
      </w:r>
    </w:p>
    <w:p w14:paraId="42B653BB" w14:textId="77777777" w:rsidR="005F0083" w:rsidRDefault="005F0083" w:rsidP="00E46EEC">
      <w:pPr>
        <w:pStyle w:val="ListParagraph"/>
      </w:pPr>
      <w:r>
        <w:t xml:space="preserve">Feature Class to Intersect: can be point, line, or polygon in </w:t>
      </w:r>
      <w:proofErr w:type="spellStart"/>
      <w:r>
        <w:t>mapview</w:t>
      </w:r>
      <w:proofErr w:type="spellEnd"/>
    </w:p>
    <w:p w14:paraId="1989AA6E" w14:textId="681DE493" w:rsidR="005F0083" w:rsidRDefault="005F0083" w:rsidP="00E46EEC">
      <w:pPr>
        <w:pStyle w:val="ListParagraph"/>
      </w:pPr>
      <w:r>
        <w:t>Vertical exaggeration</w:t>
      </w:r>
      <w:r w:rsidR="00FA2E6F">
        <w:t xml:space="preserve"> factor</w:t>
      </w:r>
      <w:r>
        <w:t>: must</w:t>
      </w:r>
      <w:r w:rsidR="00FA2E6F">
        <w:t xml:space="preserve"> </w:t>
      </w:r>
      <w:r>
        <w:t>match value used in other tools</w:t>
      </w:r>
    </w:p>
    <w:p w14:paraId="15039D99" w14:textId="4610564A" w:rsidR="005F0083" w:rsidRDefault="005F0083" w:rsidP="00E46EEC">
      <w:pPr>
        <w:pStyle w:val="ListParagraph"/>
      </w:pPr>
      <w:r>
        <w:t xml:space="preserve">Output line feature class: name appropriately and save in the project’s default </w:t>
      </w:r>
      <w:proofErr w:type="spellStart"/>
      <w:r>
        <w:t>gdb</w:t>
      </w:r>
      <w:proofErr w:type="spellEnd"/>
      <w:r>
        <w:t>.</w:t>
      </w:r>
    </w:p>
    <w:p w14:paraId="27E3414D" w14:textId="4AFC345B" w:rsidR="00FA3ADD" w:rsidRPr="00FA3ADD" w:rsidRDefault="00FA3ADD" w:rsidP="00FA3ADD">
      <w:pPr>
        <w:pStyle w:val="ListParagraph"/>
        <w:rPr>
          <w:rFonts w:cs="Calibri"/>
          <w:i/>
          <w:iCs/>
          <w:color w:val="5B9BD5"/>
        </w:rPr>
      </w:pPr>
      <w:r>
        <w:t>Output 2D coordinate system: Projected coordinate system for 2D output in cross section view (</w:t>
      </w:r>
      <w:hyperlink w:anchor="_2D_Tool_Outputs" w:history="1">
        <w:r w:rsidRPr="00067533">
          <w:rPr>
            <w:rStyle w:val="Hyperlink"/>
          </w:rPr>
          <w:t>Projected 2D Coordinate System</w:t>
        </w:r>
      </w:hyperlink>
      <w:r>
        <w:t>)</w:t>
      </w:r>
    </w:p>
    <w:p w14:paraId="4BD40493" w14:textId="29F6AEAB" w:rsidR="00B2486C" w:rsidRDefault="00B2486C" w:rsidP="00B2486C">
      <w:pPr>
        <w:pStyle w:val="Heading4"/>
      </w:pPr>
      <w:r>
        <w:t>Output</w:t>
      </w:r>
    </w:p>
    <w:p w14:paraId="0FC7F33E" w14:textId="29760BC9" w:rsidR="00B2486C" w:rsidRPr="00B2486C" w:rsidRDefault="00B2486C" w:rsidP="007A4A32">
      <w:pPr>
        <w:pStyle w:val="ListParagraph"/>
        <w:numPr>
          <w:ilvl w:val="0"/>
          <w:numId w:val="13"/>
        </w:numPr>
      </w:pPr>
      <w:r>
        <w:t>Line feature class in 2D cross</w:t>
      </w:r>
      <w:r w:rsidR="00FA2E6F">
        <w:t xml:space="preserve"> s</w:t>
      </w:r>
      <w:r>
        <w:t>ection view</w:t>
      </w:r>
    </w:p>
    <w:p w14:paraId="5D49D1BC" w14:textId="23A95AEF" w:rsidR="00E46EEC" w:rsidRDefault="005F0083" w:rsidP="00E46EEC">
      <w:pPr>
        <w:pStyle w:val="Heading5"/>
      </w:pPr>
      <w:r>
        <w:t>Troubleshooting</w:t>
      </w:r>
    </w:p>
    <w:p w14:paraId="599923A0" w14:textId="68B3B51A" w:rsidR="00FC6256" w:rsidRDefault="00B2486C" w:rsidP="007A4A32">
      <w:pPr>
        <w:pStyle w:val="ListParagraph"/>
        <w:numPr>
          <w:ilvl w:val="0"/>
          <w:numId w:val="13"/>
        </w:numPr>
      </w:pPr>
      <w:r>
        <w:t xml:space="preserve">If the tool fails, it may be due to spaces or special characters in the </w:t>
      </w:r>
      <w:r w:rsidR="003D5960">
        <w:t>input layer name entered in “</w:t>
      </w:r>
      <w:r>
        <w:t>Feature Class to Intersect</w:t>
      </w:r>
      <w:r w:rsidR="003D5960">
        <w:t>”</w:t>
      </w:r>
      <w:r>
        <w:t>. Rename the layer in the table of contents and try running again.</w:t>
      </w:r>
    </w:p>
    <w:p w14:paraId="0F053AE3" w14:textId="77777777" w:rsidR="00FC6256" w:rsidRDefault="00FC6256">
      <w:pPr>
        <w:spacing w:before="120" w:after="0"/>
      </w:pPr>
      <w:r>
        <w:br w:type="page"/>
      </w:r>
    </w:p>
    <w:p w14:paraId="1E5B505B" w14:textId="612B94AF" w:rsidR="005959B6" w:rsidRDefault="00ED223F" w:rsidP="00ED223F">
      <w:pPr>
        <w:pStyle w:val="Heading2"/>
      </w:pPr>
      <w:bookmarkStart w:id="64" w:name="_Toc191454514"/>
      <w:r>
        <w:lastRenderedPageBreak/>
        <w:t>Formatting the Cross</w:t>
      </w:r>
      <w:r w:rsidR="008978DE">
        <w:t xml:space="preserve"> </w:t>
      </w:r>
      <w:r>
        <w:t>section</w:t>
      </w:r>
      <w:r w:rsidR="00924357">
        <w:t>s</w:t>
      </w:r>
      <w:bookmarkEnd w:id="64"/>
    </w:p>
    <w:p w14:paraId="331EA89F" w14:textId="2D9BCF79" w:rsidR="00675974" w:rsidRDefault="00C968B4" w:rsidP="00675974">
      <w:pPr>
        <w:pStyle w:val="Heading3"/>
        <w:spacing w:before="145"/>
      </w:pPr>
      <w:bookmarkStart w:id="65" w:name="_Toc191454515"/>
      <w:r>
        <w:rPr>
          <w:spacing w:val="-2"/>
        </w:rPr>
        <w:t xml:space="preserve">Protecting </w:t>
      </w:r>
      <w:r w:rsidR="00675974">
        <w:rPr>
          <w:spacing w:val="-2"/>
        </w:rPr>
        <w:t>Non-public Information</w:t>
      </w:r>
      <w:bookmarkEnd w:id="65"/>
    </w:p>
    <w:p w14:paraId="3A37995A" w14:textId="471DFD49" w:rsidR="00675974" w:rsidRPr="00675974" w:rsidRDefault="00675974" w:rsidP="00675974">
      <w:r>
        <w:t>DN</w:t>
      </w:r>
      <w:r w:rsidRPr="00675974">
        <w:t>R has access to NON‐PUBLIC information for community water supplies in the CWI database file. DNR is NOT permitted to share this information with the public without the consent of the Minnesota Department of Health (MDH). Be sure to obscure the locations of these wells with polygons in your Map View before disseminating.</w:t>
      </w:r>
      <w:r w:rsidRPr="00675974">
        <w:rPr>
          <w:noProof/>
        </w:rPr>
        <w:drawing>
          <wp:inline distT="0" distB="0" distL="0" distR="0" wp14:anchorId="0202F761" wp14:editId="46D8E402">
            <wp:extent cx="5757333" cy="2590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1888" cy="2592850"/>
                    </a:xfrm>
                    <a:prstGeom prst="rect">
                      <a:avLst/>
                    </a:prstGeom>
                    <a:noFill/>
                    <a:ln>
                      <a:noFill/>
                    </a:ln>
                  </pic:spPr>
                </pic:pic>
              </a:graphicData>
            </a:graphic>
          </wp:inline>
        </w:drawing>
      </w:r>
    </w:p>
    <w:p w14:paraId="266C0DE0" w14:textId="4FBB3C01" w:rsidR="008978DE" w:rsidRDefault="008978DE" w:rsidP="008978DE">
      <w:pPr>
        <w:pStyle w:val="Heading3"/>
      </w:pPr>
      <w:bookmarkStart w:id="66" w:name="_Toc191454516"/>
      <w:r>
        <w:t>Editing 2D Output Files</w:t>
      </w:r>
      <w:bookmarkEnd w:id="66"/>
    </w:p>
    <w:p w14:paraId="79C4CE66" w14:textId="6D0E5FB0" w:rsidR="008978DE" w:rsidRPr="008978DE" w:rsidRDefault="008978DE" w:rsidP="007A4A32">
      <w:pPr>
        <w:pStyle w:val="ListParagraph"/>
        <w:numPr>
          <w:ilvl w:val="0"/>
          <w:numId w:val="13"/>
        </w:numPr>
      </w:pPr>
      <w:r>
        <w:t xml:space="preserve">The </w:t>
      </w:r>
      <w:proofErr w:type="gramStart"/>
      <w:r>
        <w:t>cross section</w:t>
      </w:r>
      <w:proofErr w:type="gramEnd"/>
      <w:r>
        <w:t xml:space="preserve"> view map </w:t>
      </w:r>
      <w:r w:rsidR="00840CCA">
        <w:t>pane must be set to the same 2D projected coordinate system as the 2D output files.</w:t>
      </w:r>
    </w:p>
    <w:p w14:paraId="2E16C7F0" w14:textId="67A22DBE" w:rsidR="008978DE" w:rsidRDefault="008978DE" w:rsidP="007A4A32">
      <w:pPr>
        <w:pStyle w:val="ListParagraph"/>
        <w:numPr>
          <w:ilvl w:val="0"/>
          <w:numId w:val="13"/>
        </w:numPr>
      </w:pPr>
      <w:r>
        <w:t>Only files with projected</w:t>
      </w:r>
      <w:r w:rsidR="00840CCA">
        <w:t xml:space="preserve"> 2D</w:t>
      </w:r>
      <w:r>
        <w:t xml:space="preserve"> coordinate systems can be edited (e.g. files ending in “_</w:t>
      </w:r>
      <w:proofErr w:type="spellStart"/>
      <w:r>
        <w:t>prj</w:t>
      </w:r>
      <w:proofErr w:type="spellEnd"/>
      <w:r>
        <w:t>”).</w:t>
      </w:r>
    </w:p>
    <w:p w14:paraId="7AAAE64D" w14:textId="2BA11D1F" w:rsidR="008D5377" w:rsidRDefault="008D5377" w:rsidP="61382C6B">
      <w:r w:rsidRPr="61382C6B">
        <w:rPr>
          <w:rFonts w:asciiTheme="minorHAnsi" w:eastAsiaTheme="majorEastAsia" w:hAnsiTheme="minorHAnsi" w:cs="Arial"/>
          <w:b/>
          <w:bCs/>
          <w:color w:val="003865" w:themeColor="accent1"/>
          <w:sz w:val="26"/>
          <w:szCs w:val="26"/>
        </w:rPr>
        <w:t xml:space="preserve">Symbolize and </w:t>
      </w:r>
      <w:r w:rsidR="00546D36" w:rsidRPr="61382C6B">
        <w:rPr>
          <w:rFonts w:asciiTheme="minorHAnsi" w:eastAsiaTheme="majorEastAsia" w:hAnsiTheme="minorHAnsi" w:cs="Arial"/>
          <w:b/>
          <w:bCs/>
          <w:color w:val="003865" w:themeColor="accent1"/>
          <w:sz w:val="26"/>
          <w:szCs w:val="26"/>
        </w:rPr>
        <w:t>label</w:t>
      </w:r>
      <w:r w:rsidRPr="61382C6B">
        <w:rPr>
          <w:rFonts w:asciiTheme="minorHAnsi" w:eastAsiaTheme="majorEastAsia" w:hAnsiTheme="minorHAnsi" w:cs="Arial"/>
          <w:b/>
          <w:bCs/>
          <w:color w:val="003865" w:themeColor="accent1"/>
          <w:spacing w:val="9"/>
          <w:sz w:val="26"/>
          <w:szCs w:val="26"/>
        </w:rPr>
        <w:t xml:space="preserve"> </w:t>
      </w:r>
      <w:r w:rsidRPr="61382C6B">
        <w:rPr>
          <w:rFonts w:asciiTheme="minorHAnsi" w:eastAsiaTheme="majorEastAsia" w:hAnsiTheme="minorHAnsi" w:cs="Arial"/>
          <w:b/>
          <w:bCs/>
          <w:color w:val="003865" w:themeColor="accent1"/>
          <w:sz w:val="26"/>
          <w:szCs w:val="26"/>
        </w:rPr>
        <w:t>the</w:t>
      </w:r>
      <w:r w:rsidRPr="61382C6B">
        <w:rPr>
          <w:rFonts w:asciiTheme="minorHAnsi" w:eastAsiaTheme="majorEastAsia" w:hAnsiTheme="minorHAnsi" w:cs="Arial"/>
          <w:b/>
          <w:bCs/>
          <w:color w:val="003865" w:themeColor="accent1"/>
          <w:spacing w:val="28"/>
          <w:sz w:val="26"/>
          <w:szCs w:val="26"/>
        </w:rPr>
        <w:t xml:space="preserve"> </w:t>
      </w:r>
      <w:r w:rsidRPr="61382C6B">
        <w:rPr>
          <w:rFonts w:asciiTheme="minorHAnsi" w:eastAsiaTheme="majorEastAsia" w:hAnsiTheme="minorHAnsi" w:cs="Arial"/>
          <w:b/>
          <w:bCs/>
          <w:color w:val="003865" w:themeColor="accent1"/>
          <w:sz w:val="26"/>
          <w:szCs w:val="26"/>
        </w:rPr>
        <w:t>wells in cross</w:t>
      </w:r>
      <w:r w:rsidR="008978DE" w:rsidRPr="61382C6B">
        <w:rPr>
          <w:rFonts w:asciiTheme="minorHAnsi" w:eastAsiaTheme="majorEastAsia" w:hAnsiTheme="minorHAnsi" w:cs="Arial"/>
          <w:b/>
          <w:bCs/>
          <w:color w:val="003865" w:themeColor="accent1"/>
          <w:spacing w:val="-2"/>
          <w:sz w:val="26"/>
          <w:szCs w:val="26"/>
        </w:rPr>
        <w:t xml:space="preserve"> </w:t>
      </w:r>
      <w:r w:rsidRPr="61382C6B">
        <w:rPr>
          <w:rFonts w:asciiTheme="minorHAnsi" w:eastAsiaTheme="majorEastAsia" w:hAnsiTheme="minorHAnsi" w:cs="Arial"/>
          <w:b/>
          <w:bCs/>
          <w:color w:val="003865" w:themeColor="accent1"/>
          <w:sz w:val="26"/>
          <w:szCs w:val="26"/>
        </w:rPr>
        <w:t>section view</w:t>
      </w:r>
    </w:p>
    <w:p w14:paraId="6D6E1DAF" w14:textId="4984B86C" w:rsidR="008D5377" w:rsidRPr="008D5377" w:rsidRDefault="008D5377" w:rsidP="007A4A32">
      <w:pPr>
        <w:pStyle w:val="ListParagraph"/>
        <w:numPr>
          <w:ilvl w:val="0"/>
          <w:numId w:val="18"/>
        </w:numPr>
      </w:pPr>
      <w:r>
        <w:t>Right‐click</w:t>
      </w:r>
      <w:r>
        <w:rPr>
          <w:spacing w:val="-13"/>
        </w:rPr>
        <w:t xml:space="preserve"> </w:t>
      </w:r>
      <w:r>
        <w:t>on the “wwpt_2d_xsecview</w:t>
      </w:r>
      <w:r w:rsidR="00EB44F5">
        <w:t>_prj</w:t>
      </w:r>
      <w:r>
        <w:t>” file and</w:t>
      </w:r>
      <w:r>
        <w:rPr>
          <w:spacing w:val="-3"/>
        </w:rPr>
        <w:t xml:space="preserve"> </w:t>
      </w:r>
      <w:r>
        <w:t xml:space="preserve">select </w:t>
      </w:r>
      <w:r w:rsidRPr="00546D36">
        <w:rPr>
          <w:bCs/>
        </w:rPr>
        <w:t>Symbology</w:t>
      </w:r>
      <w:r>
        <w:rPr>
          <w:b/>
        </w:rPr>
        <w:t>.</w:t>
      </w:r>
      <w:r>
        <w:rPr>
          <w:b/>
          <w:spacing w:val="-8"/>
        </w:rPr>
        <w:t xml:space="preserve"> </w:t>
      </w:r>
    </w:p>
    <w:p w14:paraId="74173063" w14:textId="77777777" w:rsidR="008D5377" w:rsidRDefault="008D5377" w:rsidP="007A4A32">
      <w:pPr>
        <w:pStyle w:val="ListParagraph"/>
        <w:numPr>
          <w:ilvl w:val="0"/>
          <w:numId w:val="18"/>
        </w:numPr>
      </w:pPr>
      <w:r>
        <w:t xml:space="preserve">In the Symbology pane, click on the point symbol on the Primary symbology tab. </w:t>
      </w:r>
    </w:p>
    <w:p w14:paraId="21E11EF2" w14:textId="46E4ECCF" w:rsidR="008D5377" w:rsidRDefault="008D5377" w:rsidP="007A4A32">
      <w:pPr>
        <w:pStyle w:val="ListParagraph"/>
        <w:numPr>
          <w:ilvl w:val="0"/>
          <w:numId w:val="18"/>
        </w:numPr>
      </w:pPr>
      <w:r>
        <w:t>The Gallery will open. Go to the Properties tab of the Symbology pane. Change the shape color</w:t>
      </w:r>
      <w:r w:rsidR="00A40D31">
        <w:t>s</w:t>
      </w:r>
      <w:r>
        <w:t xml:space="preserve"> to “no color”</w:t>
      </w:r>
      <w:r w:rsidR="00A40D31">
        <w:t xml:space="preserve"> and click Apply.</w:t>
      </w:r>
      <w:r>
        <w:t xml:space="preserve"> </w:t>
      </w:r>
    </w:p>
    <w:p w14:paraId="688E68E9" w14:textId="25DB52FB" w:rsidR="00EB44F5" w:rsidRDefault="00EB44F5" w:rsidP="007A4A32">
      <w:pPr>
        <w:pStyle w:val="ListParagraph"/>
        <w:numPr>
          <w:ilvl w:val="0"/>
          <w:numId w:val="18"/>
        </w:numPr>
      </w:pPr>
      <w:r>
        <w:t>Open the attribute table, and use Calculate Field to copy the values from whichever field you’d like to label the wells with to the [well_label_2d] field. The [well_label_2d] field length is longer and has more room for details, if needed.</w:t>
      </w:r>
    </w:p>
    <w:p w14:paraId="095208BE" w14:textId="5D29B523" w:rsidR="008D5377" w:rsidRDefault="00546D36" w:rsidP="61382C6B">
      <w:pPr>
        <w:pStyle w:val="ListParagraph"/>
      </w:pPr>
      <w:r>
        <w:t xml:space="preserve">Now click on the Labeling ribbon. On the </w:t>
      </w:r>
      <w:r w:rsidR="000D502D">
        <w:t>left-hand</w:t>
      </w:r>
      <w:r>
        <w:t xml:space="preserve"> side of the ribbon, check the box for “Label Features in this class”, and change the Field to ‘well_label</w:t>
      </w:r>
      <w:r w:rsidR="006078FE">
        <w:t>_2d</w:t>
      </w:r>
      <w:r>
        <w:t>’.</w:t>
      </w:r>
    </w:p>
    <w:p w14:paraId="20449CB5" w14:textId="0F02FF8E" w:rsidR="42F913B2" w:rsidRDefault="42F913B2" w:rsidP="61382C6B">
      <w:pPr>
        <w:pStyle w:val="ListParagraph"/>
      </w:pPr>
      <w:r>
        <w:t>Turn on Maplex Label Engine by going to Labeling ribbon &gt;</w:t>
      </w:r>
      <w:r w:rsidR="4C86912A">
        <w:t xml:space="preserve"> “Map” section &gt; “More” drop down menu and selecting “Use Maplex Label Engine”</w:t>
      </w:r>
    </w:p>
    <w:p w14:paraId="779FBC99" w14:textId="42B0FC70" w:rsidR="008D5377" w:rsidRDefault="008D5377" w:rsidP="61382C6B">
      <w:pPr>
        <w:pStyle w:val="ListParagraph"/>
      </w:pPr>
      <w:r>
        <w:lastRenderedPageBreak/>
        <w:t>To</w:t>
      </w:r>
      <w:r>
        <w:rPr>
          <w:spacing w:val="-7"/>
        </w:rPr>
        <w:t xml:space="preserve"> </w:t>
      </w:r>
      <w:r>
        <w:t>center</w:t>
      </w:r>
      <w:r>
        <w:rPr>
          <w:spacing w:val="-15"/>
        </w:rPr>
        <w:t xml:space="preserve"> </w:t>
      </w:r>
      <w:r>
        <w:t>the</w:t>
      </w:r>
      <w:r>
        <w:rPr>
          <w:spacing w:val="-1"/>
        </w:rPr>
        <w:t xml:space="preserve"> </w:t>
      </w:r>
      <w:r>
        <w:t>well</w:t>
      </w:r>
      <w:r>
        <w:rPr>
          <w:spacing w:val="-5"/>
        </w:rPr>
        <w:t xml:space="preserve"> </w:t>
      </w:r>
      <w:r>
        <w:t>label</w:t>
      </w:r>
      <w:r>
        <w:rPr>
          <w:spacing w:val="-4"/>
        </w:rPr>
        <w:t xml:space="preserve"> </w:t>
      </w:r>
      <w:r w:rsidR="00546D36">
        <w:t>above</w:t>
      </w:r>
      <w:r>
        <w:t xml:space="preserve"> the</w:t>
      </w:r>
      <w:r>
        <w:rPr>
          <w:spacing w:val="-1"/>
        </w:rPr>
        <w:t xml:space="preserve"> </w:t>
      </w:r>
      <w:r>
        <w:t>well,</w:t>
      </w:r>
      <w:r>
        <w:rPr>
          <w:spacing w:val="-9"/>
        </w:rPr>
        <w:t xml:space="preserve"> </w:t>
      </w:r>
      <w:r>
        <w:t>and</w:t>
      </w:r>
      <w:r>
        <w:rPr>
          <w:spacing w:val="-7"/>
        </w:rPr>
        <w:t xml:space="preserve"> </w:t>
      </w:r>
      <w:r>
        <w:t>to orient it in the vertical</w:t>
      </w:r>
      <w:r>
        <w:rPr>
          <w:spacing w:val="-7"/>
        </w:rPr>
        <w:t xml:space="preserve"> </w:t>
      </w:r>
      <w:r>
        <w:t xml:space="preserve">direction, </w:t>
      </w:r>
      <w:r w:rsidR="00546D36">
        <w:t>open the Label Placement menu</w:t>
      </w:r>
      <w:r>
        <w:t>.</w:t>
      </w:r>
    </w:p>
    <w:p w14:paraId="461328B3" w14:textId="2E70D557" w:rsidR="008D5377" w:rsidRDefault="00546D36" w:rsidP="007A4A32">
      <w:pPr>
        <w:pStyle w:val="ListParagraph"/>
        <w:numPr>
          <w:ilvl w:val="0"/>
          <w:numId w:val="18"/>
        </w:numPr>
      </w:pPr>
      <w:r>
        <w:t>In the Label Class pane, open the Position tab and expand the Placement header. Choose Top of Point for placement. Change the Preferred Offset to 5 points.</w:t>
      </w:r>
    </w:p>
    <w:p w14:paraId="5FD9E17D" w14:textId="4C0E41F8" w:rsidR="008D5377" w:rsidRDefault="00546D36" w:rsidP="61382C6B">
      <w:pPr>
        <w:pStyle w:val="ListParagraph"/>
      </w:pPr>
      <w:r>
        <w:t>Now expand the Rotation header. Change the</w:t>
      </w:r>
      <w:commentRangeStart w:id="67"/>
      <w:r>
        <w:t xml:space="preserve"> Additional Rotation value to 90.</w:t>
      </w:r>
      <w:commentRangeEnd w:id="67"/>
      <w:r>
        <w:rPr>
          <w:rStyle w:val="CommentReference"/>
        </w:rPr>
        <w:commentReference w:id="67"/>
      </w:r>
    </w:p>
    <w:p w14:paraId="3412BB06" w14:textId="224AC1CD" w:rsidR="00310CEA" w:rsidRDefault="009F3943" w:rsidP="007A4A32">
      <w:pPr>
        <w:pStyle w:val="ListParagraph"/>
        <w:numPr>
          <w:ilvl w:val="0"/>
          <w:numId w:val="18"/>
        </w:numPr>
      </w:pPr>
      <w:r>
        <w:t>In the Label Class pane, open the Conflict Resolution tab and expand the Unplaced Labels header. Check the box for Never remove (place overlapping).</w:t>
      </w:r>
    </w:p>
    <w:p w14:paraId="627886CD" w14:textId="6E707620" w:rsidR="00310CEA" w:rsidRDefault="003F14C4" w:rsidP="007A4A32">
      <w:pPr>
        <w:pStyle w:val="ListParagraph"/>
        <w:numPr>
          <w:ilvl w:val="0"/>
          <w:numId w:val="18"/>
        </w:numPr>
      </w:pPr>
      <w:r>
        <w:t>To manipulate and save labels, convert labels to either Annotation or Graphics.</w:t>
      </w:r>
    </w:p>
    <w:p w14:paraId="0BD18D19" w14:textId="77777777" w:rsidR="008D5377" w:rsidRPr="000D502D" w:rsidRDefault="008D5377" w:rsidP="000D502D">
      <w:pPr>
        <w:pStyle w:val="Heading3"/>
        <w:rPr>
          <w:spacing w:val="-2"/>
        </w:rPr>
      </w:pPr>
      <w:bookmarkStart w:id="68" w:name="Format_the_well_construction_file"/>
      <w:bookmarkStart w:id="69" w:name="_Toc191454517"/>
      <w:bookmarkEnd w:id="68"/>
      <w:r w:rsidRPr="000D502D">
        <w:rPr>
          <w:spacing w:val="-2"/>
        </w:rPr>
        <w:t>Format the well construction file</w:t>
      </w:r>
      <w:bookmarkEnd w:id="69"/>
    </w:p>
    <w:p w14:paraId="12DBC547" w14:textId="0CC9888D" w:rsidR="008D5377" w:rsidRDefault="008D5377" w:rsidP="61382C6B">
      <w:pPr>
        <w:pStyle w:val="ListParagraph"/>
        <w:widowControl w:val="0"/>
        <w:tabs>
          <w:tab w:val="left" w:pos="840"/>
        </w:tabs>
        <w:autoSpaceDE w:val="0"/>
        <w:autoSpaceDN w:val="0"/>
        <w:spacing w:before="43" w:after="0" w:line="240" w:lineRule="auto"/>
      </w:pPr>
      <w:r>
        <w:t>To</w:t>
      </w:r>
      <w:r>
        <w:rPr>
          <w:spacing w:val="-13"/>
        </w:rPr>
        <w:t xml:space="preserve"> </w:t>
      </w:r>
      <w:r>
        <w:t>format</w:t>
      </w:r>
      <w:r>
        <w:rPr>
          <w:spacing w:val="-1"/>
        </w:rPr>
        <w:t xml:space="preserve"> </w:t>
      </w:r>
      <w:r>
        <w:t>the</w:t>
      </w:r>
      <w:r>
        <w:rPr>
          <w:spacing w:val="-18"/>
        </w:rPr>
        <w:t xml:space="preserve"> </w:t>
      </w:r>
      <w:r>
        <w:t>well</w:t>
      </w:r>
      <w:r>
        <w:rPr>
          <w:spacing w:val="-9"/>
        </w:rPr>
        <w:t xml:space="preserve"> </w:t>
      </w:r>
      <w:r>
        <w:t>construction</w:t>
      </w:r>
      <w:r>
        <w:rPr>
          <w:spacing w:val="4"/>
        </w:rPr>
        <w:t xml:space="preserve"> </w:t>
      </w:r>
      <w:r>
        <w:rPr>
          <w:spacing w:val="-2"/>
        </w:rPr>
        <w:t>information,</w:t>
      </w:r>
      <w:r w:rsidR="004268E6">
        <w:rPr>
          <w:spacing w:val="-2"/>
        </w:rPr>
        <w:t xml:space="preserve"> </w:t>
      </w:r>
      <w:commentRangeStart w:id="70"/>
      <w:commentRangeStart w:id="71"/>
      <w:r w:rsidR="2901B254" w:rsidRPr="004268E6">
        <w:rPr>
          <w:spacing w:val="-7"/>
        </w:rPr>
        <w:t xml:space="preserve">open the symbology menu for the </w:t>
      </w:r>
      <w:r>
        <w:t>“</w:t>
      </w:r>
      <w:r w:rsidR="004268E6">
        <w:t>conspys_2d_poly</w:t>
      </w:r>
      <w:r w:rsidR="00A907E4">
        <w:t>_prj</w:t>
      </w:r>
      <w:r>
        <w:t>”</w:t>
      </w:r>
      <w:r w:rsidRPr="004268E6">
        <w:rPr>
          <w:spacing w:val="9"/>
        </w:rPr>
        <w:t xml:space="preserve"> </w:t>
      </w:r>
      <w:r>
        <w:t>file</w:t>
      </w:r>
      <w:r w:rsidR="004268E6">
        <w:t>.</w:t>
      </w:r>
      <w:commentRangeEnd w:id="70"/>
      <w:r w:rsidR="00C54F5C">
        <w:rPr>
          <w:rStyle w:val="CommentReference"/>
        </w:rPr>
        <w:commentReference w:id="70"/>
      </w:r>
      <w:commentRangeEnd w:id="71"/>
      <w:r w:rsidR="00EA4594">
        <w:rPr>
          <w:rStyle w:val="CommentReference"/>
        </w:rPr>
        <w:commentReference w:id="71"/>
      </w:r>
    </w:p>
    <w:p w14:paraId="7318C0A2" w14:textId="653D151D" w:rsidR="008D5377" w:rsidRDefault="004268E6" w:rsidP="007A4A32">
      <w:pPr>
        <w:pStyle w:val="ListParagraph"/>
        <w:widowControl w:val="0"/>
        <w:numPr>
          <w:ilvl w:val="0"/>
          <w:numId w:val="17"/>
        </w:numPr>
        <w:tabs>
          <w:tab w:val="left" w:pos="840"/>
        </w:tabs>
        <w:autoSpaceDE w:val="0"/>
        <w:autoSpaceDN w:val="0"/>
        <w:spacing w:before="20" w:after="0" w:line="240" w:lineRule="auto"/>
        <w:ind w:hanging="353"/>
        <w:contextualSpacing w:val="0"/>
      </w:pPr>
      <w:r>
        <w:t xml:space="preserve">Change Primary Symbology to Unique Values, and Field 1 to </w:t>
      </w:r>
      <w:r w:rsidR="00A907E4">
        <w:t>[</w:t>
      </w:r>
      <w:proofErr w:type="spellStart"/>
      <w:r>
        <w:t>constype</w:t>
      </w:r>
      <w:proofErr w:type="spellEnd"/>
      <w:r w:rsidR="00A907E4">
        <w:t>].</w:t>
      </w:r>
    </w:p>
    <w:p w14:paraId="2DC0880B" w14:textId="77777777" w:rsidR="008D5377" w:rsidRDefault="008D5377" w:rsidP="00DC3D39">
      <w:pPr>
        <w:pStyle w:val="Heading4"/>
      </w:pPr>
      <w:r>
        <w:t>Caution!</w:t>
      </w:r>
    </w:p>
    <w:p w14:paraId="4E2FD82D" w14:textId="77777777" w:rsidR="008D5377" w:rsidRDefault="008D5377" w:rsidP="007A4A32">
      <w:pPr>
        <w:pStyle w:val="ListParagraph"/>
        <w:widowControl w:val="0"/>
        <w:numPr>
          <w:ilvl w:val="1"/>
          <w:numId w:val="17"/>
        </w:numPr>
        <w:tabs>
          <w:tab w:val="left" w:pos="840"/>
          <w:tab w:val="left" w:pos="841"/>
        </w:tabs>
        <w:autoSpaceDE w:val="0"/>
        <w:autoSpaceDN w:val="0"/>
        <w:spacing w:before="168" w:after="0" w:line="264" w:lineRule="auto"/>
        <w:ind w:right="457"/>
        <w:contextualSpacing w:val="0"/>
      </w:pPr>
      <w:r>
        <w:t>Sometimes</w:t>
      </w:r>
      <w:r>
        <w:rPr>
          <w:spacing w:val="-11"/>
        </w:rPr>
        <w:t xml:space="preserve"> </w:t>
      </w:r>
      <w:r>
        <w:t>the</w:t>
      </w:r>
      <w:r>
        <w:rPr>
          <w:spacing w:val="-4"/>
        </w:rPr>
        <w:t xml:space="preserve"> </w:t>
      </w:r>
      <w:r>
        <w:t>well</w:t>
      </w:r>
      <w:r>
        <w:rPr>
          <w:spacing w:val="-8"/>
        </w:rPr>
        <w:t xml:space="preserve"> </w:t>
      </w:r>
      <w:r>
        <w:t>casing or</w:t>
      </w:r>
      <w:r>
        <w:rPr>
          <w:spacing w:val="-2"/>
        </w:rPr>
        <w:t xml:space="preserve"> </w:t>
      </w:r>
      <w:r>
        <w:t>screen</w:t>
      </w:r>
      <w:r>
        <w:rPr>
          <w:spacing w:val="-9"/>
        </w:rPr>
        <w:t xml:space="preserve"> </w:t>
      </w:r>
      <w:r>
        <w:t>information is</w:t>
      </w:r>
      <w:r>
        <w:rPr>
          <w:spacing w:val="-10"/>
        </w:rPr>
        <w:t xml:space="preserve"> </w:t>
      </w:r>
      <w:r>
        <w:t>missing</w:t>
      </w:r>
      <w:r>
        <w:rPr>
          <w:spacing w:val="18"/>
        </w:rPr>
        <w:t xml:space="preserve"> </w:t>
      </w:r>
      <w:r>
        <w:t>from CWI.</w:t>
      </w:r>
      <w:r>
        <w:rPr>
          <w:spacing w:val="-12"/>
        </w:rPr>
        <w:t xml:space="preserve"> </w:t>
      </w:r>
      <w:r>
        <w:t>This can</w:t>
      </w:r>
      <w:r>
        <w:rPr>
          <w:spacing w:val="-9"/>
        </w:rPr>
        <w:t xml:space="preserve"> </w:t>
      </w:r>
      <w:r>
        <w:t>be</w:t>
      </w:r>
      <w:r>
        <w:rPr>
          <w:spacing w:val="-4"/>
        </w:rPr>
        <w:t xml:space="preserve"> </w:t>
      </w:r>
      <w:r>
        <w:t>very</w:t>
      </w:r>
      <w:r>
        <w:rPr>
          <w:spacing w:val="-9"/>
        </w:rPr>
        <w:t xml:space="preserve"> </w:t>
      </w:r>
      <w:r>
        <w:t>apparent when</w:t>
      </w:r>
      <w:r>
        <w:rPr>
          <w:spacing w:val="-1"/>
        </w:rPr>
        <w:t xml:space="preserve"> </w:t>
      </w:r>
      <w:r>
        <w:t>looking</w:t>
      </w:r>
      <w:r>
        <w:rPr>
          <w:spacing w:val="31"/>
        </w:rPr>
        <w:t xml:space="preserve"> </w:t>
      </w:r>
      <w:r>
        <w:t>at</w:t>
      </w:r>
      <w:r>
        <w:rPr>
          <w:spacing w:val="-7"/>
        </w:rPr>
        <w:t xml:space="preserve"> </w:t>
      </w:r>
      <w:r>
        <w:t>the cross sections. If the well casings</w:t>
      </w:r>
      <w:r>
        <w:rPr>
          <w:spacing w:val="-4"/>
        </w:rPr>
        <w:t xml:space="preserve"> </w:t>
      </w:r>
      <w:r>
        <w:t>or well screens do</w:t>
      </w:r>
      <w:r>
        <w:rPr>
          <w:spacing w:val="-1"/>
        </w:rPr>
        <w:t xml:space="preserve"> </w:t>
      </w:r>
      <w:r>
        <w:t>not appear,</w:t>
      </w:r>
      <w:r>
        <w:rPr>
          <w:spacing w:val="-4"/>
        </w:rPr>
        <w:t xml:space="preserve"> </w:t>
      </w:r>
      <w:r>
        <w:t>you will need to go back and repeat</w:t>
      </w:r>
      <w:r>
        <w:rPr>
          <w:spacing w:val="-1"/>
        </w:rPr>
        <w:t xml:space="preserve"> </w:t>
      </w:r>
      <w:r>
        <w:t>some</w:t>
      </w:r>
      <w:r>
        <w:rPr>
          <w:spacing w:val="34"/>
        </w:rPr>
        <w:t xml:space="preserve"> </w:t>
      </w:r>
      <w:r>
        <w:t>of the earlier</w:t>
      </w:r>
      <w:r>
        <w:rPr>
          <w:spacing w:val="-5"/>
        </w:rPr>
        <w:t xml:space="preserve"> </w:t>
      </w:r>
      <w:r>
        <w:t>steps. These include:</w:t>
      </w:r>
    </w:p>
    <w:p w14:paraId="1C850972" w14:textId="53CE5FC6" w:rsidR="008D5377" w:rsidRDefault="008D5377" w:rsidP="007A4A32">
      <w:pPr>
        <w:pStyle w:val="ListParagraph"/>
        <w:widowControl w:val="0"/>
        <w:numPr>
          <w:ilvl w:val="2"/>
          <w:numId w:val="17"/>
        </w:numPr>
        <w:tabs>
          <w:tab w:val="left" w:pos="1561"/>
        </w:tabs>
        <w:autoSpaceDE w:val="0"/>
        <w:autoSpaceDN w:val="0"/>
        <w:spacing w:before="0" w:after="0" w:line="252" w:lineRule="auto"/>
        <w:ind w:right="736"/>
        <w:contextualSpacing w:val="0"/>
      </w:pPr>
      <w:proofErr w:type="gramStart"/>
      <w:r>
        <w:t>Opening up</w:t>
      </w:r>
      <w:proofErr w:type="gramEnd"/>
      <w:r>
        <w:t xml:space="preserve"> the</w:t>
      </w:r>
      <w:r>
        <w:rPr>
          <w:spacing w:val="-3"/>
        </w:rPr>
        <w:t xml:space="preserve"> </w:t>
      </w:r>
      <w:proofErr w:type="spellStart"/>
      <w:r w:rsidR="004268E6">
        <w:t>cons_clean</w:t>
      </w:r>
      <w:proofErr w:type="spellEnd"/>
      <w:r w:rsidR="004268E6">
        <w:t xml:space="preserve"> table</w:t>
      </w:r>
      <w:r>
        <w:rPr>
          <w:spacing w:val="12"/>
        </w:rPr>
        <w:t xml:space="preserve"> </w:t>
      </w:r>
      <w:r>
        <w:t>and</w:t>
      </w:r>
      <w:r>
        <w:rPr>
          <w:spacing w:val="-9"/>
        </w:rPr>
        <w:t xml:space="preserve"> </w:t>
      </w:r>
      <w:r>
        <w:t>manually</w:t>
      </w:r>
      <w:r>
        <w:rPr>
          <w:spacing w:val="-9"/>
        </w:rPr>
        <w:t xml:space="preserve"> </w:t>
      </w:r>
      <w:r>
        <w:t>adding the</w:t>
      </w:r>
      <w:r>
        <w:rPr>
          <w:spacing w:val="-3"/>
        </w:rPr>
        <w:t xml:space="preserve"> </w:t>
      </w:r>
      <w:r>
        <w:t>casing,</w:t>
      </w:r>
      <w:r>
        <w:rPr>
          <w:spacing w:val="-11"/>
        </w:rPr>
        <w:t xml:space="preserve"> </w:t>
      </w:r>
      <w:r w:rsidR="004268E6">
        <w:rPr>
          <w:spacing w:val="-11"/>
        </w:rPr>
        <w:t xml:space="preserve">and </w:t>
      </w:r>
      <w:r>
        <w:t>screen</w:t>
      </w:r>
      <w:r w:rsidR="004268E6">
        <w:rPr>
          <w:spacing w:val="-9"/>
        </w:rPr>
        <w:t xml:space="preserve"> </w:t>
      </w:r>
      <w:r>
        <w:t>information in the appropriate</w:t>
      </w:r>
      <w:r>
        <w:rPr>
          <w:spacing w:val="-2"/>
        </w:rPr>
        <w:t xml:space="preserve"> </w:t>
      </w:r>
      <w:r w:rsidR="004268E6">
        <w:t>fields</w:t>
      </w:r>
      <w:r>
        <w:t>.</w:t>
      </w:r>
    </w:p>
    <w:p w14:paraId="36507867" w14:textId="3347CF67" w:rsidR="008D5377" w:rsidRDefault="008D5377" w:rsidP="007A4A32">
      <w:pPr>
        <w:pStyle w:val="ListParagraph"/>
        <w:widowControl w:val="0"/>
        <w:numPr>
          <w:ilvl w:val="2"/>
          <w:numId w:val="17"/>
        </w:numPr>
        <w:tabs>
          <w:tab w:val="left" w:pos="1560"/>
        </w:tabs>
        <w:autoSpaceDE w:val="0"/>
        <w:autoSpaceDN w:val="0"/>
        <w:spacing w:before="27" w:after="0" w:line="240" w:lineRule="auto"/>
        <w:ind w:left="1559" w:hanging="353"/>
        <w:contextualSpacing w:val="0"/>
      </w:pPr>
      <w:r>
        <w:t>Rerunning</w:t>
      </w:r>
      <w:r>
        <w:rPr>
          <w:spacing w:val="2"/>
        </w:rPr>
        <w:t xml:space="preserve"> </w:t>
      </w:r>
      <w:r>
        <w:t>the</w:t>
      </w:r>
      <w:r>
        <w:rPr>
          <w:spacing w:val="-3"/>
        </w:rPr>
        <w:t xml:space="preserve"> </w:t>
      </w:r>
      <w:r w:rsidR="004268E6">
        <w:t xml:space="preserve">Create </w:t>
      </w:r>
      <w:proofErr w:type="spellStart"/>
      <w:r w:rsidR="004268E6">
        <w:t>Conspy</w:t>
      </w:r>
      <w:proofErr w:type="spellEnd"/>
      <w:r w:rsidR="004268E6">
        <w:t xml:space="preserve"> Diagrams tool</w:t>
      </w:r>
      <w:r>
        <w:rPr>
          <w:spacing w:val="-6"/>
        </w:rPr>
        <w:t xml:space="preserve"> </w:t>
      </w:r>
      <w:r>
        <w:t>to</w:t>
      </w:r>
      <w:r>
        <w:rPr>
          <w:spacing w:val="-9"/>
        </w:rPr>
        <w:t xml:space="preserve"> </w:t>
      </w:r>
      <w:r>
        <w:t>create</w:t>
      </w:r>
      <w:r>
        <w:rPr>
          <w:spacing w:val="-18"/>
        </w:rPr>
        <w:t xml:space="preserve"> </w:t>
      </w:r>
      <w:r>
        <w:t>a</w:t>
      </w:r>
      <w:r>
        <w:rPr>
          <w:spacing w:val="-14"/>
        </w:rPr>
        <w:t xml:space="preserve"> </w:t>
      </w:r>
      <w:r>
        <w:t>new</w:t>
      </w:r>
      <w:r>
        <w:rPr>
          <w:spacing w:val="-2"/>
        </w:rPr>
        <w:t xml:space="preserve"> </w:t>
      </w:r>
      <w:r>
        <w:t>set</w:t>
      </w:r>
      <w:r>
        <w:rPr>
          <w:spacing w:val="2"/>
        </w:rPr>
        <w:t xml:space="preserve"> </w:t>
      </w:r>
      <w:r>
        <w:t>of</w:t>
      </w:r>
      <w:r>
        <w:rPr>
          <w:spacing w:val="8"/>
        </w:rPr>
        <w:t xml:space="preserve"> </w:t>
      </w:r>
      <w:proofErr w:type="spellStart"/>
      <w:r w:rsidR="004268E6">
        <w:rPr>
          <w:spacing w:val="8"/>
        </w:rPr>
        <w:t>conspy</w:t>
      </w:r>
      <w:proofErr w:type="spellEnd"/>
      <w:r w:rsidR="004268E6">
        <w:rPr>
          <w:spacing w:val="8"/>
        </w:rPr>
        <w:t xml:space="preserve"> </w:t>
      </w:r>
      <w:r>
        <w:t>well</w:t>
      </w:r>
      <w:r>
        <w:rPr>
          <w:spacing w:val="-6"/>
        </w:rPr>
        <w:t xml:space="preserve"> </w:t>
      </w:r>
      <w:r>
        <w:t>stick</w:t>
      </w:r>
      <w:r>
        <w:rPr>
          <w:spacing w:val="-9"/>
        </w:rPr>
        <w:t xml:space="preserve"> </w:t>
      </w:r>
      <w:r>
        <w:rPr>
          <w:spacing w:val="-2"/>
        </w:rPr>
        <w:t>files.</w:t>
      </w:r>
    </w:p>
    <w:p w14:paraId="4827DA4A" w14:textId="2F3D23D2" w:rsidR="008D5377" w:rsidRDefault="008D5377" w:rsidP="007A4A32">
      <w:pPr>
        <w:pStyle w:val="ListParagraph"/>
        <w:widowControl w:val="0"/>
        <w:numPr>
          <w:ilvl w:val="1"/>
          <w:numId w:val="17"/>
        </w:numPr>
        <w:tabs>
          <w:tab w:val="left" w:pos="839"/>
          <w:tab w:val="left" w:pos="840"/>
        </w:tabs>
        <w:autoSpaceDE w:val="0"/>
        <w:autoSpaceDN w:val="0"/>
        <w:spacing w:before="1" w:after="0" w:line="256" w:lineRule="auto"/>
        <w:ind w:right="698"/>
        <w:contextualSpacing w:val="0"/>
      </w:pPr>
      <w:r>
        <w:t>NOTE:</w:t>
      </w:r>
      <w:r>
        <w:rPr>
          <w:spacing w:val="-12"/>
        </w:rPr>
        <w:t xml:space="preserve"> </w:t>
      </w:r>
      <w:r>
        <w:t>This can</w:t>
      </w:r>
      <w:r>
        <w:rPr>
          <w:spacing w:val="-23"/>
        </w:rPr>
        <w:t xml:space="preserve"> </w:t>
      </w:r>
      <w:r>
        <w:t>be</w:t>
      </w:r>
      <w:r>
        <w:rPr>
          <w:spacing w:val="18"/>
        </w:rPr>
        <w:t xml:space="preserve"> </w:t>
      </w:r>
      <w:r>
        <w:t>avoided</w:t>
      </w:r>
      <w:r>
        <w:rPr>
          <w:spacing w:val="-6"/>
        </w:rPr>
        <w:t xml:space="preserve"> </w:t>
      </w:r>
      <w:r>
        <w:t>if you carefully</w:t>
      </w:r>
      <w:r>
        <w:rPr>
          <w:spacing w:val="-6"/>
        </w:rPr>
        <w:t xml:space="preserve"> </w:t>
      </w:r>
      <w:r>
        <w:t>screen</w:t>
      </w:r>
      <w:r>
        <w:rPr>
          <w:spacing w:val="-6"/>
        </w:rPr>
        <w:t xml:space="preserve"> </w:t>
      </w:r>
      <w:r>
        <w:t>the</w:t>
      </w:r>
      <w:r>
        <w:rPr>
          <w:spacing w:val="-16"/>
        </w:rPr>
        <w:t xml:space="preserve"> </w:t>
      </w:r>
      <w:proofErr w:type="spellStart"/>
      <w:r w:rsidR="00BA403E">
        <w:t>cons_clean</w:t>
      </w:r>
      <w:proofErr w:type="spellEnd"/>
      <w:r>
        <w:t xml:space="preserve"> database</w:t>
      </w:r>
      <w:r>
        <w:rPr>
          <w:spacing w:val="-15"/>
        </w:rPr>
        <w:t xml:space="preserve"> </w:t>
      </w:r>
      <w:r>
        <w:t>tables</w:t>
      </w:r>
      <w:r>
        <w:rPr>
          <w:spacing w:val="-8"/>
        </w:rPr>
        <w:t xml:space="preserve"> </w:t>
      </w:r>
      <w:r>
        <w:t>prior to</w:t>
      </w:r>
      <w:r>
        <w:rPr>
          <w:spacing w:val="-6"/>
        </w:rPr>
        <w:t xml:space="preserve"> </w:t>
      </w:r>
      <w:r>
        <w:t xml:space="preserve">creating the </w:t>
      </w:r>
      <w:proofErr w:type="spellStart"/>
      <w:r w:rsidR="00BA403E">
        <w:t>conspy</w:t>
      </w:r>
      <w:proofErr w:type="spellEnd"/>
      <w:r w:rsidR="00BA403E">
        <w:t xml:space="preserve"> polygon</w:t>
      </w:r>
      <w:r>
        <w:t xml:space="preserve"> files.</w:t>
      </w:r>
    </w:p>
    <w:p w14:paraId="3BEE1EAD" w14:textId="32BCAB94" w:rsidR="008D5377" w:rsidRPr="005B44A1" w:rsidRDefault="008D5377" w:rsidP="00DC3D39">
      <w:pPr>
        <w:pStyle w:val="Heading3"/>
      </w:pPr>
      <w:bookmarkStart w:id="72" w:name="Format_the_well_lithology_file"/>
      <w:bookmarkStart w:id="73" w:name="_Toc191454518"/>
      <w:bookmarkEnd w:id="72"/>
      <w:r>
        <w:t xml:space="preserve">Format </w:t>
      </w:r>
      <w:r w:rsidR="00A907E4">
        <w:t xml:space="preserve">Verified </w:t>
      </w:r>
      <w:r>
        <w:t>well lithology file</w:t>
      </w:r>
      <w:bookmarkEnd w:id="73"/>
    </w:p>
    <w:p w14:paraId="16D5C048" w14:textId="4010B5FE" w:rsidR="00032197" w:rsidRDefault="081AF4EE" w:rsidP="61382C6B">
      <w:pPr>
        <w:pStyle w:val="ListParagraph"/>
      </w:pPr>
      <w:commentRangeStart w:id="74"/>
      <w:r w:rsidRPr="00032197">
        <w:rPr>
          <w:spacing w:val="-7"/>
        </w:rPr>
        <w:t xml:space="preserve">Open the symbology menu for the </w:t>
      </w:r>
      <w:r w:rsidR="00032197">
        <w:t>lixpys_2d_poly</w:t>
      </w:r>
      <w:r w:rsidR="00A907E4">
        <w:t>_prj</w:t>
      </w:r>
      <w:r w:rsidR="00032197">
        <w:t>”</w:t>
      </w:r>
      <w:r w:rsidR="00032197" w:rsidRPr="00032197">
        <w:rPr>
          <w:spacing w:val="9"/>
        </w:rPr>
        <w:t xml:space="preserve"> </w:t>
      </w:r>
      <w:r w:rsidR="00032197">
        <w:t>file</w:t>
      </w:r>
      <w:commentRangeEnd w:id="74"/>
      <w:r w:rsidR="00D942D0">
        <w:rPr>
          <w:rStyle w:val="CommentReference"/>
        </w:rPr>
        <w:commentReference w:id="74"/>
      </w:r>
      <w:r w:rsidR="6BAD01A8">
        <w:t>.</w:t>
      </w:r>
    </w:p>
    <w:p w14:paraId="25568644" w14:textId="5BAD436F" w:rsidR="008D5377" w:rsidRDefault="00032197" w:rsidP="007A4A32">
      <w:pPr>
        <w:pStyle w:val="ListParagraph"/>
        <w:numPr>
          <w:ilvl w:val="0"/>
          <w:numId w:val="19"/>
        </w:numPr>
      </w:pPr>
      <w:r>
        <w:t xml:space="preserve">Change Primary Symbology to Unique Values, and Field 1 to </w:t>
      </w:r>
      <w:r w:rsidR="00A907E4">
        <w:t>[</w:t>
      </w:r>
      <w:proofErr w:type="spellStart"/>
      <w:r>
        <w:t>lith_prim</w:t>
      </w:r>
      <w:proofErr w:type="spellEnd"/>
      <w:r w:rsidR="00A907E4">
        <w:t>]</w:t>
      </w:r>
      <w:r>
        <w:t>.</w:t>
      </w:r>
    </w:p>
    <w:p w14:paraId="0369A8F6" w14:textId="2994847B" w:rsidR="008D5377" w:rsidRDefault="008D5377" w:rsidP="61382C6B">
      <w:pPr>
        <w:pStyle w:val="ListParagraph"/>
      </w:pPr>
      <w:r>
        <w:t>Review</w:t>
      </w:r>
      <w:r w:rsidRPr="00032197">
        <w:rPr>
          <w:spacing w:val="-13"/>
        </w:rPr>
        <w:t xml:space="preserve"> </w:t>
      </w:r>
      <w:r>
        <w:t>the</w:t>
      </w:r>
      <w:r w:rsidRPr="00032197">
        <w:rPr>
          <w:spacing w:val="-12"/>
        </w:rPr>
        <w:t xml:space="preserve"> </w:t>
      </w:r>
      <w:r w:rsidR="12CDEE02" w:rsidRPr="00032197">
        <w:rPr>
          <w:spacing w:val="-12"/>
        </w:rPr>
        <w:t>[</w:t>
      </w:r>
      <w:proofErr w:type="spellStart"/>
      <w:r w:rsidR="00032197">
        <w:t>lith_prim</w:t>
      </w:r>
      <w:proofErr w:type="spellEnd"/>
      <w:r w:rsidR="3AC336CF">
        <w:t>]</w:t>
      </w:r>
      <w:r w:rsidRPr="00032197">
        <w:rPr>
          <w:spacing w:val="-12"/>
        </w:rPr>
        <w:t xml:space="preserve"> </w:t>
      </w:r>
      <w:r>
        <w:t>values</w:t>
      </w:r>
      <w:r w:rsidRPr="00032197">
        <w:rPr>
          <w:spacing w:val="-13"/>
        </w:rPr>
        <w:t xml:space="preserve"> </w:t>
      </w:r>
      <w:r>
        <w:t>that</w:t>
      </w:r>
      <w:r w:rsidRPr="00032197">
        <w:rPr>
          <w:spacing w:val="-9"/>
        </w:rPr>
        <w:t xml:space="preserve"> </w:t>
      </w:r>
      <w:r>
        <w:t>appear.</w:t>
      </w:r>
      <w:r w:rsidRPr="00032197">
        <w:rPr>
          <w:spacing w:val="-8"/>
        </w:rPr>
        <w:t xml:space="preserve"> </w:t>
      </w:r>
      <w:r>
        <w:t>Some</w:t>
      </w:r>
      <w:r w:rsidRPr="00032197">
        <w:rPr>
          <w:spacing w:val="20"/>
        </w:rPr>
        <w:t xml:space="preserve"> </w:t>
      </w:r>
      <w:r>
        <w:t>examples</w:t>
      </w:r>
      <w:r w:rsidRPr="00032197">
        <w:rPr>
          <w:spacing w:val="-7"/>
        </w:rPr>
        <w:t xml:space="preserve"> </w:t>
      </w:r>
      <w:r>
        <w:t>of</w:t>
      </w:r>
      <w:r w:rsidRPr="00032197">
        <w:rPr>
          <w:spacing w:val="-3"/>
        </w:rPr>
        <w:t xml:space="preserve"> </w:t>
      </w:r>
      <w:r>
        <w:t>naming issues to</w:t>
      </w:r>
      <w:r w:rsidRPr="00032197">
        <w:rPr>
          <w:spacing w:val="-4"/>
        </w:rPr>
        <w:t xml:space="preserve"> </w:t>
      </w:r>
      <w:r>
        <w:t>be</w:t>
      </w:r>
      <w:r w:rsidRPr="00032197">
        <w:rPr>
          <w:spacing w:val="20"/>
        </w:rPr>
        <w:t xml:space="preserve"> </w:t>
      </w:r>
      <w:r>
        <w:t>aware</w:t>
      </w:r>
      <w:r w:rsidRPr="00032197">
        <w:rPr>
          <w:spacing w:val="-13"/>
        </w:rPr>
        <w:t xml:space="preserve"> </w:t>
      </w:r>
      <w:r>
        <w:t xml:space="preserve">of </w:t>
      </w:r>
      <w:r w:rsidRPr="00032197">
        <w:rPr>
          <w:spacing w:val="-2"/>
        </w:rPr>
        <w:t>include:</w:t>
      </w:r>
    </w:p>
    <w:p w14:paraId="07839912" w14:textId="77777777" w:rsidR="008D5377" w:rsidRDefault="008D5377" w:rsidP="007A4A32">
      <w:pPr>
        <w:pStyle w:val="ListParagraph"/>
        <w:numPr>
          <w:ilvl w:val="1"/>
          <w:numId w:val="19"/>
        </w:numPr>
      </w:pPr>
      <w:r>
        <w:t>Gravel</w:t>
      </w:r>
      <w:r w:rsidRPr="00032197">
        <w:rPr>
          <w:spacing w:val="-19"/>
        </w:rPr>
        <w:t xml:space="preserve"> </w:t>
      </w:r>
      <w:r>
        <w:t>may</w:t>
      </w:r>
      <w:r w:rsidRPr="00032197">
        <w:rPr>
          <w:spacing w:val="-3"/>
        </w:rPr>
        <w:t xml:space="preserve"> </w:t>
      </w:r>
      <w:r>
        <w:t>be</w:t>
      </w:r>
      <w:r w:rsidRPr="00032197">
        <w:rPr>
          <w:spacing w:val="3"/>
        </w:rPr>
        <w:t xml:space="preserve"> </w:t>
      </w:r>
      <w:r>
        <w:t>spelled:</w:t>
      </w:r>
      <w:r w:rsidRPr="00032197">
        <w:rPr>
          <w:spacing w:val="26"/>
        </w:rPr>
        <w:t xml:space="preserve"> </w:t>
      </w:r>
      <w:r>
        <w:t>GRAVEL,</w:t>
      </w:r>
      <w:r w:rsidRPr="00032197">
        <w:rPr>
          <w:spacing w:val="-6"/>
        </w:rPr>
        <w:t xml:space="preserve"> </w:t>
      </w:r>
      <w:r>
        <w:t>GRVL,</w:t>
      </w:r>
      <w:r w:rsidRPr="00032197">
        <w:rPr>
          <w:spacing w:val="-5"/>
        </w:rPr>
        <w:t xml:space="preserve"> </w:t>
      </w:r>
      <w:r>
        <w:t>GRVE,</w:t>
      </w:r>
      <w:r w:rsidRPr="00032197">
        <w:rPr>
          <w:spacing w:val="-23"/>
        </w:rPr>
        <w:t xml:space="preserve"> </w:t>
      </w:r>
      <w:r w:rsidRPr="00032197">
        <w:rPr>
          <w:spacing w:val="-4"/>
        </w:rPr>
        <w:t>etc.</w:t>
      </w:r>
    </w:p>
    <w:p w14:paraId="5E9407C0" w14:textId="77777777" w:rsidR="008D5377" w:rsidRDefault="008D5377" w:rsidP="007A4A32">
      <w:pPr>
        <w:pStyle w:val="ListParagraph"/>
        <w:numPr>
          <w:ilvl w:val="1"/>
          <w:numId w:val="19"/>
        </w:numPr>
      </w:pPr>
      <w:r>
        <w:t>Combinations</w:t>
      </w:r>
      <w:r w:rsidRPr="00032197">
        <w:rPr>
          <w:spacing w:val="-3"/>
        </w:rPr>
        <w:t xml:space="preserve"> </w:t>
      </w:r>
      <w:r>
        <w:t>of lithology types</w:t>
      </w:r>
      <w:r w:rsidRPr="00032197">
        <w:rPr>
          <w:spacing w:val="-13"/>
        </w:rPr>
        <w:t xml:space="preserve"> </w:t>
      </w:r>
      <w:r>
        <w:t>may</w:t>
      </w:r>
      <w:r w:rsidRPr="00032197">
        <w:rPr>
          <w:spacing w:val="-12"/>
        </w:rPr>
        <w:t xml:space="preserve"> </w:t>
      </w:r>
      <w:r>
        <w:t>be</w:t>
      </w:r>
      <w:r w:rsidRPr="00032197">
        <w:rPr>
          <w:spacing w:val="-8"/>
        </w:rPr>
        <w:t xml:space="preserve"> </w:t>
      </w:r>
      <w:r>
        <w:t>reported</w:t>
      </w:r>
      <w:r w:rsidRPr="00032197">
        <w:rPr>
          <w:spacing w:val="-13"/>
        </w:rPr>
        <w:t xml:space="preserve"> </w:t>
      </w:r>
      <w:r>
        <w:t>as:</w:t>
      </w:r>
      <w:r w:rsidRPr="00032197">
        <w:rPr>
          <w:spacing w:val="-4"/>
        </w:rPr>
        <w:t xml:space="preserve"> </w:t>
      </w:r>
      <w:r>
        <w:t>Sand/Clay,</w:t>
      </w:r>
      <w:r w:rsidRPr="00032197">
        <w:rPr>
          <w:spacing w:val="-1"/>
        </w:rPr>
        <w:t xml:space="preserve"> </w:t>
      </w:r>
      <w:r>
        <w:t>Clay/Sand,</w:t>
      </w:r>
      <w:r w:rsidRPr="00032197">
        <w:rPr>
          <w:spacing w:val="14"/>
        </w:rPr>
        <w:t xml:space="preserve"> </w:t>
      </w:r>
      <w:r>
        <w:t>Sand &amp; Clay, Sandy</w:t>
      </w:r>
      <w:r w:rsidRPr="00032197">
        <w:rPr>
          <w:spacing w:val="-7"/>
        </w:rPr>
        <w:t xml:space="preserve"> </w:t>
      </w:r>
      <w:r>
        <w:t>Clay.</w:t>
      </w:r>
    </w:p>
    <w:p w14:paraId="6FFA4423" w14:textId="128FF2A2" w:rsidR="008D5377" w:rsidRPr="00032197" w:rsidRDefault="008D5377" w:rsidP="007A4A32">
      <w:pPr>
        <w:pStyle w:val="ListParagraph"/>
        <w:numPr>
          <w:ilvl w:val="2"/>
          <w:numId w:val="19"/>
        </w:numPr>
        <w:rPr>
          <w:i/>
        </w:rPr>
      </w:pPr>
      <w:r>
        <w:t>Be</w:t>
      </w:r>
      <w:r w:rsidRPr="00032197">
        <w:rPr>
          <w:spacing w:val="-7"/>
        </w:rPr>
        <w:t xml:space="preserve"> </w:t>
      </w:r>
      <w:r>
        <w:t>careful because SAND and SNDS are</w:t>
      </w:r>
      <w:r w:rsidRPr="00032197">
        <w:rPr>
          <w:spacing w:val="-7"/>
        </w:rPr>
        <w:t xml:space="preserve"> </w:t>
      </w:r>
      <w:r>
        <w:t>two different things</w:t>
      </w:r>
      <w:r w:rsidR="00A907E4">
        <w:t>.</w:t>
      </w:r>
      <w:r>
        <w:t xml:space="preserve"> SNDS = Sandstone</w:t>
      </w:r>
      <w:r w:rsidR="00A907E4">
        <w:t>.</w:t>
      </w:r>
      <w:r>
        <w:t xml:space="preserve"> </w:t>
      </w:r>
      <w:r w:rsidRPr="00032197">
        <w:rPr>
          <w:i/>
        </w:rPr>
        <w:t>Remember, you</w:t>
      </w:r>
      <w:r w:rsidRPr="00032197">
        <w:rPr>
          <w:i/>
          <w:spacing w:val="-8"/>
        </w:rPr>
        <w:t xml:space="preserve"> </w:t>
      </w:r>
      <w:r w:rsidRPr="00032197">
        <w:rPr>
          <w:i/>
        </w:rPr>
        <w:t>can review</w:t>
      </w:r>
      <w:r w:rsidRPr="00032197">
        <w:rPr>
          <w:i/>
          <w:spacing w:val="-3"/>
        </w:rPr>
        <w:t xml:space="preserve"> </w:t>
      </w:r>
      <w:r w:rsidRPr="00032197">
        <w:rPr>
          <w:i/>
        </w:rPr>
        <w:t xml:space="preserve">the CWI naming schemes and codes </w:t>
      </w:r>
      <w:r w:rsidR="00032197" w:rsidRPr="00032197">
        <w:rPr>
          <w:i/>
        </w:rPr>
        <w:t xml:space="preserve">on the </w:t>
      </w:r>
      <w:hyperlink r:id="rId55" w:history="1">
        <w:r w:rsidR="00032197" w:rsidRPr="00032197">
          <w:rPr>
            <w:rStyle w:val="Hyperlink"/>
            <w:i/>
          </w:rPr>
          <w:t>Minnesota County Well Index Database Dictionary Table: LTH_CODE webpage</w:t>
        </w:r>
      </w:hyperlink>
      <w:r w:rsidR="00032197" w:rsidRPr="00032197">
        <w:rPr>
          <w:i/>
        </w:rPr>
        <w:t>.</w:t>
      </w:r>
    </w:p>
    <w:p w14:paraId="3B9BFF91" w14:textId="509B15ED" w:rsidR="008D5377" w:rsidRPr="000F14F0" w:rsidRDefault="008D5377" w:rsidP="007A4A32">
      <w:pPr>
        <w:pStyle w:val="ListParagraph"/>
        <w:numPr>
          <w:ilvl w:val="0"/>
          <w:numId w:val="19"/>
        </w:numPr>
      </w:pPr>
      <w:r>
        <w:t xml:space="preserve">To modify the </w:t>
      </w:r>
      <w:proofErr w:type="gramStart"/>
      <w:r>
        <w:t>pattern</w:t>
      </w:r>
      <w:proofErr w:type="gramEnd"/>
      <w:r w:rsidRPr="00032197">
        <w:rPr>
          <w:spacing w:val="-8"/>
        </w:rPr>
        <w:t xml:space="preserve"> </w:t>
      </w:r>
      <w:r>
        <w:t>fill or color, click on and format each of the</w:t>
      </w:r>
      <w:r w:rsidRPr="00032197">
        <w:rPr>
          <w:spacing w:val="-2"/>
        </w:rPr>
        <w:t xml:space="preserve"> </w:t>
      </w:r>
      <w:r>
        <w:t>colored boxes in the</w:t>
      </w:r>
      <w:r w:rsidRPr="00032197">
        <w:rPr>
          <w:spacing w:val="-2"/>
        </w:rPr>
        <w:t xml:space="preserve"> </w:t>
      </w:r>
      <w:r>
        <w:t>TOC. Modify</w:t>
      </w:r>
      <w:r w:rsidRPr="00032197">
        <w:rPr>
          <w:spacing w:val="-3"/>
        </w:rPr>
        <w:t xml:space="preserve"> </w:t>
      </w:r>
      <w:r>
        <w:t>the</w:t>
      </w:r>
      <w:r w:rsidRPr="00032197">
        <w:rPr>
          <w:spacing w:val="-3"/>
        </w:rPr>
        <w:t xml:space="preserve"> </w:t>
      </w:r>
      <w:r>
        <w:t>fill colors and</w:t>
      </w:r>
      <w:r w:rsidRPr="00032197">
        <w:rPr>
          <w:spacing w:val="-9"/>
        </w:rPr>
        <w:t xml:space="preserve"> </w:t>
      </w:r>
      <w:r>
        <w:t>patterns</w:t>
      </w:r>
      <w:r w:rsidRPr="00032197">
        <w:rPr>
          <w:spacing w:val="-11"/>
        </w:rPr>
        <w:t xml:space="preserve"> </w:t>
      </w:r>
      <w:r>
        <w:t>as</w:t>
      </w:r>
      <w:r w:rsidRPr="00032197">
        <w:rPr>
          <w:spacing w:val="-11"/>
        </w:rPr>
        <w:t xml:space="preserve"> </w:t>
      </w:r>
      <w:r>
        <w:t>desired. Note</w:t>
      </w:r>
      <w:r w:rsidRPr="00032197">
        <w:rPr>
          <w:spacing w:val="-3"/>
        </w:rPr>
        <w:t xml:space="preserve"> </w:t>
      </w:r>
      <w:r>
        <w:t>that</w:t>
      </w:r>
      <w:r w:rsidRPr="00032197">
        <w:rPr>
          <w:spacing w:val="-13"/>
        </w:rPr>
        <w:t xml:space="preserve"> </w:t>
      </w:r>
      <w:r>
        <w:t>the</w:t>
      </w:r>
      <w:r w:rsidRPr="00032197">
        <w:rPr>
          <w:spacing w:val="-2"/>
        </w:rPr>
        <w:t xml:space="preserve"> </w:t>
      </w:r>
      <w:r>
        <w:t>well</w:t>
      </w:r>
      <w:r w:rsidRPr="00032197">
        <w:rPr>
          <w:spacing w:val="-7"/>
        </w:rPr>
        <w:t xml:space="preserve"> </w:t>
      </w:r>
      <w:r>
        <w:t>construction</w:t>
      </w:r>
      <w:r w:rsidRPr="00032197">
        <w:rPr>
          <w:spacing w:val="-13"/>
        </w:rPr>
        <w:t xml:space="preserve"> </w:t>
      </w:r>
      <w:r>
        <w:t>outlines (casing, screen,</w:t>
      </w:r>
      <w:r w:rsidRPr="00032197">
        <w:rPr>
          <w:spacing w:val="-10"/>
        </w:rPr>
        <w:t xml:space="preserve"> </w:t>
      </w:r>
      <w:r>
        <w:t>etc.)</w:t>
      </w:r>
      <w:r w:rsidRPr="00032197">
        <w:rPr>
          <w:spacing w:val="-6"/>
        </w:rPr>
        <w:t xml:space="preserve"> </w:t>
      </w:r>
      <w:r>
        <w:t>will</w:t>
      </w:r>
      <w:r w:rsidRPr="00032197">
        <w:rPr>
          <w:spacing w:val="-6"/>
        </w:rPr>
        <w:t xml:space="preserve"> </w:t>
      </w:r>
      <w:r>
        <w:t>be</w:t>
      </w:r>
      <w:r w:rsidRPr="00032197">
        <w:rPr>
          <w:spacing w:val="-2"/>
        </w:rPr>
        <w:t xml:space="preserve"> </w:t>
      </w:r>
      <w:r>
        <w:t>laid</w:t>
      </w:r>
      <w:r w:rsidRPr="00032197">
        <w:rPr>
          <w:spacing w:val="-7"/>
        </w:rPr>
        <w:t xml:space="preserve"> </w:t>
      </w:r>
      <w:r>
        <w:t>over these</w:t>
      </w:r>
      <w:r w:rsidRPr="00032197">
        <w:rPr>
          <w:spacing w:val="-2"/>
        </w:rPr>
        <w:t xml:space="preserve"> </w:t>
      </w:r>
      <w:r>
        <w:t>lithology</w:t>
      </w:r>
      <w:r w:rsidRPr="00032197">
        <w:rPr>
          <w:spacing w:val="-8"/>
        </w:rPr>
        <w:t xml:space="preserve"> </w:t>
      </w:r>
      <w:r>
        <w:t>files</w:t>
      </w:r>
      <w:r w:rsidRPr="00032197">
        <w:rPr>
          <w:spacing w:val="-10"/>
        </w:rPr>
        <w:t xml:space="preserve"> </w:t>
      </w:r>
      <w:r>
        <w:t>but their</w:t>
      </w:r>
      <w:r w:rsidRPr="00032197">
        <w:rPr>
          <w:spacing w:val="-1"/>
        </w:rPr>
        <w:t xml:space="preserve"> </w:t>
      </w:r>
      <w:r>
        <w:t>transparency</w:t>
      </w:r>
      <w:r w:rsidRPr="00032197">
        <w:rPr>
          <w:spacing w:val="-8"/>
        </w:rPr>
        <w:t xml:space="preserve"> </w:t>
      </w:r>
      <w:r>
        <w:t>allows</w:t>
      </w:r>
      <w:r w:rsidRPr="00032197">
        <w:rPr>
          <w:spacing w:val="-10"/>
        </w:rPr>
        <w:t xml:space="preserve"> </w:t>
      </w:r>
      <w:r>
        <w:t>you</w:t>
      </w:r>
      <w:r w:rsidRPr="00032197">
        <w:rPr>
          <w:spacing w:val="-8"/>
        </w:rPr>
        <w:t xml:space="preserve"> </w:t>
      </w:r>
      <w:r>
        <w:t>to</w:t>
      </w:r>
      <w:r w:rsidRPr="00032197">
        <w:rPr>
          <w:spacing w:val="-8"/>
        </w:rPr>
        <w:t xml:space="preserve"> </w:t>
      </w:r>
      <w:r>
        <w:t>visualize the</w:t>
      </w:r>
      <w:r w:rsidRPr="00032197">
        <w:rPr>
          <w:spacing w:val="-8"/>
        </w:rPr>
        <w:t xml:space="preserve"> </w:t>
      </w:r>
      <w:r>
        <w:t>lithology. When finished,</w:t>
      </w:r>
      <w:r w:rsidRPr="00032197">
        <w:rPr>
          <w:spacing w:val="40"/>
        </w:rPr>
        <w:t xml:space="preserve"> </w:t>
      </w:r>
      <w:r>
        <w:t xml:space="preserve">click on </w:t>
      </w:r>
      <w:r w:rsidRPr="00032197">
        <w:rPr>
          <w:b/>
        </w:rPr>
        <w:t>Apply</w:t>
      </w:r>
      <w:r w:rsidR="00032197">
        <w:rPr>
          <w:b/>
        </w:rPr>
        <w:t>.</w:t>
      </w:r>
    </w:p>
    <w:p w14:paraId="6AA81FFC" w14:textId="77777777" w:rsidR="008D5377" w:rsidRDefault="008D5377" w:rsidP="00DC3D39">
      <w:pPr>
        <w:pStyle w:val="Heading4"/>
      </w:pPr>
      <w:r>
        <w:t>Caution!</w:t>
      </w:r>
    </w:p>
    <w:p w14:paraId="4EDFFD3C" w14:textId="77777777" w:rsidR="008D5377" w:rsidRDefault="008D5377" w:rsidP="007A4A32">
      <w:pPr>
        <w:pStyle w:val="ListParagraph"/>
        <w:widowControl w:val="0"/>
        <w:numPr>
          <w:ilvl w:val="0"/>
          <w:numId w:val="16"/>
        </w:numPr>
        <w:tabs>
          <w:tab w:val="left" w:pos="839"/>
          <w:tab w:val="left" w:pos="840"/>
        </w:tabs>
        <w:autoSpaceDE w:val="0"/>
        <w:autoSpaceDN w:val="0"/>
        <w:spacing w:before="10" w:after="0" w:line="237" w:lineRule="auto"/>
        <w:ind w:left="839" w:right="554"/>
        <w:contextualSpacing w:val="0"/>
      </w:pPr>
      <w:r>
        <w:t>Work with</w:t>
      </w:r>
      <w:r>
        <w:rPr>
          <w:spacing w:val="-2"/>
        </w:rPr>
        <w:t xml:space="preserve"> </w:t>
      </w:r>
      <w:r>
        <w:t>your Groundwater</w:t>
      </w:r>
      <w:r>
        <w:rPr>
          <w:spacing w:val="-12"/>
        </w:rPr>
        <w:t xml:space="preserve"> </w:t>
      </w:r>
      <w:r>
        <w:t>Specialist/ Professional Geoscientists on</w:t>
      </w:r>
      <w:r>
        <w:rPr>
          <w:spacing w:val="-2"/>
        </w:rPr>
        <w:t xml:space="preserve"> </w:t>
      </w:r>
      <w:r>
        <w:t>staff</w:t>
      </w:r>
      <w:r>
        <w:rPr>
          <w:spacing w:val="-1"/>
        </w:rPr>
        <w:t xml:space="preserve"> </w:t>
      </w:r>
      <w:r>
        <w:t>to</w:t>
      </w:r>
      <w:r>
        <w:rPr>
          <w:spacing w:val="-2"/>
        </w:rPr>
        <w:t xml:space="preserve"> </w:t>
      </w:r>
      <w:r>
        <w:t xml:space="preserve">determine how </w:t>
      </w:r>
      <w:r>
        <w:lastRenderedPageBreak/>
        <w:t>these lithologies should be renamed</w:t>
      </w:r>
      <w:r>
        <w:rPr>
          <w:spacing w:val="-2"/>
        </w:rPr>
        <w:t xml:space="preserve"> </w:t>
      </w:r>
      <w:r>
        <w:t>or grouped</w:t>
      </w:r>
      <w:r>
        <w:rPr>
          <w:spacing w:val="-2"/>
        </w:rPr>
        <w:t xml:space="preserve"> </w:t>
      </w:r>
      <w:r>
        <w:t>for the purposes of</w:t>
      </w:r>
      <w:r>
        <w:rPr>
          <w:spacing w:val="-1"/>
        </w:rPr>
        <w:t xml:space="preserve"> </w:t>
      </w:r>
      <w:r>
        <w:t>reporting names</w:t>
      </w:r>
      <w:r>
        <w:rPr>
          <w:spacing w:val="-4"/>
        </w:rPr>
        <w:t xml:space="preserve"> </w:t>
      </w:r>
      <w:r>
        <w:t>in the legends</w:t>
      </w:r>
      <w:r>
        <w:rPr>
          <w:spacing w:val="-10"/>
        </w:rPr>
        <w:t xml:space="preserve"> </w:t>
      </w:r>
      <w:r>
        <w:t>for</w:t>
      </w:r>
      <w:r>
        <w:rPr>
          <w:spacing w:val="17"/>
        </w:rPr>
        <w:t xml:space="preserve"> </w:t>
      </w:r>
      <w:r>
        <w:t>the</w:t>
      </w:r>
      <w:r>
        <w:rPr>
          <w:spacing w:val="-18"/>
        </w:rPr>
        <w:t xml:space="preserve"> </w:t>
      </w:r>
      <w:r>
        <w:t>project cross section(s).</w:t>
      </w:r>
      <w:r>
        <w:rPr>
          <w:spacing w:val="23"/>
        </w:rPr>
        <w:t xml:space="preserve"> </w:t>
      </w:r>
      <w:r>
        <w:t>Be</w:t>
      </w:r>
      <w:r>
        <w:rPr>
          <w:spacing w:val="-18"/>
        </w:rPr>
        <w:t xml:space="preserve"> </w:t>
      </w:r>
      <w:r>
        <w:t>clear</w:t>
      </w:r>
      <w:r>
        <w:rPr>
          <w:spacing w:val="-16"/>
        </w:rPr>
        <w:t xml:space="preserve"> </w:t>
      </w:r>
      <w:r>
        <w:t>and</w:t>
      </w:r>
      <w:r>
        <w:rPr>
          <w:spacing w:val="-8"/>
        </w:rPr>
        <w:t xml:space="preserve"> </w:t>
      </w:r>
      <w:r>
        <w:t>consistent</w:t>
      </w:r>
      <w:r>
        <w:rPr>
          <w:spacing w:val="20"/>
        </w:rPr>
        <w:t xml:space="preserve"> </w:t>
      </w:r>
      <w:r>
        <w:t>with</w:t>
      </w:r>
      <w:r>
        <w:rPr>
          <w:spacing w:val="-8"/>
        </w:rPr>
        <w:t xml:space="preserve"> </w:t>
      </w:r>
      <w:r>
        <w:t>the language</w:t>
      </w:r>
      <w:r>
        <w:rPr>
          <w:spacing w:val="-18"/>
        </w:rPr>
        <w:t xml:space="preserve"> </w:t>
      </w:r>
      <w:r>
        <w:t>in</w:t>
      </w:r>
      <w:r>
        <w:rPr>
          <w:spacing w:val="-8"/>
        </w:rPr>
        <w:t xml:space="preserve"> </w:t>
      </w:r>
      <w:r>
        <w:t>the</w:t>
      </w:r>
      <w:r>
        <w:rPr>
          <w:spacing w:val="-1"/>
        </w:rPr>
        <w:t xml:space="preserve"> </w:t>
      </w:r>
      <w:r>
        <w:t>text</w:t>
      </w:r>
      <w:r>
        <w:rPr>
          <w:spacing w:val="-13"/>
        </w:rPr>
        <w:t xml:space="preserve"> </w:t>
      </w:r>
      <w:r>
        <w:t>of the report.</w:t>
      </w:r>
    </w:p>
    <w:p w14:paraId="623B2BAD" w14:textId="2AD35F3D" w:rsidR="00D700CA" w:rsidRDefault="00D700CA" w:rsidP="00D700CA">
      <w:pPr>
        <w:pStyle w:val="Heading3"/>
      </w:pPr>
      <w:bookmarkStart w:id="75" w:name="Add_the_static_water_level_elevations"/>
      <w:bookmarkStart w:id="76" w:name="_Toc191454519"/>
      <w:bookmarkEnd w:id="75"/>
      <w:r>
        <w:t xml:space="preserve">Format the </w:t>
      </w:r>
      <w:r w:rsidR="00A907E4">
        <w:t>U</w:t>
      </w:r>
      <w:r>
        <w:t>nverified</w:t>
      </w:r>
      <w:r w:rsidR="63349684">
        <w:t xml:space="preserve"> and Combined</w:t>
      </w:r>
      <w:r>
        <w:t xml:space="preserve"> well lithology file</w:t>
      </w:r>
      <w:r w:rsidR="223C02C4">
        <w:t>s</w:t>
      </w:r>
      <w:bookmarkEnd w:id="76"/>
    </w:p>
    <w:p w14:paraId="07E771F5" w14:textId="23C8001F" w:rsidR="00D700CA" w:rsidRPr="00D700CA" w:rsidRDefault="56C5B212" w:rsidP="61382C6B">
      <w:r>
        <w:t xml:space="preserve">Unverified wells do not have assigned </w:t>
      </w:r>
      <w:r w:rsidR="693EC1DC">
        <w:t>[</w:t>
      </w:r>
      <w:proofErr w:type="spellStart"/>
      <w:r>
        <w:t>lith_prim</w:t>
      </w:r>
      <w:proofErr w:type="spellEnd"/>
      <w:r w:rsidR="22EB59F2">
        <w:t>]</w:t>
      </w:r>
      <w:r>
        <w:t xml:space="preserve"> values</w:t>
      </w:r>
      <w:r w:rsidR="16BDEDA9">
        <w:t>. L</w:t>
      </w:r>
      <w:r>
        <w:t>ithology</w:t>
      </w:r>
      <w:r w:rsidR="45818140">
        <w:t xml:space="preserve"> is reported in the </w:t>
      </w:r>
      <w:commentRangeStart w:id="77"/>
      <w:r w:rsidR="00A907E4">
        <w:t>[</w:t>
      </w:r>
      <w:proofErr w:type="spellStart"/>
      <w:r w:rsidR="00D700CA">
        <w:t>drllr_desc</w:t>
      </w:r>
      <w:proofErr w:type="spellEnd"/>
      <w:r w:rsidR="00A907E4">
        <w:t>]</w:t>
      </w:r>
      <w:r w:rsidR="00D700CA">
        <w:t xml:space="preserve"> field</w:t>
      </w:r>
      <w:r w:rsidR="02E09D32">
        <w:t xml:space="preserve">. </w:t>
      </w:r>
      <w:r w:rsidR="248E6360">
        <w:t xml:space="preserve">There are </w:t>
      </w:r>
      <w:proofErr w:type="gramStart"/>
      <w:r w:rsidR="248E6360">
        <w:t>a number of</w:t>
      </w:r>
      <w:proofErr w:type="gramEnd"/>
      <w:r w:rsidR="248E6360">
        <w:t xml:space="preserve"> approaches to reconciling the two fields for symbolization.</w:t>
      </w:r>
      <w:r w:rsidR="5C766598">
        <w:t xml:space="preserve"> All of them require the use of your professional judgement</w:t>
      </w:r>
      <w:r w:rsidR="530AFE59">
        <w:t xml:space="preserve"> as a geologist.</w:t>
      </w:r>
      <w:commentRangeEnd w:id="77"/>
      <w:r w:rsidR="00D700CA">
        <w:rPr>
          <w:rStyle w:val="CommentReference"/>
        </w:rPr>
        <w:commentReference w:id="77"/>
      </w:r>
    </w:p>
    <w:p w14:paraId="3B800075" w14:textId="4EF68422" w:rsidR="000F14F0" w:rsidRDefault="18BF5E98" w:rsidP="61382C6B">
      <w:pPr>
        <w:pStyle w:val="ListParagraph"/>
      </w:pPr>
      <w:r>
        <w:t>M</w:t>
      </w:r>
      <w:r w:rsidR="414B31C7">
        <w:t xml:space="preserve">anually enter </w:t>
      </w:r>
      <w:r w:rsidR="636E4DEA">
        <w:t>[</w:t>
      </w:r>
      <w:proofErr w:type="spellStart"/>
      <w:r w:rsidR="414B31C7">
        <w:t>lith_prim</w:t>
      </w:r>
      <w:proofErr w:type="spellEnd"/>
      <w:r w:rsidR="4DD0A885">
        <w:t>]</w:t>
      </w:r>
      <w:r w:rsidR="414B31C7">
        <w:t xml:space="preserve"> values for all unverified well lithology records.</w:t>
      </w:r>
      <w:r w:rsidR="3B7FF95B">
        <w:t xml:space="preserve"> Note that this field can only hold 4 characters. Use the </w:t>
      </w:r>
      <w:hyperlink r:id="rId56" w:history="1">
        <w:r w:rsidR="3B7FF95B">
          <w:t>CWI “</w:t>
        </w:r>
        <w:proofErr w:type="spellStart"/>
        <w:r w:rsidR="3B7FF95B">
          <w:t>Lith_Code</w:t>
        </w:r>
        <w:proofErr w:type="spellEnd"/>
        <w:r w:rsidR="3B7FF95B" w:rsidRPr="61382C6B">
          <w:rPr>
            <w:rStyle w:val="Hyperlink"/>
          </w:rPr>
          <w:t>” as a guide.</w:t>
        </w:r>
      </w:hyperlink>
    </w:p>
    <w:p w14:paraId="68A15FE3" w14:textId="477EF0C9" w:rsidR="000F14F0" w:rsidRDefault="414B31C7" w:rsidP="61382C6B">
      <w:pPr>
        <w:pStyle w:val="ListParagraph"/>
      </w:pPr>
      <w:r w:rsidRPr="61382C6B">
        <w:t xml:space="preserve">Create a new interpreted lithology Text field </w:t>
      </w:r>
      <w:r w:rsidR="426410D3" w:rsidRPr="61382C6B">
        <w:t xml:space="preserve">with a length of 255 characters </w:t>
      </w:r>
      <w:r w:rsidRPr="61382C6B">
        <w:t>named “</w:t>
      </w:r>
      <w:proofErr w:type="spellStart"/>
      <w:r w:rsidRPr="61382C6B">
        <w:t>Interp_Lith</w:t>
      </w:r>
      <w:proofErr w:type="spellEnd"/>
      <w:r w:rsidRPr="61382C6B">
        <w:t xml:space="preserve">” and populate </w:t>
      </w:r>
      <w:r w:rsidR="38F03759" w:rsidRPr="61382C6B">
        <w:t>it</w:t>
      </w:r>
      <w:r w:rsidR="3F71587B" w:rsidRPr="61382C6B">
        <w:t xml:space="preserve"> according to your interpretation of [</w:t>
      </w:r>
      <w:proofErr w:type="spellStart"/>
      <w:r w:rsidR="3F71587B" w:rsidRPr="61382C6B">
        <w:t>lith_prim</w:t>
      </w:r>
      <w:proofErr w:type="spellEnd"/>
      <w:r w:rsidR="3F71587B" w:rsidRPr="61382C6B">
        <w:t>] and [</w:t>
      </w:r>
      <w:proofErr w:type="spellStart"/>
      <w:r w:rsidR="3F71587B" w:rsidRPr="61382C6B">
        <w:t>drllr_desc</w:t>
      </w:r>
      <w:proofErr w:type="spellEnd"/>
      <w:r w:rsidR="3F71587B" w:rsidRPr="61382C6B">
        <w:t>] field values.</w:t>
      </w:r>
    </w:p>
    <w:p w14:paraId="1E12C0AA" w14:textId="512CA434" w:rsidR="000F14F0" w:rsidRDefault="017AD0AE" w:rsidP="61382C6B">
      <w:pPr>
        <w:pStyle w:val="ListParagraph"/>
      </w:pPr>
      <w:r w:rsidRPr="61382C6B">
        <w:t>Use “Group Values” in the symbology menu to group similar lithologies.</w:t>
      </w:r>
    </w:p>
    <w:p w14:paraId="68EB105E" w14:textId="56D8E5B2" w:rsidR="000F14F0" w:rsidRDefault="520ADD39" w:rsidP="61382C6B">
      <w:pPr>
        <w:pStyle w:val="ListParagraph"/>
      </w:pPr>
      <w:r w:rsidRPr="61382C6B">
        <w:t>Open the Symbology menu for combined lithology “lixpy_2d_poly_prj” file</w:t>
      </w:r>
      <w:r w:rsidR="2628C32B" w:rsidRPr="61382C6B">
        <w:t>.</w:t>
      </w:r>
    </w:p>
    <w:p w14:paraId="09C25465" w14:textId="53E02045" w:rsidR="000F14F0" w:rsidRDefault="2628C32B" w:rsidP="61382C6B">
      <w:pPr>
        <w:pStyle w:val="ListParagraph"/>
      </w:pPr>
      <w:r w:rsidRPr="61382C6B">
        <w:t xml:space="preserve">Change Primary Symbology to Unique Values, and </w:t>
      </w:r>
      <w:r w:rsidR="5C9AB203" w:rsidRPr="61382C6B">
        <w:t xml:space="preserve">set </w:t>
      </w:r>
    </w:p>
    <w:p w14:paraId="25C6C8FC" w14:textId="5FEC8D1E" w:rsidR="000F14F0" w:rsidRDefault="2628C32B" w:rsidP="61382C6B">
      <w:pPr>
        <w:pStyle w:val="ListParagraph"/>
      </w:pPr>
      <w:r w:rsidRPr="61382C6B">
        <w:t>Field 1 to [</w:t>
      </w:r>
      <w:proofErr w:type="spellStart"/>
      <w:r>
        <w:t>lith_prim</w:t>
      </w:r>
      <w:proofErr w:type="spellEnd"/>
      <w:r>
        <w:t>]</w:t>
      </w:r>
    </w:p>
    <w:p w14:paraId="0B45D65E" w14:textId="27ECD053" w:rsidR="000F14F0" w:rsidRDefault="66BF315E" w:rsidP="61382C6B">
      <w:pPr>
        <w:pStyle w:val="ListParagraph"/>
      </w:pPr>
      <w:r w:rsidRPr="61382C6B">
        <w:t>Field 2 to [</w:t>
      </w:r>
      <w:proofErr w:type="spellStart"/>
      <w:r w:rsidRPr="61382C6B">
        <w:t>lith_sec</w:t>
      </w:r>
      <w:proofErr w:type="spellEnd"/>
      <w:r w:rsidRPr="61382C6B">
        <w:t>]</w:t>
      </w:r>
    </w:p>
    <w:p w14:paraId="4CBAAC2B" w14:textId="68DE5C6D" w:rsidR="000F14F0" w:rsidRDefault="66BF315E" w:rsidP="61382C6B">
      <w:pPr>
        <w:pStyle w:val="ListParagraph"/>
      </w:pPr>
      <w:r w:rsidRPr="61382C6B">
        <w:t>Field 3 to [</w:t>
      </w:r>
      <w:proofErr w:type="spellStart"/>
      <w:r w:rsidRPr="61382C6B">
        <w:t>drllr_desc</w:t>
      </w:r>
      <w:proofErr w:type="spellEnd"/>
      <w:r w:rsidRPr="61382C6B">
        <w:t>]</w:t>
      </w:r>
    </w:p>
    <w:p w14:paraId="168C965D" w14:textId="5CE5A0BE" w:rsidR="000F14F0" w:rsidRDefault="66BF315E" w:rsidP="61382C6B">
      <w:pPr>
        <w:pStyle w:val="ListParagraph"/>
      </w:pPr>
      <w:r w:rsidRPr="61382C6B">
        <w:t xml:space="preserve">Review the values in the symbol classes, and group </w:t>
      </w:r>
      <w:r w:rsidR="703F7A50" w:rsidRPr="61382C6B">
        <w:t xml:space="preserve">similar </w:t>
      </w:r>
      <w:r w:rsidR="6E652B02" w:rsidRPr="61382C6B">
        <w:t>values.</w:t>
      </w:r>
    </w:p>
    <w:p w14:paraId="15BEE6F5" w14:textId="47F6CE56" w:rsidR="000F14F0" w:rsidRDefault="6E652B02" w:rsidP="61382C6B">
      <w:r>
        <w:t>However you choose to reconcile the differing fields, make sure the Label for each symbol class is in clean</w:t>
      </w:r>
      <w:r w:rsidR="066AA356">
        <w:t xml:space="preserve"> and </w:t>
      </w:r>
      <w:proofErr w:type="spellStart"/>
      <w:proofErr w:type="gramStart"/>
      <w:r w:rsidR="066AA356">
        <w:t>concise.</w:t>
      </w:r>
      <w:r w:rsidR="008D5377">
        <w:t>Add</w:t>
      </w:r>
      <w:proofErr w:type="spellEnd"/>
      <w:proofErr w:type="gramEnd"/>
      <w:r w:rsidR="008D5377">
        <w:t xml:space="preserve"> the static water level elevations</w:t>
      </w:r>
    </w:p>
    <w:p w14:paraId="56EE7BEF" w14:textId="23FE7249" w:rsidR="008D5377" w:rsidRDefault="000F14F0" w:rsidP="007A4A32">
      <w:pPr>
        <w:pStyle w:val="ListParagraph"/>
        <w:numPr>
          <w:ilvl w:val="0"/>
          <w:numId w:val="20"/>
        </w:numPr>
      </w:pPr>
      <w:r>
        <w:t>A</w:t>
      </w:r>
      <w:r w:rsidR="008D5377">
        <w:t>dd</w:t>
      </w:r>
      <w:r w:rsidR="008D5377">
        <w:rPr>
          <w:spacing w:val="-8"/>
        </w:rPr>
        <w:t xml:space="preserve"> </w:t>
      </w:r>
      <w:r>
        <w:rPr>
          <w:spacing w:val="-8"/>
        </w:rPr>
        <w:t>“swl_2d_xsecview</w:t>
      </w:r>
      <w:r w:rsidR="00A907E4">
        <w:rPr>
          <w:spacing w:val="-8"/>
        </w:rPr>
        <w:t>_prj</w:t>
      </w:r>
      <w:r>
        <w:rPr>
          <w:spacing w:val="-8"/>
        </w:rPr>
        <w:t>”</w:t>
      </w:r>
      <w:r w:rsidR="008D5377">
        <w:t xml:space="preserve"> to</w:t>
      </w:r>
      <w:r w:rsidR="008D5377">
        <w:rPr>
          <w:spacing w:val="-8"/>
        </w:rPr>
        <w:t xml:space="preserve"> </w:t>
      </w:r>
      <w:r w:rsidR="008D5377">
        <w:t>the</w:t>
      </w:r>
      <w:r w:rsidR="008D5377">
        <w:rPr>
          <w:spacing w:val="-2"/>
        </w:rPr>
        <w:t xml:space="preserve"> </w:t>
      </w:r>
      <w:r w:rsidR="008D5377">
        <w:t>TOC</w:t>
      </w:r>
      <w:r w:rsidR="008D5377">
        <w:rPr>
          <w:spacing w:val="-10"/>
        </w:rPr>
        <w:t xml:space="preserve"> </w:t>
      </w:r>
      <w:r w:rsidR="008D5377">
        <w:t>in</w:t>
      </w:r>
      <w:r w:rsidR="008D5377">
        <w:rPr>
          <w:spacing w:val="-8"/>
        </w:rPr>
        <w:t xml:space="preserve"> </w:t>
      </w:r>
      <w:r w:rsidR="008D5377">
        <w:t>the</w:t>
      </w:r>
      <w:r w:rsidR="008D5377">
        <w:rPr>
          <w:spacing w:val="-2"/>
        </w:rPr>
        <w:t xml:space="preserve"> </w:t>
      </w:r>
      <w:r w:rsidR="008D5377">
        <w:t>“Cross Section</w:t>
      </w:r>
      <w:r>
        <w:t>” map view</w:t>
      </w:r>
      <w:r w:rsidR="008D5377">
        <w:t>.</w:t>
      </w:r>
    </w:p>
    <w:p w14:paraId="55D9A7F9" w14:textId="4ED82863" w:rsidR="00A907E4" w:rsidRDefault="008D5377" w:rsidP="007A4A32">
      <w:pPr>
        <w:pStyle w:val="ListParagraph"/>
        <w:numPr>
          <w:ilvl w:val="0"/>
          <w:numId w:val="20"/>
        </w:numPr>
      </w:pPr>
      <w:r>
        <w:t>Review</w:t>
      </w:r>
      <w:r>
        <w:rPr>
          <w:spacing w:val="-18"/>
        </w:rPr>
        <w:t xml:space="preserve"> </w:t>
      </w:r>
      <w:r>
        <w:t>these</w:t>
      </w:r>
      <w:r>
        <w:rPr>
          <w:spacing w:val="-2"/>
        </w:rPr>
        <w:t xml:space="preserve"> </w:t>
      </w:r>
      <w:r>
        <w:t>points to</w:t>
      </w:r>
      <w:r>
        <w:rPr>
          <w:spacing w:val="-8"/>
        </w:rPr>
        <w:t xml:space="preserve"> </w:t>
      </w:r>
      <w:r>
        <w:t>ensure</w:t>
      </w:r>
      <w:r>
        <w:rPr>
          <w:spacing w:val="14"/>
        </w:rPr>
        <w:t xml:space="preserve"> </w:t>
      </w:r>
      <w:r>
        <w:t>that</w:t>
      </w:r>
      <w:r>
        <w:rPr>
          <w:spacing w:val="-13"/>
        </w:rPr>
        <w:t xml:space="preserve"> </w:t>
      </w:r>
      <w:r>
        <w:t>they</w:t>
      </w:r>
      <w:r>
        <w:rPr>
          <w:spacing w:val="-8"/>
        </w:rPr>
        <w:t xml:space="preserve"> </w:t>
      </w:r>
      <w:r>
        <w:t>are</w:t>
      </w:r>
      <w:r>
        <w:rPr>
          <w:spacing w:val="-18"/>
        </w:rPr>
        <w:t xml:space="preserve"> </w:t>
      </w:r>
      <w:r>
        <w:t>overlapping</w:t>
      </w:r>
      <w:r w:rsidR="000F14F0">
        <w:t xml:space="preserve"> or slightly offset</w:t>
      </w:r>
      <w:r>
        <w:t xml:space="preserve"> with</w:t>
      </w:r>
      <w:r>
        <w:rPr>
          <w:spacing w:val="-8"/>
        </w:rPr>
        <w:t xml:space="preserve"> </w:t>
      </w:r>
      <w:r>
        <w:t>your</w:t>
      </w:r>
      <w:r>
        <w:rPr>
          <w:spacing w:val="15"/>
        </w:rPr>
        <w:t xml:space="preserve"> </w:t>
      </w:r>
      <w:r>
        <w:t>well</w:t>
      </w:r>
      <w:r>
        <w:rPr>
          <w:spacing w:val="-20"/>
        </w:rPr>
        <w:t xml:space="preserve"> </w:t>
      </w:r>
      <w:r>
        <w:t>sticks at the appropriate</w:t>
      </w:r>
      <w:r>
        <w:rPr>
          <w:spacing w:val="-1"/>
        </w:rPr>
        <w:t xml:space="preserve"> </w:t>
      </w:r>
      <w:r>
        <w:t>elevation.</w:t>
      </w:r>
    </w:p>
    <w:p w14:paraId="585B6C53" w14:textId="77777777" w:rsidR="008D5377" w:rsidRPr="00BF70AE" w:rsidRDefault="008D5377" w:rsidP="00DC3D39">
      <w:pPr>
        <w:pStyle w:val="Heading3"/>
      </w:pPr>
      <w:bookmarkStart w:id="78" w:name="Add_the_pump_setting_information"/>
      <w:bookmarkStart w:id="79" w:name="_Toc191454520"/>
      <w:bookmarkEnd w:id="78"/>
      <w:r>
        <w:t>Add the pump setting information</w:t>
      </w:r>
      <w:bookmarkEnd w:id="79"/>
    </w:p>
    <w:p w14:paraId="6B9FECA5" w14:textId="33D20DF1" w:rsidR="00BF70AE" w:rsidRDefault="00BF70AE" w:rsidP="007A4A32">
      <w:pPr>
        <w:pStyle w:val="ListParagraph"/>
        <w:numPr>
          <w:ilvl w:val="0"/>
          <w:numId w:val="15"/>
        </w:numPr>
      </w:pPr>
      <w:r>
        <w:t>Add</w:t>
      </w:r>
      <w:r>
        <w:rPr>
          <w:spacing w:val="-8"/>
        </w:rPr>
        <w:t xml:space="preserve"> “dpl_2d_xsecview</w:t>
      </w:r>
      <w:r w:rsidR="00A907E4">
        <w:rPr>
          <w:spacing w:val="-8"/>
        </w:rPr>
        <w:t>_prj</w:t>
      </w:r>
      <w:r>
        <w:rPr>
          <w:spacing w:val="-8"/>
        </w:rPr>
        <w:t>”</w:t>
      </w:r>
      <w:r>
        <w:t xml:space="preserve"> to</w:t>
      </w:r>
      <w:r>
        <w:rPr>
          <w:spacing w:val="-8"/>
        </w:rPr>
        <w:t xml:space="preserve"> </w:t>
      </w:r>
      <w:r>
        <w:t>the</w:t>
      </w:r>
      <w:r>
        <w:rPr>
          <w:spacing w:val="-2"/>
        </w:rPr>
        <w:t xml:space="preserve"> </w:t>
      </w:r>
      <w:r>
        <w:t>TOC</w:t>
      </w:r>
      <w:r>
        <w:rPr>
          <w:spacing w:val="-10"/>
        </w:rPr>
        <w:t xml:space="preserve"> </w:t>
      </w:r>
      <w:r>
        <w:t>in</w:t>
      </w:r>
      <w:r>
        <w:rPr>
          <w:spacing w:val="-8"/>
        </w:rPr>
        <w:t xml:space="preserve"> </w:t>
      </w:r>
      <w:r>
        <w:t>the</w:t>
      </w:r>
      <w:r>
        <w:rPr>
          <w:spacing w:val="-2"/>
        </w:rPr>
        <w:t xml:space="preserve"> </w:t>
      </w:r>
      <w:r>
        <w:t>“Cross Section” map view.</w:t>
      </w:r>
    </w:p>
    <w:p w14:paraId="71465C4A" w14:textId="77777777" w:rsidR="00BF70AE" w:rsidRDefault="00BF70AE" w:rsidP="007A4A32">
      <w:pPr>
        <w:pStyle w:val="ListParagraph"/>
        <w:numPr>
          <w:ilvl w:val="0"/>
          <w:numId w:val="15"/>
        </w:numPr>
      </w:pPr>
      <w:r>
        <w:t>Review</w:t>
      </w:r>
      <w:r>
        <w:rPr>
          <w:spacing w:val="-18"/>
        </w:rPr>
        <w:t xml:space="preserve"> </w:t>
      </w:r>
      <w:r>
        <w:t>these</w:t>
      </w:r>
      <w:r>
        <w:rPr>
          <w:spacing w:val="-2"/>
        </w:rPr>
        <w:t xml:space="preserve"> </w:t>
      </w:r>
      <w:r>
        <w:t>points to</w:t>
      </w:r>
      <w:r>
        <w:rPr>
          <w:spacing w:val="-8"/>
        </w:rPr>
        <w:t xml:space="preserve"> </w:t>
      </w:r>
      <w:r>
        <w:t>ensure</w:t>
      </w:r>
      <w:r>
        <w:rPr>
          <w:spacing w:val="14"/>
        </w:rPr>
        <w:t xml:space="preserve"> </w:t>
      </w:r>
      <w:r>
        <w:t>that</w:t>
      </w:r>
      <w:r>
        <w:rPr>
          <w:spacing w:val="-13"/>
        </w:rPr>
        <w:t xml:space="preserve"> </w:t>
      </w:r>
      <w:r>
        <w:t>they</w:t>
      </w:r>
      <w:r>
        <w:rPr>
          <w:spacing w:val="-8"/>
        </w:rPr>
        <w:t xml:space="preserve"> </w:t>
      </w:r>
      <w:r>
        <w:t>are</w:t>
      </w:r>
      <w:r>
        <w:rPr>
          <w:spacing w:val="-18"/>
        </w:rPr>
        <w:t xml:space="preserve"> </w:t>
      </w:r>
      <w:r>
        <w:t>overlapping or slightly offset with</w:t>
      </w:r>
      <w:r>
        <w:rPr>
          <w:spacing w:val="-8"/>
        </w:rPr>
        <w:t xml:space="preserve"> </w:t>
      </w:r>
      <w:r>
        <w:t>your</w:t>
      </w:r>
      <w:r>
        <w:rPr>
          <w:spacing w:val="15"/>
        </w:rPr>
        <w:t xml:space="preserve"> </w:t>
      </w:r>
      <w:r>
        <w:t>well</w:t>
      </w:r>
      <w:r>
        <w:rPr>
          <w:spacing w:val="-20"/>
        </w:rPr>
        <w:t xml:space="preserve"> </w:t>
      </w:r>
      <w:r>
        <w:t>sticks at the appropriate</w:t>
      </w:r>
      <w:r>
        <w:rPr>
          <w:spacing w:val="-1"/>
        </w:rPr>
        <w:t xml:space="preserve"> </w:t>
      </w:r>
      <w:r>
        <w:t>elevation.</w:t>
      </w:r>
    </w:p>
    <w:p w14:paraId="5F4DA5A2" w14:textId="77777777" w:rsidR="008D5377" w:rsidRDefault="008D5377" w:rsidP="00DC3D39">
      <w:pPr>
        <w:pStyle w:val="Heading3"/>
      </w:pPr>
      <w:bookmarkStart w:id="80" w:name="Create_polylines_or_polygons_to_illustra"/>
      <w:bookmarkStart w:id="81" w:name="_Toc191454521"/>
      <w:bookmarkEnd w:id="80"/>
      <w:r>
        <w:t>Create</w:t>
      </w:r>
      <w:r>
        <w:rPr>
          <w:spacing w:val="43"/>
        </w:rPr>
        <w:t xml:space="preserve"> </w:t>
      </w:r>
      <w:r>
        <w:t>polylines</w:t>
      </w:r>
      <w:r>
        <w:rPr>
          <w:spacing w:val="10"/>
        </w:rPr>
        <w:t xml:space="preserve"> </w:t>
      </w:r>
      <w:r w:rsidRPr="00DC3D39">
        <w:t>or</w:t>
      </w:r>
      <w:r>
        <w:rPr>
          <w:spacing w:val="28"/>
        </w:rPr>
        <w:t xml:space="preserve"> </w:t>
      </w:r>
      <w:r>
        <w:t>polygons</w:t>
      </w:r>
      <w:r>
        <w:rPr>
          <w:spacing w:val="10"/>
        </w:rPr>
        <w:t xml:space="preserve"> </w:t>
      </w:r>
      <w:r>
        <w:t>to</w:t>
      </w:r>
      <w:r>
        <w:rPr>
          <w:spacing w:val="30"/>
        </w:rPr>
        <w:t xml:space="preserve"> </w:t>
      </w:r>
      <w:r>
        <w:t>illustrate</w:t>
      </w:r>
      <w:r>
        <w:rPr>
          <w:spacing w:val="18"/>
        </w:rPr>
        <w:t xml:space="preserve"> </w:t>
      </w:r>
      <w:r>
        <w:rPr>
          <w:spacing w:val="-2"/>
        </w:rPr>
        <w:t>lithology</w:t>
      </w:r>
      <w:bookmarkEnd w:id="81"/>
    </w:p>
    <w:p w14:paraId="276618A4" w14:textId="77777777" w:rsidR="00192C06" w:rsidRDefault="008D5377" w:rsidP="00192C06">
      <w:pPr>
        <w:pStyle w:val="BodyText"/>
        <w:spacing w:before="29" w:line="237" w:lineRule="auto"/>
        <w:ind w:left="120" w:right="965"/>
      </w:pPr>
      <w:r>
        <w:t>In</w:t>
      </w:r>
      <w:r>
        <w:rPr>
          <w:spacing w:val="-7"/>
        </w:rPr>
        <w:t xml:space="preserve"> </w:t>
      </w:r>
      <w:r>
        <w:t>addition</w:t>
      </w:r>
      <w:r>
        <w:rPr>
          <w:spacing w:val="-7"/>
        </w:rPr>
        <w:t xml:space="preserve"> </w:t>
      </w:r>
      <w:r>
        <w:t>to</w:t>
      </w:r>
      <w:r>
        <w:rPr>
          <w:spacing w:val="-7"/>
        </w:rPr>
        <w:t xml:space="preserve"> </w:t>
      </w:r>
      <w:r>
        <w:t>viewing the</w:t>
      </w:r>
      <w:r>
        <w:rPr>
          <w:spacing w:val="-1"/>
        </w:rPr>
        <w:t xml:space="preserve"> </w:t>
      </w:r>
      <w:r>
        <w:t>lithology in</w:t>
      </w:r>
      <w:r>
        <w:rPr>
          <w:spacing w:val="-7"/>
        </w:rPr>
        <w:t xml:space="preserve"> </w:t>
      </w:r>
      <w:r>
        <w:t>a well,</w:t>
      </w:r>
      <w:r>
        <w:rPr>
          <w:spacing w:val="-9"/>
        </w:rPr>
        <w:t xml:space="preserve"> </w:t>
      </w:r>
      <w:r>
        <w:t>you may</w:t>
      </w:r>
      <w:r>
        <w:rPr>
          <w:spacing w:val="-7"/>
        </w:rPr>
        <w:t xml:space="preserve"> </w:t>
      </w:r>
      <w:r>
        <w:t>also want</w:t>
      </w:r>
      <w:r>
        <w:rPr>
          <w:spacing w:val="-12"/>
        </w:rPr>
        <w:t xml:space="preserve"> </w:t>
      </w:r>
      <w:r>
        <w:t>to</w:t>
      </w:r>
      <w:r>
        <w:rPr>
          <w:spacing w:val="-7"/>
        </w:rPr>
        <w:t xml:space="preserve"> depict surface waterbodies, or to </w:t>
      </w:r>
      <w:r>
        <w:t>connect the</w:t>
      </w:r>
      <w:r>
        <w:rPr>
          <w:spacing w:val="-1"/>
        </w:rPr>
        <w:t xml:space="preserve"> </w:t>
      </w:r>
      <w:r>
        <w:t>sand</w:t>
      </w:r>
      <w:r>
        <w:rPr>
          <w:spacing w:val="-7"/>
        </w:rPr>
        <w:t xml:space="preserve"> </w:t>
      </w:r>
      <w:r>
        <w:t>or clay</w:t>
      </w:r>
      <w:r>
        <w:rPr>
          <w:spacing w:val="-7"/>
        </w:rPr>
        <w:t xml:space="preserve"> </w:t>
      </w:r>
      <w:r>
        <w:t>layers using</w:t>
      </w:r>
      <w:r>
        <w:rPr>
          <w:spacing w:val="28"/>
        </w:rPr>
        <w:t xml:space="preserve"> </w:t>
      </w:r>
      <w:r>
        <w:t>lines</w:t>
      </w:r>
      <w:r>
        <w:rPr>
          <w:spacing w:val="-6"/>
        </w:rPr>
        <w:t xml:space="preserve"> </w:t>
      </w:r>
      <w:r>
        <w:t xml:space="preserve">or polygons. </w:t>
      </w:r>
    </w:p>
    <w:p w14:paraId="3E8CE98E" w14:textId="6CDA8650" w:rsidR="008D5377" w:rsidRPr="00192C06" w:rsidRDefault="008D5377" w:rsidP="007A4A32">
      <w:pPr>
        <w:pStyle w:val="BodyText"/>
        <w:numPr>
          <w:ilvl w:val="0"/>
          <w:numId w:val="21"/>
        </w:numPr>
        <w:spacing w:before="29" w:line="237" w:lineRule="auto"/>
        <w:ind w:right="965"/>
      </w:pPr>
      <w:r>
        <w:t>Create</w:t>
      </w:r>
      <w:r>
        <w:rPr>
          <w:spacing w:val="-15"/>
        </w:rPr>
        <w:t xml:space="preserve"> </w:t>
      </w:r>
      <w:r w:rsidR="00192C06">
        <w:rPr>
          <w:spacing w:val="-15"/>
        </w:rPr>
        <w:t xml:space="preserve">a new </w:t>
      </w:r>
      <w:r>
        <w:t>line or polygon</w:t>
      </w:r>
      <w:r w:rsidR="00192C06">
        <w:t xml:space="preserve"> Feature Class in your project geodatabase</w:t>
      </w:r>
      <w:r>
        <w:t>.</w:t>
      </w:r>
      <w:r>
        <w:rPr>
          <w:spacing w:val="-2"/>
        </w:rPr>
        <w:t xml:space="preserve"> </w:t>
      </w:r>
      <w:r>
        <w:t>Add the new file(s) to the Cross Section View</w:t>
      </w:r>
      <w:r>
        <w:rPr>
          <w:spacing w:val="-12"/>
        </w:rPr>
        <w:t xml:space="preserve"> </w:t>
      </w:r>
      <w:r w:rsidR="00192C06">
        <w:t>map</w:t>
      </w:r>
      <w:r>
        <w:rPr>
          <w:spacing w:val="-7"/>
        </w:rPr>
        <w:t xml:space="preserve"> </w:t>
      </w:r>
      <w:r>
        <w:t>frame and digitize</w:t>
      </w:r>
      <w:r>
        <w:rPr>
          <w:spacing w:val="-12"/>
        </w:rPr>
        <w:t xml:space="preserve"> </w:t>
      </w:r>
      <w:r>
        <w:t>lines or polygons</w:t>
      </w:r>
      <w:r>
        <w:rPr>
          <w:spacing w:val="37"/>
        </w:rPr>
        <w:t xml:space="preserve"> </w:t>
      </w:r>
      <w:r>
        <w:t>as</w:t>
      </w:r>
      <w:r>
        <w:rPr>
          <w:spacing w:val="-2"/>
        </w:rPr>
        <w:t xml:space="preserve"> </w:t>
      </w:r>
      <w:r>
        <w:t>needed.</w:t>
      </w:r>
    </w:p>
    <w:p w14:paraId="6A9F9679" w14:textId="77777777" w:rsidR="00192C06" w:rsidRPr="00D34974" w:rsidRDefault="00192C06" w:rsidP="00192C06">
      <w:pPr>
        <w:pStyle w:val="BodyText"/>
        <w:spacing w:before="29" w:line="237" w:lineRule="auto"/>
        <w:ind w:left="480" w:right="965"/>
      </w:pPr>
    </w:p>
    <w:p w14:paraId="044D470C" w14:textId="77777777" w:rsidR="008D5377" w:rsidRDefault="008D5377" w:rsidP="008D5377">
      <w:pPr>
        <w:pStyle w:val="BodyText"/>
        <w:spacing w:before="29" w:line="237" w:lineRule="auto"/>
        <w:ind w:left="120" w:right="965"/>
      </w:pPr>
      <w:r>
        <w:t>Examples</w:t>
      </w:r>
      <w:r>
        <w:rPr>
          <w:spacing w:val="-2"/>
        </w:rPr>
        <w:t xml:space="preserve"> </w:t>
      </w:r>
      <w:r>
        <w:t>of how lines and</w:t>
      </w:r>
      <w:r>
        <w:rPr>
          <w:spacing w:val="-13"/>
        </w:rPr>
        <w:t xml:space="preserve"> </w:t>
      </w:r>
      <w:r>
        <w:t>polygons</w:t>
      </w:r>
      <w:r>
        <w:rPr>
          <w:spacing w:val="-9"/>
        </w:rPr>
        <w:t xml:space="preserve"> </w:t>
      </w:r>
      <w:r>
        <w:t>can</w:t>
      </w:r>
      <w:r>
        <w:rPr>
          <w:spacing w:val="-13"/>
        </w:rPr>
        <w:t xml:space="preserve"> </w:t>
      </w:r>
      <w:r>
        <w:t>be</w:t>
      </w:r>
      <w:r>
        <w:rPr>
          <w:spacing w:val="-8"/>
        </w:rPr>
        <w:t xml:space="preserve"> </w:t>
      </w:r>
      <w:r>
        <w:t>used to</w:t>
      </w:r>
      <w:r>
        <w:rPr>
          <w:spacing w:val="-12"/>
        </w:rPr>
        <w:t xml:space="preserve"> </w:t>
      </w:r>
      <w:r>
        <w:t>illustrate</w:t>
      </w:r>
      <w:r>
        <w:rPr>
          <w:spacing w:val="-8"/>
        </w:rPr>
        <w:t xml:space="preserve"> </w:t>
      </w:r>
      <w:r>
        <w:t>subsurface</w:t>
      </w:r>
      <w:r>
        <w:rPr>
          <w:spacing w:val="-9"/>
        </w:rPr>
        <w:t xml:space="preserve"> </w:t>
      </w:r>
      <w:r>
        <w:t>lithology are</w:t>
      </w:r>
      <w:r>
        <w:rPr>
          <w:spacing w:val="-18"/>
        </w:rPr>
        <w:t xml:space="preserve"> </w:t>
      </w:r>
      <w:r>
        <w:t>shown</w:t>
      </w:r>
      <w:r>
        <w:rPr>
          <w:spacing w:val="1"/>
        </w:rPr>
        <w:t xml:space="preserve"> </w:t>
      </w:r>
      <w:r>
        <w:rPr>
          <w:spacing w:val="-2"/>
        </w:rPr>
        <w:t>below.</w:t>
      </w:r>
    </w:p>
    <w:p w14:paraId="23AB516E" w14:textId="77777777" w:rsidR="008D5377" w:rsidRDefault="008D5377" w:rsidP="008D5377">
      <w:pPr>
        <w:pStyle w:val="BodyText"/>
        <w:spacing w:before="6"/>
        <w:ind w:left="0"/>
        <w:rPr>
          <w:sz w:val="4"/>
        </w:rPr>
      </w:pPr>
      <w:r>
        <w:rPr>
          <w:noProof/>
        </w:rPr>
        <w:lastRenderedPageBreak/>
        <w:drawing>
          <wp:anchor distT="0" distB="0" distL="0" distR="0" simplePos="0" relativeHeight="251658240" behindDoc="0" locked="0" layoutInCell="1" allowOverlap="1" wp14:anchorId="53831C90" wp14:editId="67EBB3DA">
            <wp:simplePos x="0" y="0"/>
            <wp:positionH relativeFrom="page">
              <wp:posOffset>1657350</wp:posOffset>
            </wp:positionH>
            <wp:positionV relativeFrom="paragraph">
              <wp:posOffset>50210</wp:posOffset>
            </wp:positionV>
            <wp:extent cx="1856848" cy="2517648"/>
            <wp:effectExtent l="0" t="0" r="0" b="0"/>
            <wp:wrapTopAndBottom/>
            <wp:docPr id="15" name="Picture 15" descr="Cross section example with lithology illustrated with a poly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3.jpeg"/>
                    <pic:cNvPicPr/>
                  </pic:nvPicPr>
                  <pic:blipFill>
                    <a:blip r:embed="rId57" cstate="print"/>
                    <a:stretch>
                      <a:fillRect/>
                    </a:stretch>
                  </pic:blipFill>
                  <pic:spPr>
                    <a:xfrm>
                      <a:off x="0" y="0"/>
                      <a:ext cx="1856848" cy="2517648"/>
                    </a:xfrm>
                    <a:prstGeom prst="rect">
                      <a:avLst/>
                    </a:prstGeom>
                  </pic:spPr>
                </pic:pic>
              </a:graphicData>
            </a:graphic>
          </wp:anchor>
        </w:drawing>
      </w:r>
      <w:r>
        <w:rPr>
          <w:noProof/>
        </w:rPr>
        <w:drawing>
          <wp:anchor distT="0" distB="0" distL="0" distR="0" simplePos="0" relativeHeight="251658241" behindDoc="0" locked="0" layoutInCell="1" allowOverlap="1" wp14:anchorId="585F8F7B" wp14:editId="651040FE">
            <wp:simplePos x="0" y="0"/>
            <wp:positionH relativeFrom="page">
              <wp:posOffset>3657600</wp:posOffset>
            </wp:positionH>
            <wp:positionV relativeFrom="paragraph">
              <wp:posOffset>252434</wp:posOffset>
            </wp:positionV>
            <wp:extent cx="1851184" cy="2129790"/>
            <wp:effectExtent l="0" t="0" r="0" b="0"/>
            <wp:wrapTopAndBottom/>
            <wp:docPr id="17" name="Picture 17" descr="Cross section illustrated with both lithology lines and polyg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4.jpeg"/>
                    <pic:cNvPicPr/>
                  </pic:nvPicPr>
                  <pic:blipFill>
                    <a:blip r:embed="rId58" cstate="print"/>
                    <a:stretch>
                      <a:fillRect/>
                    </a:stretch>
                  </pic:blipFill>
                  <pic:spPr>
                    <a:xfrm>
                      <a:off x="0" y="0"/>
                      <a:ext cx="1851184" cy="2129790"/>
                    </a:xfrm>
                    <a:prstGeom prst="rect">
                      <a:avLst/>
                    </a:prstGeom>
                  </pic:spPr>
                </pic:pic>
              </a:graphicData>
            </a:graphic>
          </wp:anchor>
        </w:drawing>
      </w:r>
    </w:p>
    <w:p w14:paraId="7E5FBA08" w14:textId="77777777" w:rsidR="008D5377" w:rsidRDefault="008D5377" w:rsidP="008D5377">
      <w:pPr>
        <w:pStyle w:val="BodyText"/>
        <w:spacing w:before="6"/>
        <w:ind w:left="0"/>
        <w:rPr>
          <w:sz w:val="15"/>
        </w:rPr>
      </w:pPr>
    </w:p>
    <w:p w14:paraId="3970B347" w14:textId="77777777" w:rsidR="008D5377" w:rsidRDefault="008D5377" w:rsidP="009F593A">
      <w:pPr>
        <w:pStyle w:val="Heading4"/>
      </w:pPr>
      <w:r w:rsidRPr="009F593A">
        <w:t>Caution</w:t>
      </w:r>
      <w:r>
        <w:t>!</w:t>
      </w:r>
    </w:p>
    <w:p w14:paraId="339A73B3" w14:textId="77777777" w:rsidR="008D5377" w:rsidRDefault="008D5377" w:rsidP="008D5377">
      <w:pPr>
        <w:pStyle w:val="BodyText"/>
        <w:spacing w:before="7"/>
        <w:ind w:left="0"/>
        <w:rPr>
          <w:b/>
          <w:sz w:val="21"/>
        </w:rPr>
      </w:pPr>
    </w:p>
    <w:p w14:paraId="475569C0" w14:textId="69C00907" w:rsidR="008D5377" w:rsidRDefault="008D5377" w:rsidP="007A4A32">
      <w:pPr>
        <w:pStyle w:val="ListParagraph"/>
        <w:widowControl w:val="0"/>
        <w:numPr>
          <w:ilvl w:val="1"/>
          <w:numId w:val="15"/>
        </w:numPr>
        <w:tabs>
          <w:tab w:val="left" w:pos="840"/>
          <w:tab w:val="left" w:pos="841"/>
        </w:tabs>
        <w:autoSpaceDE w:val="0"/>
        <w:autoSpaceDN w:val="0"/>
        <w:spacing w:before="0" w:after="0" w:line="242" w:lineRule="auto"/>
        <w:ind w:right="1126"/>
        <w:contextualSpacing w:val="0"/>
      </w:pPr>
      <w:r>
        <w:t>Sometimes well sticks overlap. To move them, open an Edit session for lixpy</w:t>
      </w:r>
      <w:r w:rsidR="009F593A">
        <w:t>s_2d_poly</w:t>
      </w:r>
      <w:r>
        <w:t xml:space="preserve"> in cross section view, select by</w:t>
      </w:r>
      <w:r w:rsidR="009F593A">
        <w:t xml:space="preserve"> RELATEID</w:t>
      </w:r>
      <w:r>
        <w:t xml:space="preserve">, then drag to the side with the editor tool and save your edits. Create annotation indicating which well was moved. </w:t>
      </w:r>
    </w:p>
    <w:p w14:paraId="32C6CEC8" w14:textId="77777777" w:rsidR="008D5377" w:rsidRDefault="008D5377" w:rsidP="007A4A32">
      <w:pPr>
        <w:pStyle w:val="ListParagraph"/>
        <w:widowControl w:val="0"/>
        <w:numPr>
          <w:ilvl w:val="1"/>
          <w:numId w:val="15"/>
        </w:numPr>
        <w:tabs>
          <w:tab w:val="left" w:pos="840"/>
          <w:tab w:val="left" w:pos="841"/>
        </w:tabs>
        <w:autoSpaceDE w:val="0"/>
        <w:autoSpaceDN w:val="0"/>
        <w:spacing w:before="0" w:after="0" w:line="242" w:lineRule="auto"/>
        <w:ind w:right="1126"/>
        <w:contextualSpacing w:val="0"/>
      </w:pPr>
      <w:r>
        <w:t>Lines</w:t>
      </w:r>
      <w:r>
        <w:rPr>
          <w:spacing w:val="-12"/>
        </w:rPr>
        <w:t xml:space="preserve"> </w:t>
      </w:r>
      <w:r>
        <w:t>connecting lithology in</w:t>
      </w:r>
      <w:r>
        <w:rPr>
          <w:spacing w:val="-10"/>
        </w:rPr>
        <w:t xml:space="preserve"> </w:t>
      </w:r>
      <w:r>
        <w:t>the</w:t>
      </w:r>
      <w:r>
        <w:rPr>
          <w:spacing w:val="-5"/>
        </w:rPr>
        <w:t xml:space="preserve"> </w:t>
      </w:r>
      <w:r>
        <w:t>wells should be</w:t>
      </w:r>
      <w:r>
        <w:rPr>
          <w:spacing w:val="-5"/>
        </w:rPr>
        <w:t xml:space="preserve"> </w:t>
      </w:r>
      <w:r>
        <w:t>dashed when</w:t>
      </w:r>
      <w:r>
        <w:rPr>
          <w:spacing w:val="-10"/>
        </w:rPr>
        <w:t xml:space="preserve"> </w:t>
      </w:r>
      <w:r>
        <w:t>the</w:t>
      </w:r>
      <w:r>
        <w:rPr>
          <w:spacing w:val="-5"/>
        </w:rPr>
        <w:t xml:space="preserve"> </w:t>
      </w:r>
      <w:r>
        <w:t>lithology</w:t>
      </w:r>
      <w:r>
        <w:rPr>
          <w:spacing w:val="-10"/>
        </w:rPr>
        <w:t xml:space="preserve"> </w:t>
      </w:r>
      <w:r>
        <w:t>between</w:t>
      </w:r>
      <w:r>
        <w:rPr>
          <w:spacing w:val="-10"/>
        </w:rPr>
        <w:t xml:space="preserve"> </w:t>
      </w:r>
      <w:r>
        <w:t>the wells is not clearly known.</w:t>
      </w:r>
    </w:p>
    <w:p w14:paraId="0FF794F1" w14:textId="2B8472BB" w:rsidR="008D5377" w:rsidRDefault="008D5377" w:rsidP="007A4A32">
      <w:pPr>
        <w:pStyle w:val="ListParagraph"/>
        <w:widowControl w:val="0"/>
        <w:numPr>
          <w:ilvl w:val="1"/>
          <w:numId w:val="15"/>
        </w:numPr>
        <w:tabs>
          <w:tab w:val="left" w:pos="840"/>
          <w:tab w:val="left" w:pos="841"/>
        </w:tabs>
        <w:autoSpaceDE w:val="0"/>
        <w:autoSpaceDN w:val="0"/>
        <w:spacing w:before="10" w:after="0" w:line="235" w:lineRule="auto"/>
        <w:ind w:right="913"/>
        <w:contextualSpacing w:val="0"/>
      </w:pPr>
      <w:r>
        <w:t>Connecting the dots is</w:t>
      </w:r>
      <w:r>
        <w:rPr>
          <w:spacing w:val="-7"/>
        </w:rPr>
        <w:t xml:space="preserve"> </w:t>
      </w:r>
      <w:r>
        <w:t>not as easy</w:t>
      </w:r>
      <w:r>
        <w:rPr>
          <w:spacing w:val="-5"/>
        </w:rPr>
        <w:t xml:space="preserve"> </w:t>
      </w:r>
      <w:r>
        <w:t>as</w:t>
      </w:r>
      <w:r>
        <w:rPr>
          <w:spacing w:val="-7"/>
        </w:rPr>
        <w:t xml:space="preserve"> </w:t>
      </w:r>
      <w:r>
        <w:t>one might think. Geologic</w:t>
      </w:r>
      <w:r>
        <w:rPr>
          <w:spacing w:val="-15"/>
        </w:rPr>
        <w:t xml:space="preserve"> </w:t>
      </w:r>
      <w:r>
        <w:t>processes that would</w:t>
      </w:r>
      <w:r>
        <w:rPr>
          <w:spacing w:val="-5"/>
        </w:rPr>
        <w:t xml:space="preserve"> </w:t>
      </w:r>
      <w:r>
        <w:t>have deposited or</w:t>
      </w:r>
      <w:r>
        <w:rPr>
          <w:spacing w:val="-3"/>
        </w:rPr>
        <w:t xml:space="preserve"> </w:t>
      </w:r>
      <w:r>
        <w:t>formed</w:t>
      </w:r>
      <w:r>
        <w:rPr>
          <w:spacing w:val="-11"/>
        </w:rPr>
        <w:t xml:space="preserve"> </w:t>
      </w:r>
      <w:r>
        <w:t>the</w:t>
      </w:r>
      <w:r>
        <w:rPr>
          <w:spacing w:val="-5"/>
        </w:rPr>
        <w:t xml:space="preserve"> </w:t>
      </w:r>
      <w:r>
        <w:t>lithologic</w:t>
      </w:r>
      <w:r>
        <w:rPr>
          <w:spacing w:val="11"/>
        </w:rPr>
        <w:t xml:space="preserve"> </w:t>
      </w:r>
      <w:r>
        <w:t>layers</w:t>
      </w:r>
      <w:r>
        <w:rPr>
          <w:spacing w:val="-13"/>
        </w:rPr>
        <w:t xml:space="preserve"> </w:t>
      </w:r>
      <w:r>
        <w:t>at</w:t>
      </w:r>
      <w:r>
        <w:rPr>
          <w:spacing w:val="-13"/>
        </w:rPr>
        <w:t xml:space="preserve"> </w:t>
      </w:r>
      <w:r>
        <w:t>this</w:t>
      </w:r>
      <w:r>
        <w:rPr>
          <w:spacing w:val="-12"/>
        </w:rPr>
        <w:t xml:space="preserve"> </w:t>
      </w:r>
      <w:r>
        <w:t>site</w:t>
      </w:r>
      <w:r>
        <w:rPr>
          <w:spacing w:val="-5"/>
        </w:rPr>
        <w:t xml:space="preserve"> </w:t>
      </w:r>
      <w:r>
        <w:t>will inform how</w:t>
      </w:r>
      <w:r>
        <w:rPr>
          <w:spacing w:val="-5"/>
        </w:rPr>
        <w:t xml:space="preserve"> </w:t>
      </w:r>
      <w:r>
        <w:t>you illustrate</w:t>
      </w:r>
      <w:r>
        <w:rPr>
          <w:spacing w:val="-18"/>
        </w:rPr>
        <w:t xml:space="preserve"> </w:t>
      </w:r>
      <w:r>
        <w:t>the</w:t>
      </w:r>
      <w:r>
        <w:rPr>
          <w:spacing w:val="-5"/>
        </w:rPr>
        <w:t xml:space="preserve"> </w:t>
      </w:r>
      <w:r w:rsidR="00B40EAF">
        <w:t>cross-section</w:t>
      </w:r>
      <w:r>
        <w:rPr>
          <w:spacing w:val="-7"/>
        </w:rPr>
        <w:t xml:space="preserve"> </w:t>
      </w:r>
      <w:r>
        <w:t>lines.</w:t>
      </w:r>
    </w:p>
    <w:p w14:paraId="2819A390" w14:textId="77777777" w:rsidR="008D5377" w:rsidRDefault="008D5377" w:rsidP="007A4A32">
      <w:pPr>
        <w:pStyle w:val="ListParagraph"/>
        <w:widowControl w:val="0"/>
        <w:numPr>
          <w:ilvl w:val="1"/>
          <w:numId w:val="15"/>
        </w:numPr>
        <w:tabs>
          <w:tab w:val="left" w:pos="840"/>
          <w:tab w:val="left" w:pos="841"/>
        </w:tabs>
        <w:autoSpaceDE w:val="0"/>
        <w:autoSpaceDN w:val="0"/>
        <w:spacing w:before="11" w:after="0"/>
        <w:ind w:right="724"/>
        <w:contextualSpacing w:val="0"/>
      </w:pPr>
      <w:r>
        <w:t>In the State</w:t>
      </w:r>
      <w:r>
        <w:rPr>
          <w:spacing w:val="-9"/>
        </w:rPr>
        <w:t xml:space="preserve"> </w:t>
      </w:r>
      <w:r>
        <w:t>of Minnesota, all cross section that</w:t>
      </w:r>
      <w:r>
        <w:rPr>
          <w:spacing w:val="-3"/>
        </w:rPr>
        <w:t xml:space="preserve"> </w:t>
      </w:r>
      <w:r>
        <w:t>include</w:t>
      </w:r>
      <w:r>
        <w:rPr>
          <w:spacing w:val="32"/>
        </w:rPr>
        <w:t xml:space="preserve"> </w:t>
      </w:r>
      <w:r>
        <w:t>geologic</w:t>
      </w:r>
      <w:r>
        <w:rPr>
          <w:spacing w:val="-8"/>
        </w:rPr>
        <w:t xml:space="preserve"> </w:t>
      </w:r>
      <w:r>
        <w:t>or hydrogeologic interpretations</w:t>
      </w:r>
      <w:r>
        <w:rPr>
          <w:spacing w:val="-26"/>
        </w:rPr>
        <w:t xml:space="preserve"> </w:t>
      </w:r>
      <w:r>
        <w:t>are</w:t>
      </w:r>
      <w:r>
        <w:rPr>
          <w:spacing w:val="-6"/>
        </w:rPr>
        <w:t xml:space="preserve"> </w:t>
      </w:r>
      <w:r>
        <w:t>required</w:t>
      </w:r>
      <w:r>
        <w:rPr>
          <w:spacing w:val="-11"/>
        </w:rPr>
        <w:t xml:space="preserve"> </w:t>
      </w:r>
      <w:r>
        <w:t>to</w:t>
      </w:r>
      <w:r>
        <w:rPr>
          <w:spacing w:val="-11"/>
        </w:rPr>
        <w:t xml:space="preserve"> </w:t>
      </w:r>
      <w:r>
        <w:t>be</w:t>
      </w:r>
      <w:r>
        <w:rPr>
          <w:spacing w:val="-5"/>
        </w:rPr>
        <w:t xml:space="preserve"> </w:t>
      </w:r>
      <w:r>
        <w:t>developed under</w:t>
      </w:r>
      <w:r>
        <w:rPr>
          <w:spacing w:val="-3"/>
        </w:rPr>
        <w:t xml:space="preserve"> </w:t>
      </w:r>
      <w:r>
        <w:t>a</w:t>
      </w:r>
      <w:r>
        <w:rPr>
          <w:spacing w:val="-1"/>
        </w:rPr>
        <w:t xml:space="preserve"> </w:t>
      </w:r>
      <w:r>
        <w:t>licensed Professional Geoscientist (PG).</w:t>
      </w:r>
    </w:p>
    <w:p w14:paraId="2911342C" w14:textId="77777777" w:rsidR="008D5377" w:rsidRDefault="008D5377" w:rsidP="003A5634">
      <w:pPr>
        <w:pStyle w:val="Heading3"/>
      </w:pPr>
      <w:bookmarkStart w:id="82" w:name="Format_gridlines_and_axes"/>
      <w:bookmarkStart w:id="83" w:name="Format_the_legend"/>
      <w:bookmarkStart w:id="84" w:name="_Toc191454522"/>
      <w:bookmarkEnd w:id="82"/>
      <w:bookmarkEnd w:id="83"/>
      <w:r>
        <w:t>Format</w:t>
      </w:r>
      <w:r>
        <w:rPr>
          <w:spacing w:val="38"/>
        </w:rPr>
        <w:t xml:space="preserve"> </w:t>
      </w:r>
      <w:r>
        <w:t>the</w:t>
      </w:r>
      <w:r>
        <w:rPr>
          <w:spacing w:val="5"/>
        </w:rPr>
        <w:t xml:space="preserve"> </w:t>
      </w:r>
      <w:r>
        <w:rPr>
          <w:spacing w:val="-2"/>
        </w:rPr>
        <w:t>legend</w:t>
      </w:r>
      <w:bookmarkEnd w:id="84"/>
    </w:p>
    <w:p w14:paraId="140B524E" w14:textId="563F7568" w:rsidR="008D5377" w:rsidRDefault="008D5377" w:rsidP="008D5377">
      <w:pPr>
        <w:pStyle w:val="BodyText"/>
        <w:spacing w:before="28" w:line="264" w:lineRule="auto"/>
        <w:ind w:left="120" w:right="457"/>
      </w:pPr>
      <w:r>
        <w:t>Remember</w:t>
      </w:r>
      <w:r>
        <w:rPr>
          <w:spacing w:val="-14"/>
        </w:rPr>
        <w:t xml:space="preserve"> </w:t>
      </w:r>
      <w:r>
        <w:t>that</w:t>
      </w:r>
      <w:r>
        <w:rPr>
          <w:spacing w:val="-10"/>
        </w:rPr>
        <w:t xml:space="preserve"> </w:t>
      </w:r>
      <w:r>
        <w:t>the file names may</w:t>
      </w:r>
      <w:r>
        <w:rPr>
          <w:spacing w:val="-22"/>
        </w:rPr>
        <w:t xml:space="preserve"> </w:t>
      </w:r>
      <w:r>
        <w:t>not</w:t>
      </w:r>
      <w:r>
        <w:rPr>
          <w:spacing w:val="25"/>
        </w:rPr>
        <w:t xml:space="preserve"> </w:t>
      </w:r>
      <w:r>
        <w:t>be plain</w:t>
      </w:r>
      <w:r>
        <w:rPr>
          <w:spacing w:val="-5"/>
        </w:rPr>
        <w:t xml:space="preserve"> </w:t>
      </w:r>
      <w:r>
        <w:t>language.</w:t>
      </w:r>
      <w:r>
        <w:rPr>
          <w:spacing w:val="-8"/>
        </w:rPr>
        <w:t xml:space="preserve"> </w:t>
      </w:r>
      <w:r>
        <w:t>Please</w:t>
      </w:r>
      <w:r>
        <w:rPr>
          <w:spacing w:val="-16"/>
        </w:rPr>
        <w:t xml:space="preserve"> </w:t>
      </w:r>
      <w:r>
        <w:t>format the legend</w:t>
      </w:r>
      <w:r>
        <w:rPr>
          <w:spacing w:val="-5"/>
        </w:rPr>
        <w:t xml:space="preserve"> </w:t>
      </w:r>
      <w:r>
        <w:t>names</w:t>
      </w:r>
      <w:r>
        <w:rPr>
          <w:spacing w:val="-7"/>
        </w:rPr>
        <w:t xml:space="preserve"> </w:t>
      </w:r>
      <w:r>
        <w:t>so</w:t>
      </w:r>
      <w:r>
        <w:rPr>
          <w:spacing w:val="-5"/>
        </w:rPr>
        <w:t xml:space="preserve"> </w:t>
      </w:r>
      <w:r>
        <w:t>that they are</w:t>
      </w:r>
      <w:r>
        <w:rPr>
          <w:spacing w:val="-12"/>
        </w:rPr>
        <w:t xml:space="preserve"> </w:t>
      </w:r>
      <w:r>
        <w:t>clear and concise for</w:t>
      </w:r>
      <w:r>
        <w:rPr>
          <w:spacing w:val="28"/>
        </w:rPr>
        <w:t xml:space="preserve"> </w:t>
      </w:r>
      <w:r>
        <w:t>the</w:t>
      </w:r>
      <w:r>
        <w:rPr>
          <w:spacing w:val="-12"/>
        </w:rPr>
        <w:t xml:space="preserve"> </w:t>
      </w:r>
      <w:r>
        <w:t>audience. Also make sure these labels</w:t>
      </w:r>
      <w:r>
        <w:rPr>
          <w:spacing w:val="-3"/>
        </w:rPr>
        <w:t xml:space="preserve"> </w:t>
      </w:r>
      <w:r>
        <w:t>are consistent with the text</w:t>
      </w:r>
      <w:r>
        <w:rPr>
          <w:spacing w:val="-6"/>
        </w:rPr>
        <w:t xml:space="preserve"> </w:t>
      </w:r>
      <w:r>
        <w:t>in any associated report.</w:t>
      </w:r>
    </w:p>
    <w:p w14:paraId="11613768" w14:textId="71D21126" w:rsidR="008D5377" w:rsidRDefault="008D5377" w:rsidP="003A5634">
      <w:pPr>
        <w:pStyle w:val="Heading3"/>
      </w:pPr>
      <w:bookmarkStart w:id="85" w:name="Format_the_Cross_Section_PDF"/>
      <w:bookmarkStart w:id="86" w:name="_Toc191454523"/>
      <w:bookmarkEnd w:id="85"/>
      <w:r>
        <w:t>Format</w:t>
      </w:r>
      <w:r>
        <w:rPr>
          <w:spacing w:val="40"/>
        </w:rPr>
        <w:t xml:space="preserve"> </w:t>
      </w:r>
      <w:r>
        <w:t>the</w:t>
      </w:r>
      <w:r>
        <w:rPr>
          <w:spacing w:val="8"/>
        </w:rPr>
        <w:t xml:space="preserve"> </w:t>
      </w:r>
      <w:r>
        <w:t>Cross</w:t>
      </w:r>
      <w:r>
        <w:rPr>
          <w:spacing w:val="23"/>
        </w:rPr>
        <w:t xml:space="preserve"> </w:t>
      </w:r>
      <w:r>
        <w:t>Section</w:t>
      </w:r>
      <w:r>
        <w:rPr>
          <w:spacing w:val="17"/>
        </w:rPr>
        <w:t xml:space="preserve"> </w:t>
      </w:r>
      <w:r>
        <w:rPr>
          <w:spacing w:val="-5"/>
        </w:rPr>
        <w:t>PDF</w:t>
      </w:r>
      <w:bookmarkEnd w:id="86"/>
    </w:p>
    <w:p w14:paraId="599745AE" w14:textId="77777777" w:rsidR="008D5377" w:rsidRDefault="008D5377" w:rsidP="008D5377">
      <w:pPr>
        <w:pStyle w:val="BodyText"/>
        <w:spacing w:before="27"/>
        <w:ind w:left="120"/>
      </w:pPr>
      <w:r>
        <w:t>All</w:t>
      </w:r>
      <w:r>
        <w:rPr>
          <w:spacing w:val="-13"/>
        </w:rPr>
        <w:t xml:space="preserve"> </w:t>
      </w:r>
      <w:r>
        <w:t>cross</w:t>
      </w:r>
      <w:r>
        <w:rPr>
          <w:spacing w:val="-11"/>
        </w:rPr>
        <w:t xml:space="preserve"> </w:t>
      </w:r>
      <w:r>
        <w:t>sections</w:t>
      </w:r>
      <w:r>
        <w:rPr>
          <w:spacing w:val="-7"/>
        </w:rPr>
        <w:t xml:space="preserve"> </w:t>
      </w:r>
      <w:r>
        <w:t>should</w:t>
      </w:r>
      <w:r>
        <w:rPr>
          <w:spacing w:val="-5"/>
        </w:rPr>
        <w:t xml:space="preserve"> </w:t>
      </w:r>
      <w:r>
        <w:rPr>
          <w:spacing w:val="-2"/>
        </w:rPr>
        <w:t>include:</w:t>
      </w:r>
    </w:p>
    <w:p w14:paraId="1B590732" w14:textId="77777777" w:rsidR="008D5377" w:rsidRDefault="008D5377" w:rsidP="007A4A32">
      <w:pPr>
        <w:pStyle w:val="ListParagraph"/>
        <w:widowControl w:val="0"/>
        <w:numPr>
          <w:ilvl w:val="1"/>
          <w:numId w:val="14"/>
        </w:numPr>
        <w:tabs>
          <w:tab w:val="left" w:pos="840"/>
          <w:tab w:val="left" w:pos="841"/>
        </w:tabs>
        <w:autoSpaceDE w:val="0"/>
        <w:autoSpaceDN w:val="0"/>
        <w:spacing w:before="168" w:after="0" w:line="240" w:lineRule="auto"/>
        <w:ind w:left="840"/>
        <w:contextualSpacing w:val="0"/>
      </w:pPr>
      <w:r>
        <w:rPr>
          <w:spacing w:val="-2"/>
        </w:rPr>
        <w:t>Title</w:t>
      </w:r>
    </w:p>
    <w:p w14:paraId="4175BA9E" w14:textId="77777777" w:rsidR="008D5377" w:rsidRDefault="008D5377" w:rsidP="007A4A32">
      <w:pPr>
        <w:pStyle w:val="ListParagraph"/>
        <w:widowControl w:val="0"/>
        <w:numPr>
          <w:ilvl w:val="1"/>
          <w:numId w:val="14"/>
        </w:numPr>
        <w:tabs>
          <w:tab w:val="left" w:pos="840"/>
          <w:tab w:val="left" w:pos="841"/>
        </w:tabs>
        <w:autoSpaceDE w:val="0"/>
        <w:autoSpaceDN w:val="0"/>
        <w:spacing w:before="24" w:after="0" w:line="240" w:lineRule="auto"/>
        <w:ind w:left="840"/>
        <w:contextualSpacing w:val="0"/>
      </w:pPr>
      <w:r>
        <w:rPr>
          <w:spacing w:val="-2"/>
        </w:rPr>
        <w:t>Legend</w:t>
      </w:r>
    </w:p>
    <w:p w14:paraId="5C8514BE" w14:textId="77777777" w:rsidR="008D5377" w:rsidRDefault="008D5377" w:rsidP="007A4A32">
      <w:pPr>
        <w:pStyle w:val="ListParagraph"/>
        <w:widowControl w:val="0"/>
        <w:numPr>
          <w:ilvl w:val="1"/>
          <w:numId w:val="14"/>
        </w:numPr>
        <w:tabs>
          <w:tab w:val="left" w:pos="840"/>
          <w:tab w:val="left" w:pos="841"/>
        </w:tabs>
        <w:autoSpaceDE w:val="0"/>
        <w:autoSpaceDN w:val="0"/>
        <w:spacing w:before="23" w:after="0" w:line="240" w:lineRule="auto"/>
        <w:ind w:left="840"/>
        <w:contextualSpacing w:val="0"/>
      </w:pPr>
      <w:r>
        <w:t>X</w:t>
      </w:r>
      <w:r>
        <w:rPr>
          <w:spacing w:val="-5"/>
        </w:rPr>
        <w:t xml:space="preserve"> </w:t>
      </w:r>
      <w:r>
        <w:t>and</w:t>
      </w:r>
      <w:r>
        <w:rPr>
          <w:spacing w:val="-5"/>
        </w:rPr>
        <w:t xml:space="preserve"> </w:t>
      </w:r>
      <w:r>
        <w:t>Y</w:t>
      </w:r>
      <w:r>
        <w:rPr>
          <w:spacing w:val="4"/>
        </w:rPr>
        <w:t xml:space="preserve"> </w:t>
      </w:r>
      <w:r>
        <w:t>axes</w:t>
      </w:r>
      <w:r>
        <w:rPr>
          <w:spacing w:val="-8"/>
        </w:rPr>
        <w:t xml:space="preserve"> </w:t>
      </w:r>
      <w:r>
        <w:t>with</w:t>
      </w:r>
      <w:r>
        <w:rPr>
          <w:spacing w:val="-5"/>
        </w:rPr>
        <w:t xml:space="preserve"> </w:t>
      </w:r>
      <w:r>
        <w:rPr>
          <w:spacing w:val="-2"/>
        </w:rPr>
        <w:t>labels</w:t>
      </w:r>
    </w:p>
    <w:p w14:paraId="78799297" w14:textId="77777777" w:rsidR="008D5377" w:rsidRDefault="008D5377" w:rsidP="007A4A32">
      <w:pPr>
        <w:pStyle w:val="ListParagraph"/>
        <w:widowControl w:val="0"/>
        <w:numPr>
          <w:ilvl w:val="1"/>
          <w:numId w:val="14"/>
        </w:numPr>
        <w:tabs>
          <w:tab w:val="left" w:pos="840"/>
          <w:tab w:val="left" w:pos="841"/>
        </w:tabs>
        <w:autoSpaceDE w:val="0"/>
        <w:autoSpaceDN w:val="0"/>
        <w:spacing w:before="24" w:after="0" w:line="240" w:lineRule="auto"/>
        <w:ind w:left="840"/>
        <w:contextualSpacing w:val="0"/>
      </w:pPr>
      <w:r>
        <w:t>Vertical</w:t>
      </w:r>
      <w:r>
        <w:rPr>
          <w:spacing w:val="-10"/>
        </w:rPr>
        <w:t xml:space="preserve"> </w:t>
      </w:r>
      <w:r>
        <w:rPr>
          <w:spacing w:val="-2"/>
        </w:rPr>
        <w:t>Exaggeration</w:t>
      </w:r>
    </w:p>
    <w:p w14:paraId="6AF99554" w14:textId="77777777" w:rsidR="008D5377" w:rsidRDefault="008D5377" w:rsidP="007A4A32">
      <w:pPr>
        <w:pStyle w:val="ListParagraph"/>
        <w:widowControl w:val="0"/>
        <w:numPr>
          <w:ilvl w:val="1"/>
          <w:numId w:val="14"/>
        </w:numPr>
        <w:tabs>
          <w:tab w:val="left" w:pos="840"/>
          <w:tab w:val="left" w:pos="842"/>
        </w:tabs>
        <w:autoSpaceDE w:val="0"/>
        <w:autoSpaceDN w:val="0"/>
        <w:spacing w:before="24" w:after="0" w:line="240" w:lineRule="auto"/>
        <w:ind w:left="841" w:hanging="354"/>
        <w:contextualSpacing w:val="0"/>
      </w:pPr>
      <w:r>
        <w:t>Creator</w:t>
      </w:r>
      <w:r>
        <w:rPr>
          <w:spacing w:val="-10"/>
        </w:rPr>
        <w:t xml:space="preserve"> </w:t>
      </w:r>
      <w:r>
        <w:t>and Date</w:t>
      </w:r>
      <w:r>
        <w:rPr>
          <w:spacing w:val="-12"/>
        </w:rPr>
        <w:t xml:space="preserve"> </w:t>
      </w:r>
      <w:r>
        <w:rPr>
          <w:spacing w:val="-2"/>
        </w:rPr>
        <w:t>Created</w:t>
      </w:r>
    </w:p>
    <w:p w14:paraId="03E295B4" w14:textId="77777777" w:rsidR="008D5377" w:rsidRDefault="008D5377" w:rsidP="007A4A32">
      <w:pPr>
        <w:pStyle w:val="ListParagraph"/>
        <w:widowControl w:val="0"/>
        <w:numPr>
          <w:ilvl w:val="1"/>
          <w:numId w:val="14"/>
        </w:numPr>
        <w:tabs>
          <w:tab w:val="left" w:pos="840"/>
          <w:tab w:val="left" w:pos="842"/>
        </w:tabs>
        <w:autoSpaceDE w:val="0"/>
        <w:autoSpaceDN w:val="0"/>
        <w:spacing w:before="8" w:after="0" w:line="240" w:lineRule="auto"/>
        <w:ind w:left="841" w:hanging="354"/>
        <w:contextualSpacing w:val="0"/>
      </w:pPr>
      <w:r>
        <w:t>Map</w:t>
      </w:r>
      <w:r>
        <w:rPr>
          <w:spacing w:val="-11"/>
        </w:rPr>
        <w:t xml:space="preserve"> </w:t>
      </w:r>
      <w:r>
        <w:t>inset</w:t>
      </w:r>
      <w:r>
        <w:rPr>
          <w:spacing w:val="-1"/>
        </w:rPr>
        <w:t xml:space="preserve"> </w:t>
      </w:r>
      <w:r>
        <w:t>(or</w:t>
      </w:r>
      <w:r>
        <w:rPr>
          <w:spacing w:val="-4"/>
        </w:rPr>
        <w:t xml:space="preserve"> </w:t>
      </w:r>
      <w:r>
        <w:t>associated</w:t>
      </w:r>
      <w:r>
        <w:rPr>
          <w:spacing w:val="-11"/>
        </w:rPr>
        <w:t xml:space="preserve"> </w:t>
      </w:r>
      <w:r>
        <w:t>map</w:t>
      </w:r>
      <w:r>
        <w:rPr>
          <w:spacing w:val="-11"/>
        </w:rPr>
        <w:t xml:space="preserve"> </w:t>
      </w:r>
      <w:r>
        <w:t>view</w:t>
      </w:r>
      <w:r>
        <w:rPr>
          <w:spacing w:val="-5"/>
        </w:rPr>
        <w:t xml:space="preserve"> </w:t>
      </w:r>
      <w:r>
        <w:rPr>
          <w:spacing w:val="-4"/>
        </w:rPr>
        <w:t>PDF)</w:t>
      </w:r>
    </w:p>
    <w:p w14:paraId="2695DA4E" w14:textId="77777777" w:rsidR="008D5377" w:rsidRDefault="008D5377" w:rsidP="007A4A32">
      <w:pPr>
        <w:pStyle w:val="ListParagraph"/>
        <w:widowControl w:val="0"/>
        <w:numPr>
          <w:ilvl w:val="2"/>
          <w:numId w:val="14"/>
        </w:numPr>
        <w:tabs>
          <w:tab w:val="left" w:pos="1561"/>
        </w:tabs>
        <w:autoSpaceDE w:val="0"/>
        <w:autoSpaceDN w:val="0"/>
        <w:spacing w:before="35" w:after="0" w:line="240" w:lineRule="auto"/>
        <w:contextualSpacing w:val="0"/>
      </w:pPr>
      <w:r>
        <w:lastRenderedPageBreak/>
        <w:t>Scale</w:t>
      </w:r>
      <w:r>
        <w:rPr>
          <w:spacing w:val="-3"/>
        </w:rPr>
        <w:t xml:space="preserve"> </w:t>
      </w:r>
      <w:r>
        <w:t>bar</w:t>
      </w:r>
      <w:r>
        <w:rPr>
          <w:spacing w:val="-1"/>
        </w:rPr>
        <w:t xml:space="preserve"> </w:t>
      </w:r>
      <w:r>
        <w:t>and</w:t>
      </w:r>
      <w:r>
        <w:rPr>
          <w:spacing w:val="-8"/>
        </w:rPr>
        <w:t xml:space="preserve"> </w:t>
      </w:r>
      <w:r>
        <w:t>north</w:t>
      </w:r>
      <w:r>
        <w:rPr>
          <w:spacing w:val="-9"/>
        </w:rPr>
        <w:t xml:space="preserve"> </w:t>
      </w:r>
      <w:r>
        <w:rPr>
          <w:spacing w:val="-4"/>
        </w:rPr>
        <w:t>arrow</w:t>
      </w:r>
    </w:p>
    <w:p w14:paraId="5DE4B9DA" w14:textId="77777777" w:rsidR="008D5377" w:rsidRDefault="008D5377" w:rsidP="000F14F0">
      <w:pPr>
        <w:pStyle w:val="Heading4"/>
      </w:pPr>
      <w:bookmarkStart w:id="87" w:name="Accessibility"/>
      <w:bookmarkEnd w:id="87"/>
      <w:r>
        <w:t>Accessibility</w:t>
      </w:r>
    </w:p>
    <w:p w14:paraId="7A5393C2" w14:textId="59FCB72F" w:rsidR="00BD4129" w:rsidRPr="0035240A" w:rsidRDefault="008D5377" w:rsidP="005A5C16">
      <w:pPr>
        <w:pStyle w:val="BodyText"/>
        <w:spacing w:before="43"/>
        <w:ind w:left="120"/>
      </w:pPr>
      <w:r>
        <w:t>Due</w:t>
      </w:r>
      <w:r>
        <w:rPr>
          <w:spacing w:val="-5"/>
        </w:rPr>
        <w:t xml:space="preserve"> </w:t>
      </w:r>
      <w:r>
        <w:t>to</w:t>
      </w:r>
      <w:r>
        <w:rPr>
          <w:spacing w:val="-10"/>
        </w:rPr>
        <w:t xml:space="preserve"> </w:t>
      </w:r>
      <w:r>
        <w:t>the</w:t>
      </w:r>
      <w:r>
        <w:rPr>
          <w:spacing w:val="-18"/>
        </w:rPr>
        <w:t xml:space="preserve"> </w:t>
      </w:r>
      <w:r>
        <w:t>large</w:t>
      </w:r>
      <w:r>
        <w:rPr>
          <w:spacing w:val="-18"/>
        </w:rPr>
        <w:t xml:space="preserve"> </w:t>
      </w:r>
      <w:r>
        <w:t>amount</w:t>
      </w:r>
      <w:r>
        <w:rPr>
          <w:spacing w:val="2"/>
        </w:rPr>
        <w:t xml:space="preserve"> </w:t>
      </w:r>
      <w:r>
        <w:t>of</w:t>
      </w:r>
      <w:r>
        <w:rPr>
          <w:spacing w:val="7"/>
        </w:rPr>
        <w:t xml:space="preserve"> </w:t>
      </w:r>
      <w:r>
        <w:t>effort</w:t>
      </w:r>
      <w:r>
        <w:rPr>
          <w:spacing w:val="2"/>
        </w:rPr>
        <w:t xml:space="preserve"> </w:t>
      </w:r>
      <w:r>
        <w:t>associated</w:t>
      </w:r>
      <w:r>
        <w:rPr>
          <w:spacing w:val="-9"/>
        </w:rPr>
        <w:t xml:space="preserve"> </w:t>
      </w:r>
      <w:r>
        <w:rPr>
          <w:spacing w:val="-4"/>
        </w:rPr>
        <w:t>with</w:t>
      </w:r>
      <w:r w:rsidR="00333C6B">
        <w:t xml:space="preserve"> </w:t>
      </w:r>
      <w:r>
        <w:t>making exported</w:t>
      </w:r>
      <w:r>
        <w:rPr>
          <w:spacing w:val="-10"/>
        </w:rPr>
        <w:t xml:space="preserve"> </w:t>
      </w:r>
      <w:r>
        <w:t>pdfs of</w:t>
      </w:r>
      <w:r>
        <w:rPr>
          <w:spacing w:val="-9"/>
        </w:rPr>
        <w:t xml:space="preserve"> </w:t>
      </w:r>
      <w:r>
        <w:t>the</w:t>
      </w:r>
      <w:r>
        <w:rPr>
          <w:spacing w:val="-4"/>
        </w:rPr>
        <w:t xml:space="preserve"> </w:t>
      </w:r>
      <w:r>
        <w:t>cross sections and</w:t>
      </w:r>
      <w:r>
        <w:rPr>
          <w:spacing w:val="-10"/>
        </w:rPr>
        <w:t xml:space="preserve"> </w:t>
      </w:r>
      <w:r>
        <w:t>maps</w:t>
      </w:r>
      <w:r>
        <w:rPr>
          <w:spacing w:val="-12"/>
        </w:rPr>
        <w:t xml:space="preserve"> </w:t>
      </w:r>
      <w:r>
        <w:t>accessible, it is</w:t>
      </w:r>
      <w:r>
        <w:rPr>
          <w:spacing w:val="-12"/>
        </w:rPr>
        <w:t xml:space="preserve"> </w:t>
      </w:r>
      <w:r>
        <w:t>recommended</w:t>
      </w:r>
      <w:r>
        <w:rPr>
          <w:spacing w:val="-10"/>
        </w:rPr>
        <w:t xml:space="preserve"> </w:t>
      </w:r>
      <w:r>
        <w:t>that</w:t>
      </w:r>
      <w:r>
        <w:rPr>
          <w:spacing w:val="-13"/>
        </w:rPr>
        <w:t xml:space="preserve"> </w:t>
      </w:r>
      <w:r>
        <w:t>these</w:t>
      </w:r>
      <w:r>
        <w:rPr>
          <w:spacing w:val="-4"/>
        </w:rPr>
        <w:t xml:space="preserve"> </w:t>
      </w:r>
      <w:r>
        <w:t>visuals</w:t>
      </w:r>
      <w:r>
        <w:rPr>
          <w:spacing w:val="19"/>
        </w:rPr>
        <w:t xml:space="preserve"> </w:t>
      </w:r>
      <w:r>
        <w:t>be exported</w:t>
      </w:r>
      <w:r>
        <w:rPr>
          <w:spacing w:val="-1"/>
        </w:rPr>
        <w:t xml:space="preserve"> </w:t>
      </w:r>
      <w:r>
        <w:t>as</w:t>
      </w:r>
      <w:r>
        <w:rPr>
          <w:spacing w:val="-3"/>
        </w:rPr>
        <w:t xml:space="preserve"> </w:t>
      </w:r>
      <w:r>
        <w:t>JPGs from ArcMap.</w:t>
      </w:r>
      <w:r>
        <w:rPr>
          <w:spacing w:val="-4"/>
        </w:rPr>
        <w:t xml:space="preserve"> </w:t>
      </w:r>
      <w:r>
        <w:t>These JPGs</w:t>
      </w:r>
      <w:r>
        <w:rPr>
          <w:spacing w:val="-3"/>
        </w:rPr>
        <w:t xml:space="preserve"> </w:t>
      </w:r>
      <w:r>
        <w:t>can</w:t>
      </w:r>
      <w:r>
        <w:rPr>
          <w:spacing w:val="-1"/>
        </w:rPr>
        <w:t xml:space="preserve"> </w:t>
      </w:r>
      <w:r>
        <w:t>be added</w:t>
      </w:r>
      <w:r>
        <w:rPr>
          <w:spacing w:val="-1"/>
        </w:rPr>
        <w:t xml:space="preserve"> </w:t>
      </w:r>
      <w:r>
        <w:t>as images</w:t>
      </w:r>
      <w:r>
        <w:rPr>
          <w:spacing w:val="-22"/>
        </w:rPr>
        <w:t xml:space="preserve"> </w:t>
      </w:r>
      <w:r>
        <w:t>to</w:t>
      </w:r>
      <w:r>
        <w:rPr>
          <w:spacing w:val="-1"/>
        </w:rPr>
        <w:t xml:space="preserve"> </w:t>
      </w:r>
      <w:r>
        <w:t>Word documents. Adding Alt Txt to these images</w:t>
      </w:r>
      <w:r>
        <w:rPr>
          <w:spacing w:val="-8"/>
        </w:rPr>
        <w:t xml:space="preserve"> </w:t>
      </w:r>
      <w:r>
        <w:t>makes them accessible.</w:t>
      </w:r>
    </w:p>
    <w:sectPr w:rsidR="00BD4129" w:rsidRPr="0035240A" w:rsidSect="003D5960">
      <w:footerReference w:type="default" r:id="rId59"/>
      <w:footerReference w:type="first" r:id="rId60"/>
      <w:pgSz w:w="12240" w:h="15840" w:code="1"/>
      <w:pgMar w:top="1728" w:right="1080" w:bottom="1440" w:left="1080" w:header="0" w:footer="504"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3" w:author="Forward, Kelsey (DNR)" w:date="2025-01-24T15:29:00Z" w:initials="KF">
    <w:p w14:paraId="360B670D" w14:textId="77777777" w:rsidR="00156FFE" w:rsidRDefault="00156FFE" w:rsidP="00156FFE">
      <w:pPr>
        <w:pStyle w:val="CommentText"/>
      </w:pPr>
      <w:r>
        <w:rPr>
          <w:rStyle w:val="CommentReference"/>
        </w:rPr>
        <w:annotationRef/>
      </w:r>
      <w:r>
        <w:t>Update to V drive location</w:t>
      </w:r>
    </w:p>
  </w:comment>
  <w:comment w:id="14" w:author="Krog, Rosalyn (DNR)" w:date="2025-02-25T09:48:00Z" w:initials="KR">
    <w:p w14:paraId="7F1C7E0B" w14:textId="3BB2024B" w:rsidR="61382C6B" w:rsidRDefault="61382C6B">
      <w:pPr>
        <w:pStyle w:val="CommentText"/>
      </w:pPr>
      <w:r>
        <w:t>I think this location has changed, it's ProjectTemplates now instead of Templates</w:t>
      </w:r>
      <w:r>
        <w:rPr>
          <w:rStyle w:val="CommentReference"/>
        </w:rPr>
        <w:annotationRef/>
      </w:r>
    </w:p>
  </w:comment>
  <w:comment w:id="18" w:author="Forward, Kelsey (DNR)" w:date="2025-01-24T15:22:00Z" w:initials="KF">
    <w:p w14:paraId="1F867359" w14:textId="30FEB250" w:rsidR="00012252" w:rsidRDefault="00012252" w:rsidP="00012252">
      <w:pPr>
        <w:pStyle w:val="CommentText"/>
      </w:pPr>
      <w:r>
        <w:rPr>
          <w:rStyle w:val="CommentReference"/>
        </w:rPr>
        <w:annotationRef/>
      </w:r>
      <w:r>
        <w:t>Change to V drive location before publishing</w:t>
      </w:r>
    </w:p>
  </w:comment>
  <w:comment w:id="22" w:author="Krog, Rosalyn (DNR)" w:date="2025-02-25T15:04:00Z" w:initials="KR">
    <w:p w14:paraId="072B686D" w14:textId="39CBFBBC" w:rsidR="61382C6B" w:rsidRDefault="61382C6B">
      <w:pPr>
        <w:pStyle w:val="CommentText"/>
      </w:pPr>
      <w:r>
        <w:t>Will this mean that if you were to send this to a coworker, they wouldn't be able to open the xsec file?</w:t>
      </w:r>
      <w:r>
        <w:rPr>
          <w:rStyle w:val="CommentReference"/>
        </w:rPr>
        <w:annotationRef/>
      </w:r>
    </w:p>
  </w:comment>
  <w:comment w:id="23" w:author="Forward, Kelsey (DNR)" w:date="2025-02-26T09:16:00Z" w:initials="FK">
    <w:p w14:paraId="3A997992" w14:textId="066DB9BB" w:rsidR="7DB83C4C" w:rsidRDefault="7DB83C4C">
      <w:pPr>
        <w:pStyle w:val="CommentText"/>
      </w:pPr>
      <w:r>
        <w:t>As long as the coworker is connected to the I/V drive and using the correct version of ArcGIS Pro they will be able to open it.</w:t>
      </w:r>
      <w:r>
        <w:rPr>
          <w:rStyle w:val="CommentReference"/>
        </w:rPr>
        <w:annotationRef/>
      </w:r>
    </w:p>
  </w:comment>
  <w:comment w:id="24" w:author="Forward, Kelsey (DNR)" w:date="2025-02-25T12:53:00Z" w:initials="FK">
    <w:p w14:paraId="537BA40A" w14:textId="21E87656" w:rsidR="61382C6B" w:rsidRDefault="61382C6B">
      <w:pPr>
        <w:pStyle w:val="CommentText"/>
      </w:pPr>
      <w:r>
        <w:t>Change to V drive location before publishing</w:t>
      </w:r>
      <w:r>
        <w:rPr>
          <w:rStyle w:val="CommentReference"/>
        </w:rPr>
        <w:annotationRef/>
      </w:r>
    </w:p>
  </w:comment>
  <w:comment w:id="26" w:author="Forward, Kelsey (DNR)" w:date="2025-01-24T15:22:00Z" w:initials="KF">
    <w:p w14:paraId="7AFF24B0" w14:textId="77777777" w:rsidR="00012252" w:rsidRDefault="00012252" w:rsidP="00012252">
      <w:pPr>
        <w:pStyle w:val="CommentText"/>
      </w:pPr>
      <w:r>
        <w:rPr>
          <w:rStyle w:val="CommentReference"/>
        </w:rPr>
        <w:annotationRef/>
      </w:r>
      <w:r>
        <w:t>Update to V: drive before publishing</w:t>
      </w:r>
    </w:p>
  </w:comment>
  <w:comment w:id="29" w:author="Krog, Rosalyn (DNR)" w:date="2025-02-25T15:32:00Z" w:initials="KR">
    <w:p w14:paraId="45806774" w14:textId="26F670AC" w:rsidR="61382C6B" w:rsidRDefault="61382C6B">
      <w:pPr>
        <w:pStyle w:val="CommentText"/>
      </w:pPr>
      <w:r>
        <w:t>I would suggest putting this point first, and maybe putting the part where it tells you to rename the rasters after. I think it will help someone walking through this making their first cross section find the elevation raster they want and then proceed from there.</w:t>
      </w:r>
      <w:r>
        <w:rPr>
          <w:rStyle w:val="CommentReference"/>
        </w:rPr>
        <w:annotationRef/>
      </w:r>
    </w:p>
  </w:comment>
  <w:comment w:id="30" w:author="Forward, Kelsey (DNR)" w:date="2025-02-26T09:24:00Z" w:initials="FK">
    <w:p w14:paraId="06F97314" w14:textId="05C96684" w:rsidR="7DB83C4C" w:rsidRDefault="7DB83C4C">
      <w:pPr>
        <w:pStyle w:val="CommentText"/>
      </w:pPr>
      <w:r>
        <w:t>No. I think this would be more confusing.</w:t>
      </w:r>
      <w:r>
        <w:rPr>
          <w:rStyle w:val="CommentReference"/>
        </w:rPr>
        <w:annotationRef/>
      </w:r>
    </w:p>
  </w:comment>
  <w:comment w:id="41" w:author="Nelson, Kayla (DNR)" w:date="2025-02-19T10:22:00Z" w:initials="NK">
    <w:p w14:paraId="4CAC01FE" w14:textId="16715518" w:rsidR="157E697B" w:rsidRDefault="157E697B">
      <w:pPr>
        <w:pStyle w:val="CommentText"/>
      </w:pPr>
      <w:r>
        <w:t>To create a view of each cross-section (if you are generating multiple profiles), the map series function is helpful. Create a layout and add in the Xs1 frame. Go to the insert tab --&gt; Map series --&gt; spatial, select a cross-section line layer, name and sort fields = xsec_id. THEN go into the properties of each xsec layer in your cross-section map --&gt; page query --&gt; map series page filter, and filter by a field that separates out the xsec number.</w:t>
      </w:r>
      <w:r>
        <w:rPr>
          <w:rStyle w:val="CommentReference"/>
        </w:rPr>
        <w:annotationRef/>
      </w:r>
    </w:p>
  </w:comment>
  <w:comment w:id="67" w:author="Farmer, John (DNR)" w:date="2025-02-24T13:04:00Z" w:initials="JF">
    <w:p w14:paraId="4348AD37" w14:textId="77777777" w:rsidR="00405913" w:rsidRDefault="00405913" w:rsidP="00405913">
      <w:pPr>
        <w:pStyle w:val="CommentText"/>
      </w:pPr>
      <w:r>
        <w:rPr>
          <w:rStyle w:val="CommentReference"/>
        </w:rPr>
        <w:annotationRef/>
      </w:r>
      <w:r>
        <w:t>Maplex Label Engine needs to be selected for this option to show up</w:t>
      </w:r>
    </w:p>
  </w:comment>
  <w:comment w:id="70" w:author="Farmer, John (DNR)" w:date="2025-02-24T13:29:00Z" w:initials="JF">
    <w:p w14:paraId="7B92B51C" w14:textId="77777777" w:rsidR="00C54F5C" w:rsidRDefault="00C54F5C" w:rsidP="00C54F5C">
      <w:pPr>
        <w:pStyle w:val="CommentText"/>
      </w:pPr>
      <w:r>
        <w:rPr>
          <w:rStyle w:val="CommentReference"/>
        </w:rPr>
        <w:annotationRef/>
      </w:r>
      <w:r>
        <w:t>Right click on layer and select symbology.  Clicking on symbol doesn’t get to the Primary Symbology option</w:t>
      </w:r>
    </w:p>
  </w:comment>
  <w:comment w:id="71" w:author="Farmer, John (DNR)" w:date="2025-02-24T13:33:00Z" w:initials="JF">
    <w:p w14:paraId="5E6011E1" w14:textId="77777777" w:rsidR="00EA4594" w:rsidRDefault="00EA4594" w:rsidP="00EA4594">
      <w:pPr>
        <w:pStyle w:val="CommentText"/>
      </w:pPr>
      <w:r>
        <w:rPr>
          <w:rStyle w:val="CommentReference"/>
        </w:rPr>
        <w:annotationRef/>
      </w:r>
      <w:r>
        <w:t>I guess it gets there IF you hit the back arrow to back out from “Format Polygon Symbol”</w:t>
      </w:r>
    </w:p>
  </w:comment>
  <w:comment w:id="74" w:author="Farmer, John (DNR)" w:date="2025-02-24T13:35:00Z" w:initials="JF">
    <w:p w14:paraId="584D5C50" w14:textId="77777777" w:rsidR="00D942D0" w:rsidRDefault="00D942D0" w:rsidP="00D942D0">
      <w:pPr>
        <w:pStyle w:val="CommentText"/>
      </w:pPr>
      <w:r>
        <w:rPr>
          <w:rStyle w:val="CommentReference"/>
        </w:rPr>
        <w:annotationRef/>
      </w:r>
      <w:r>
        <w:t>Same comment as the well construction symbology, right click on layer and select symbology</w:t>
      </w:r>
    </w:p>
  </w:comment>
  <w:comment w:id="77" w:author="Farmer, John (DNR)" w:date="2025-02-24T13:40:00Z" w:initials="JF">
    <w:p w14:paraId="645903AF" w14:textId="77777777" w:rsidR="00760A1E" w:rsidRDefault="00763D8F" w:rsidP="00760A1E">
      <w:pPr>
        <w:pStyle w:val="CommentText"/>
      </w:pPr>
      <w:r>
        <w:rPr>
          <w:rStyle w:val="CommentReference"/>
        </w:rPr>
        <w:annotationRef/>
      </w:r>
      <w:r w:rsidR="00760A1E">
        <w:t xml:space="preserve">Add instructions somewhere for the combined file for filling in lith_prim field.  Currently not obvious in the directions that there are missing values until this point.  Maybe a new field that’s longer than 4 letters to allow direct copy/pasting.  Mismatch of drllr_desc and lith_prim terms could be resolved by “Group Values”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60B670D" w15:done="1"/>
  <w15:commentEx w15:paraId="7F1C7E0B" w15:done="1"/>
  <w15:commentEx w15:paraId="1F867359" w15:done="1"/>
  <w15:commentEx w15:paraId="072B686D" w15:done="1"/>
  <w15:commentEx w15:paraId="3A997992" w15:paraIdParent="072B686D" w15:done="1"/>
  <w15:commentEx w15:paraId="537BA40A" w15:done="1"/>
  <w15:commentEx w15:paraId="7AFF24B0" w15:done="1"/>
  <w15:commentEx w15:paraId="45806774" w15:done="1"/>
  <w15:commentEx w15:paraId="06F97314" w15:paraIdParent="45806774" w15:done="1"/>
  <w15:commentEx w15:paraId="4CAC01FE" w15:done="1"/>
  <w15:commentEx w15:paraId="4348AD37" w15:done="1"/>
  <w15:commentEx w15:paraId="7B92B51C" w15:done="1"/>
  <w15:commentEx w15:paraId="5E6011E1" w15:paraIdParent="7B92B51C" w15:done="1"/>
  <w15:commentEx w15:paraId="584D5C50" w15:done="1"/>
  <w15:commentEx w15:paraId="645903A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09EC9DA" w16cex:dateUtc="2025-01-24T21:29:00Z"/>
  <w16cex:commentExtensible w16cex:durableId="61CABBA5" w16cex:dateUtc="2025-02-25T15:48:00Z"/>
  <w16cex:commentExtensible w16cex:durableId="33BC6BD8" w16cex:dateUtc="2025-01-24T21:22:00Z"/>
  <w16cex:commentExtensible w16cex:durableId="6317160A" w16cex:dateUtc="2025-02-25T21:04:00Z"/>
  <w16cex:commentExtensible w16cex:durableId="61AB7EBD" w16cex:dateUtc="2025-02-26T15:16:00Z"/>
  <w16cex:commentExtensible w16cex:durableId="585A9E42" w16cex:dateUtc="2025-02-25T18:53:00Z"/>
  <w16cex:commentExtensible w16cex:durableId="5EBC959B" w16cex:dateUtc="2025-01-24T21:22:00Z"/>
  <w16cex:commentExtensible w16cex:durableId="40E8653B" w16cex:dateUtc="2025-02-25T21:32:00Z"/>
  <w16cex:commentExtensible w16cex:durableId="428DF8B8" w16cex:dateUtc="2025-02-26T15:24:00Z"/>
  <w16cex:commentExtensible w16cex:durableId="514746DA" w16cex:dateUtc="2025-02-19T16:22:00Z"/>
  <w16cex:commentExtensible w16cex:durableId="1B93DBAA" w16cex:dateUtc="2025-02-24T19:04:00Z"/>
  <w16cex:commentExtensible w16cex:durableId="19A994F1" w16cex:dateUtc="2025-02-24T19:29:00Z"/>
  <w16cex:commentExtensible w16cex:durableId="14CCB43F" w16cex:dateUtc="2025-02-24T19:33:00Z"/>
  <w16cex:commentExtensible w16cex:durableId="19C1F911" w16cex:dateUtc="2025-02-24T19:35:00Z"/>
  <w16cex:commentExtensible w16cex:durableId="2EA61946" w16cex:dateUtc="2025-02-24T19: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60B670D" w16cid:durableId="509EC9DA"/>
  <w16cid:commentId w16cid:paraId="7F1C7E0B" w16cid:durableId="61CABBA5"/>
  <w16cid:commentId w16cid:paraId="1F867359" w16cid:durableId="33BC6BD8"/>
  <w16cid:commentId w16cid:paraId="072B686D" w16cid:durableId="6317160A"/>
  <w16cid:commentId w16cid:paraId="3A997992" w16cid:durableId="61AB7EBD"/>
  <w16cid:commentId w16cid:paraId="537BA40A" w16cid:durableId="585A9E42"/>
  <w16cid:commentId w16cid:paraId="7AFF24B0" w16cid:durableId="5EBC959B"/>
  <w16cid:commentId w16cid:paraId="45806774" w16cid:durableId="40E8653B"/>
  <w16cid:commentId w16cid:paraId="06F97314" w16cid:durableId="428DF8B8"/>
  <w16cid:commentId w16cid:paraId="4CAC01FE" w16cid:durableId="514746DA"/>
  <w16cid:commentId w16cid:paraId="4348AD37" w16cid:durableId="1B93DBAA"/>
  <w16cid:commentId w16cid:paraId="7B92B51C" w16cid:durableId="19A994F1"/>
  <w16cid:commentId w16cid:paraId="5E6011E1" w16cid:durableId="14CCB43F"/>
  <w16cid:commentId w16cid:paraId="584D5C50" w16cid:durableId="19C1F911"/>
  <w16cid:commentId w16cid:paraId="645903AF" w16cid:durableId="2EA6194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B2305D" w14:textId="77777777" w:rsidR="00D60FA3" w:rsidRDefault="00D60FA3" w:rsidP="00D247F6">
      <w:r>
        <w:separator/>
      </w:r>
    </w:p>
  </w:endnote>
  <w:endnote w:type="continuationSeparator" w:id="0">
    <w:p w14:paraId="5AB6EDBB" w14:textId="77777777" w:rsidR="00D60FA3" w:rsidRDefault="00D60FA3" w:rsidP="00D247F6">
      <w:r>
        <w:continuationSeparator/>
      </w:r>
    </w:p>
  </w:endnote>
  <w:endnote w:type="continuationNotice" w:id="1">
    <w:p w14:paraId="254623A1" w14:textId="77777777" w:rsidR="00D60FA3" w:rsidRDefault="00D60FA3">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dobe Caslon Pro">
    <w:panose1 w:val="00000000000000000000"/>
    <w:charset w:val="00"/>
    <w:family w:val="roman"/>
    <w:notTrueType/>
    <w:pitch w:val="variable"/>
    <w:sig w:usb0="00000007" w:usb1="00000001" w:usb2="00000000" w:usb3="00000000" w:csb0="00000093"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947C5" w14:textId="77777777" w:rsidR="002F65C7" w:rsidRPr="00324E7E" w:rsidRDefault="002F65C7" w:rsidP="00324E7E">
    <w:pPr>
      <w:pStyle w:val="Footer"/>
      <w:jc w:val="right"/>
    </w:pPr>
    <w:r>
      <w:t>Report Title</w:t>
    </w:r>
    <w:r w:rsidRPr="00AF5107">
      <w:tab/>
    </w:r>
    <w:r w:rsidRPr="00AF5107">
      <w:fldChar w:fldCharType="begin"/>
    </w:r>
    <w:r w:rsidRPr="00AF5107">
      <w:instrText xml:space="preserve"> PAGE   \* MERGEFORMAT </w:instrText>
    </w:r>
    <w:r w:rsidRPr="00AF5107">
      <w:fldChar w:fldCharType="separate"/>
    </w:r>
    <w:r>
      <w:rPr>
        <w:noProof/>
      </w:rPr>
      <w:t>4</w:t>
    </w:r>
    <w:r w:rsidRPr="00AF5107">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51555" w14:textId="77777777" w:rsidR="002F65C7" w:rsidRDefault="002F65C7" w:rsidP="00BA23A4">
    <w:pPr>
      <w:pStyle w:val="Footer"/>
      <w:tabs>
        <w:tab w:val="right" w:pos="999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88915A" w14:textId="77777777" w:rsidR="00324E7E" w:rsidRPr="00324E7E" w:rsidRDefault="00000000" w:rsidP="00324E7E">
    <w:pPr>
      <w:pStyle w:val="Footer"/>
      <w:jc w:val="right"/>
    </w:pPr>
    <w:sdt>
      <w:sdtPr>
        <w:alias w:val="Title"/>
        <w:tag w:val=""/>
        <w:id w:val="-1744789843"/>
        <w:placeholder>
          <w:docPart w:val="42CAD436EBA04072903593A560F66ACE"/>
        </w:placeholder>
        <w:showingPlcHdr/>
        <w:dataBinding w:prefixMappings="xmlns:ns0='http://purl.org/dc/elements/1.1/' xmlns:ns1='http://schemas.openxmlformats.org/package/2006/metadata/core-properties' " w:xpath="/ns1:coreProperties[1]/ns0:title[1]" w:storeItemID="{6C3C8BC8-F283-45AE-878A-BAB7291924A1}"/>
        <w:text/>
      </w:sdtPr>
      <w:sdtContent>
        <w:r w:rsidR="006021DF" w:rsidRPr="00FC350E">
          <w:rPr>
            <w:rStyle w:val="PlaceholderText"/>
          </w:rPr>
          <w:t>[Title]</w:t>
        </w:r>
      </w:sdtContent>
    </w:sdt>
    <w:r w:rsidR="00324E7E" w:rsidRPr="00AF5107">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E9EA94" w14:textId="77777777" w:rsidR="00BA23A4" w:rsidRPr="00AF3185" w:rsidRDefault="00BA23A4" w:rsidP="00AF318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45F7F2" w14:textId="77777777" w:rsidR="00323936" w:rsidRPr="00324E7E" w:rsidRDefault="00000000" w:rsidP="00324E7E">
    <w:pPr>
      <w:pStyle w:val="Footer"/>
      <w:jc w:val="right"/>
    </w:pPr>
    <w:sdt>
      <w:sdtPr>
        <w:alias w:val="Title"/>
        <w:tag w:val=""/>
        <w:id w:val="-649212127"/>
        <w:placeholder>
          <w:docPart w:val="DFD6A4C535FB439EA2E99D665687492F"/>
        </w:placeholder>
        <w:showingPlcHdr/>
        <w:dataBinding w:prefixMappings="xmlns:ns0='http://purl.org/dc/elements/1.1/' xmlns:ns1='http://schemas.openxmlformats.org/package/2006/metadata/core-properties' " w:xpath="/ns1:coreProperties[1]/ns0:title[1]" w:storeItemID="{6C3C8BC8-F283-45AE-878A-BAB7291924A1}"/>
        <w:text/>
      </w:sdtPr>
      <w:sdtContent>
        <w:r w:rsidR="00323936" w:rsidRPr="00FC350E">
          <w:rPr>
            <w:rStyle w:val="PlaceholderText"/>
          </w:rPr>
          <w:t>[Title]</w:t>
        </w:r>
      </w:sdtContent>
    </w:sdt>
    <w:r w:rsidR="00323936" w:rsidRPr="00AF5107">
      <w:tab/>
    </w:r>
    <w:r w:rsidR="00323936" w:rsidRPr="00AF5107">
      <w:fldChar w:fldCharType="begin"/>
    </w:r>
    <w:r w:rsidR="00323936" w:rsidRPr="00AF5107">
      <w:instrText xml:space="preserve"> PAGE   \* MERGEFORMAT </w:instrText>
    </w:r>
    <w:r w:rsidR="00323936" w:rsidRPr="00AF5107">
      <w:fldChar w:fldCharType="separate"/>
    </w:r>
    <w:r w:rsidR="00323936">
      <w:t>1</w:t>
    </w:r>
    <w:r w:rsidR="00323936" w:rsidRPr="00AF5107">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2AD0C" w14:textId="77777777" w:rsidR="00AF3185" w:rsidRDefault="00000000" w:rsidP="00AF3185">
    <w:pPr>
      <w:pStyle w:val="Footer"/>
      <w:jc w:val="right"/>
    </w:pPr>
    <w:sdt>
      <w:sdtPr>
        <w:alias w:val="Title"/>
        <w:tag w:val=""/>
        <w:id w:val="571624085"/>
        <w:showingPlcHdr/>
        <w:dataBinding w:prefixMappings="xmlns:ns0='http://purl.org/dc/elements/1.1/' xmlns:ns1='http://schemas.openxmlformats.org/package/2006/metadata/core-properties' " w:xpath="/ns1:coreProperties[1]/ns0:title[1]" w:storeItemID="{6C3C8BC8-F283-45AE-878A-BAB7291924A1}"/>
        <w:text/>
      </w:sdtPr>
      <w:sdtContent>
        <w:r w:rsidR="00AF3185" w:rsidRPr="00FC350E">
          <w:rPr>
            <w:rStyle w:val="PlaceholderText"/>
          </w:rPr>
          <w:t>[Title]</w:t>
        </w:r>
      </w:sdtContent>
    </w:sdt>
    <w:r w:rsidR="00AF3185" w:rsidRPr="00AF5107">
      <w:tab/>
    </w:r>
    <w:r w:rsidR="00AF3185" w:rsidRPr="00AF5107">
      <w:fldChar w:fldCharType="begin"/>
    </w:r>
    <w:r w:rsidR="00AF3185" w:rsidRPr="00AF5107">
      <w:instrText xml:space="preserve"> PAGE   \* MERGEFORMAT </w:instrText>
    </w:r>
    <w:r w:rsidR="00AF3185" w:rsidRPr="00AF5107">
      <w:fldChar w:fldCharType="separate"/>
    </w:r>
    <w:r w:rsidR="00AF3185">
      <w:t>4</w:t>
    </w:r>
    <w:r w:rsidR="00AF3185" w:rsidRPr="00AF5107">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7356C2" w14:textId="77777777" w:rsidR="00D60FA3" w:rsidRDefault="00D60FA3" w:rsidP="00D247F6">
      <w:r>
        <w:separator/>
      </w:r>
    </w:p>
  </w:footnote>
  <w:footnote w:type="continuationSeparator" w:id="0">
    <w:p w14:paraId="6A85A3D8" w14:textId="77777777" w:rsidR="00D60FA3" w:rsidRDefault="00D60FA3" w:rsidP="00D247F6">
      <w:r>
        <w:continuationSeparator/>
      </w:r>
    </w:p>
  </w:footnote>
  <w:footnote w:type="continuationNotice" w:id="1">
    <w:p w14:paraId="1AFFF107" w14:textId="77777777" w:rsidR="00D60FA3" w:rsidRDefault="00D60FA3">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9AE0E85E"/>
    <w:lvl w:ilvl="0">
      <w:start w:val="1"/>
      <w:numFmt w:val="decimal"/>
      <w:pStyle w:val="ListNumber"/>
      <w:lvlText w:val="%1."/>
      <w:lvlJc w:val="left"/>
      <w:pPr>
        <w:tabs>
          <w:tab w:val="num" w:pos="360"/>
        </w:tabs>
        <w:ind w:left="360" w:hanging="360"/>
      </w:pPr>
    </w:lvl>
  </w:abstractNum>
  <w:abstractNum w:abstractNumId="1" w15:restartNumberingAfterBreak="0">
    <w:nsid w:val="0965BB6B"/>
    <w:multiLevelType w:val="hybridMultilevel"/>
    <w:tmpl w:val="853CC9C2"/>
    <w:lvl w:ilvl="0" w:tplc="C9100D42">
      <w:start w:val="1"/>
      <w:numFmt w:val="upperLetter"/>
      <w:lvlText w:val="%1."/>
      <w:lvlJc w:val="left"/>
      <w:pPr>
        <w:ind w:left="720" w:hanging="360"/>
      </w:pPr>
    </w:lvl>
    <w:lvl w:ilvl="1" w:tplc="E3D875A2">
      <w:start w:val="1"/>
      <w:numFmt w:val="lowerLetter"/>
      <w:lvlText w:val="%2."/>
      <w:lvlJc w:val="left"/>
      <w:pPr>
        <w:ind w:left="1440" w:hanging="360"/>
      </w:pPr>
    </w:lvl>
    <w:lvl w:ilvl="2" w:tplc="53901D84">
      <w:start w:val="1"/>
      <w:numFmt w:val="lowerRoman"/>
      <w:lvlText w:val="%3."/>
      <w:lvlJc w:val="right"/>
      <w:pPr>
        <w:ind w:left="2160" w:hanging="180"/>
      </w:pPr>
    </w:lvl>
    <w:lvl w:ilvl="3" w:tplc="B9FEE2D0">
      <w:start w:val="1"/>
      <w:numFmt w:val="decimal"/>
      <w:lvlText w:val="%4."/>
      <w:lvlJc w:val="left"/>
      <w:pPr>
        <w:ind w:left="2880" w:hanging="360"/>
      </w:pPr>
    </w:lvl>
    <w:lvl w:ilvl="4" w:tplc="CBF05FAC">
      <w:start w:val="1"/>
      <w:numFmt w:val="lowerLetter"/>
      <w:lvlText w:val="%5."/>
      <w:lvlJc w:val="left"/>
      <w:pPr>
        <w:ind w:left="3600" w:hanging="360"/>
      </w:pPr>
    </w:lvl>
    <w:lvl w:ilvl="5" w:tplc="9F784E82">
      <w:start w:val="1"/>
      <w:numFmt w:val="lowerRoman"/>
      <w:lvlText w:val="%6."/>
      <w:lvlJc w:val="right"/>
      <w:pPr>
        <w:ind w:left="4320" w:hanging="180"/>
      </w:pPr>
    </w:lvl>
    <w:lvl w:ilvl="6" w:tplc="4EB62F6A">
      <w:start w:val="1"/>
      <w:numFmt w:val="decimal"/>
      <w:lvlText w:val="%7."/>
      <w:lvlJc w:val="left"/>
      <w:pPr>
        <w:ind w:left="5040" w:hanging="360"/>
      </w:pPr>
    </w:lvl>
    <w:lvl w:ilvl="7" w:tplc="76306EBC">
      <w:start w:val="1"/>
      <w:numFmt w:val="lowerLetter"/>
      <w:lvlText w:val="%8."/>
      <w:lvlJc w:val="left"/>
      <w:pPr>
        <w:ind w:left="5760" w:hanging="360"/>
      </w:pPr>
    </w:lvl>
    <w:lvl w:ilvl="8" w:tplc="A2066BE8">
      <w:start w:val="1"/>
      <w:numFmt w:val="lowerRoman"/>
      <w:lvlText w:val="%9."/>
      <w:lvlJc w:val="right"/>
      <w:pPr>
        <w:ind w:left="6480" w:hanging="180"/>
      </w:pPr>
    </w:lvl>
  </w:abstractNum>
  <w:abstractNum w:abstractNumId="2" w15:restartNumberingAfterBreak="0">
    <w:nsid w:val="0CB82514"/>
    <w:multiLevelType w:val="hybridMultilevel"/>
    <w:tmpl w:val="99D657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5A3385"/>
    <w:multiLevelType w:val="hybridMultilevel"/>
    <w:tmpl w:val="80A0EB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1B2514"/>
    <w:multiLevelType w:val="hybridMultilevel"/>
    <w:tmpl w:val="3D9CF766"/>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C7323D8"/>
    <w:multiLevelType w:val="hybridMultilevel"/>
    <w:tmpl w:val="204A0C2C"/>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3CA3330"/>
    <w:multiLevelType w:val="hybridMultilevel"/>
    <w:tmpl w:val="99D6579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622D535"/>
    <w:multiLevelType w:val="hybridMultilevel"/>
    <w:tmpl w:val="FFFFFFFF"/>
    <w:lvl w:ilvl="0" w:tplc="328817F4">
      <w:start w:val="1"/>
      <w:numFmt w:val="decimal"/>
      <w:lvlText w:val="%1."/>
      <w:lvlJc w:val="left"/>
      <w:pPr>
        <w:ind w:left="720" w:hanging="360"/>
      </w:pPr>
    </w:lvl>
    <w:lvl w:ilvl="1" w:tplc="3EAE04EA">
      <w:start w:val="1"/>
      <w:numFmt w:val="lowerLetter"/>
      <w:lvlText w:val="%2."/>
      <w:lvlJc w:val="left"/>
      <w:pPr>
        <w:ind w:left="1440" w:hanging="360"/>
      </w:pPr>
    </w:lvl>
    <w:lvl w:ilvl="2" w:tplc="D3AE6D72">
      <w:start w:val="1"/>
      <w:numFmt w:val="lowerRoman"/>
      <w:lvlText w:val="%3."/>
      <w:lvlJc w:val="right"/>
      <w:pPr>
        <w:ind w:left="2160" w:hanging="180"/>
      </w:pPr>
    </w:lvl>
    <w:lvl w:ilvl="3" w:tplc="47AE40CE">
      <w:start w:val="1"/>
      <w:numFmt w:val="decimal"/>
      <w:lvlText w:val="%4."/>
      <w:lvlJc w:val="left"/>
      <w:pPr>
        <w:ind w:left="2880" w:hanging="360"/>
      </w:pPr>
    </w:lvl>
    <w:lvl w:ilvl="4" w:tplc="88FA6D0E">
      <w:start w:val="1"/>
      <w:numFmt w:val="lowerLetter"/>
      <w:lvlText w:val="%5."/>
      <w:lvlJc w:val="left"/>
      <w:pPr>
        <w:ind w:left="3600" w:hanging="360"/>
      </w:pPr>
    </w:lvl>
    <w:lvl w:ilvl="5" w:tplc="1A161D4E">
      <w:start w:val="1"/>
      <w:numFmt w:val="lowerRoman"/>
      <w:lvlText w:val="%6."/>
      <w:lvlJc w:val="right"/>
      <w:pPr>
        <w:ind w:left="4320" w:hanging="180"/>
      </w:pPr>
    </w:lvl>
    <w:lvl w:ilvl="6" w:tplc="8C7CFA4E">
      <w:start w:val="1"/>
      <w:numFmt w:val="decimal"/>
      <w:lvlText w:val="%7."/>
      <w:lvlJc w:val="left"/>
      <w:pPr>
        <w:ind w:left="5040" w:hanging="360"/>
      </w:pPr>
    </w:lvl>
    <w:lvl w:ilvl="7" w:tplc="47A26670">
      <w:start w:val="1"/>
      <w:numFmt w:val="lowerLetter"/>
      <w:lvlText w:val="%8."/>
      <w:lvlJc w:val="left"/>
      <w:pPr>
        <w:ind w:left="5760" w:hanging="360"/>
      </w:pPr>
    </w:lvl>
    <w:lvl w:ilvl="8" w:tplc="6F544AC2">
      <w:start w:val="1"/>
      <w:numFmt w:val="lowerRoman"/>
      <w:lvlText w:val="%9."/>
      <w:lvlJc w:val="right"/>
      <w:pPr>
        <w:ind w:left="6480" w:hanging="180"/>
      </w:pPr>
    </w:lvl>
  </w:abstractNum>
  <w:abstractNum w:abstractNumId="8" w15:restartNumberingAfterBreak="0">
    <w:nsid w:val="29A30345"/>
    <w:multiLevelType w:val="hybridMultilevel"/>
    <w:tmpl w:val="4AAAA9C6"/>
    <w:lvl w:ilvl="0" w:tplc="AD7E5A70">
      <w:start w:val="1"/>
      <w:numFmt w:val="decimal"/>
      <w:lvlText w:val="%1."/>
      <w:lvlJc w:val="left"/>
      <w:pPr>
        <w:ind w:left="839" w:hanging="352"/>
      </w:pPr>
      <w:rPr>
        <w:rFonts w:ascii="Calibri" w:eastAsia="Calibri" w:hAnsi="Calibri" w:cs="Calibri" w:hint="default"/>
        <w:b w:val="0"/>
        <w:bCs w:val="0"/>
        <w:i w:val="0"/>
        <w:iCs w:val="0"/>
        <w:spacing w:val="-2"/>
        <w:w w:val="101"/>
        <w:sz w:val="22"/>
        <w:szCs w:val="22"/>
        <w:lang w:val="en-US" w:eastAsia="en-US" w:bidi="ar-SA"/>
      </w:rPr>
    </w:lvl>
    <w:lvl w:ilvl="1" w:tplc="1540ADF6">
      <w:numFmt w:val="bullet"/>
      <w:lvlText w:val=""/>
      <w:lvlJc w:val="left"/>
      <w:pPr>
        <w:ind w:left="839" w:hanging="353"/>
      </w:pPr>
      <w:rPr>
        <w:rFonts w:ascii="Symbol" w:eastAsia="Symbol" w:hAnsi="Symbol" w:cs="Symbol" w:hint="default"/>
        <w:b w:val="0"/>
        <w:bCs w:val="0"/>
        <w:i w:val="0"/>
        <w:iCs w:val="0"/>
        <w:w w:val="101"/>
        <w:sz w:val="22"/>
        <w:szCs w:val="22"/>
        <w:lang w:val="en-US" w:eastAsia="en-US" w:bidi="ar-SA"/>
      </w:rPr>
    </w:lvl>
    <w:lvl w:ilvl="2" w:tplc="2E4C98D4">
      <w:numFmt w:val="bullet"/>
      <w:lvlText w:val="o"/>
      <w:lvlJc w:val="left"/>
      <w:pPr>
        <w:ind w:left="1561" w:hanging="352"/>
      </w:pPr>
      <w:rPr>
        <w:rFonts w:ascii="Courier New" w:eastAsia="Courier New" w:hAnsi="Courier New" w:cs="Courier New" w:hint="default"/>
        <w:b w:val="0"/>
        <w:bCs w:val="0"/>
        <w:i w:val="0"/>
        <w:iCs w:val="0"/>
        <w:w w:val="101"/>
        <w:sz w:val="22"/>
        <w:szCs w:val="22"/>
        <w:lang w:val="en-US" w:eastAsia="en-US" w:bidi="ar-SA"/>
      </w:rPr>
    </w:lvl>
    <w:lvl w:ilvl="3" w:tplc="6B3A3074">
      <w:numFmt w:val="bullet"/>
      <w:lvlText w:val="•"/>
      <w:lvlJc w:val="left"/>
      <w:pPr>
        <w:ind w:left="3408" w:hanging="352"/>
      </w:pPr>
      <w:rPr>
        <w:rFonts w:hint="default"/>
        <w:lang w:val="en-US" w:eastAsia="en-US" w:bidi="ar-SA"/>
      </w:rPr>
    </w:lvl>
    <w:lvl w:ilvl="4" w:tplc="4B42A8DC">
      <w:numFmt w:val="bullet"/>
      <w:lvlText w:val="•"/>
      <w:lvlJc w:val="left"/>
      <w:pPr>
        <w:ind w:left="4333" w:hanging="352"/>
      </w:pPr>
      <w:rPr>
        <w:rFonts w:hint="default"/>
        <w:lang w:val="en-US" w:eastAsia="en-US" w:bidi="ar-SA"/>
      </w:rPr>
    </w:lvl>
    <w:lvl w:ilvl="5" w:tplc="6E0C2784">
      <w:numFmt w:val="bullet"/>
      <w:lvlText w:val="•"/>
      <w:lvlJc w:val="left"/>
      <w:pPr>
        <w:ind w:left="5257" w:hanging="352"/>
      </w:pPr>
      <w:rPr>
        <w:rFonts w:hint="default"/>
        <w:lang w:val="en-US" w:eastAsia="en-US" w:bidi="ar-SA"/>
      </w:rPr>
    </w:lvl>
    <w:lvl w:ilvl="6" w:tplc="5E22A452">
      <w:numFmt w:val="bullet"/>
      <w:lvlText w:val="•"/>
      <w:lvlJc w:val="left"/>
      <w:pPr>
        <w:ind w:left="6182" w:hanging="352"/>
      </w:pPr>
      <w:rPr>
        <w:rFonts w:hint="default"/>
        <w:lang w:val="en-US" w:eastAsia="en-US" w:bidi="ar-SA"/>
      </w:rPr>
    </w:lvl>
    <w:lvl w:ilvl="7" w:tplc="6A1AF3DC">
      <w:numFmt w:val="bullet"/>
      <w:lvlText w:val="•"/>
      <w:lvlJc w:val="left"/>
      <w:pPr>
        <w:ind w:left="7106" w:hanging="352"/>
      </w:pPr>
      <w:rPr>
        <w:rFonts w:hint="default"/>
        <w:lang w:val="en-US" w:eastAsia="en-US" w:bidi="ar-SA"/>
      </w:rPr>
    </w:lvl>
    <w:lvl w:ilvl="8" w:tplc="C68ED3D2">
      <w:numFmt w:val="bullet"/>
      <w:lvlText w:val="•"/>
      <w:lvlJc w:val="left"/>
      <w:pPr>
        <w:ind w:left="8031" w:hanging="352"/>
      </w:pPr>
      <w:rPr>
        <w:rFonts w:hint="default"/>
        <w:lang w:val="en-US" w:eastAsia="en-US" w:bidi="ar-SA"/>
      </w:rPr>
    </w:lvl>
  </w:abstractNum>
  <w:abstractNum w:abstractNumId="9" w15:restartNumberingAfterBreak="0">
    <w:nsid w:val="2D0001C5"/>
    <w:multiLevelType w:val="hybridMultilevel"/>
    <w:tmpl w:val="460475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C104F4"/>
    <w:multiLevelType w:val="hybridMultilevel"/>
    <w:tmpl w:val="8C8C7C6E"/>
    <w:lvl w:ilvl="0" w:tplc="107E3528">
      <w:start w:val="1"/>
      <w:numFmt w:val="decimal"/>
      <w:lvlText w:val="%1."/>
      <w:lvlJc w:val="left"/>
      <w:pPr>
        <w:ind w:left="839" w:hanging="352"/>
      </w:pPr>
      <w:rPr>
        <w:rFonts w:ascii="Calibri" w:eastAsia="Calibri" w:hAnsi="Calibri" w:cs="Calibri" w:hint="default"/>
        <w:b w:val="0"/>
        <w:bCs w:val="0"/>
        <w:i w:val="0"/>
        <w:iCs w:val="0"/>
        <w:spacing w:val="-2"/>
        <w:w w:val="101"/>
        <w:sz w:val="22"/>
        <w:szCs w:val="22"/>
        <w:lang w:val="en-US" w:eastAsia="en-US" w:bidi="ar-SA"/>
      </w:rPr>
    </w:lvl>
    <w:lvl w:ilvl="1" w:tplc="8A8EF3CC">
      <w:numFmt w:val="bullet"/>
      <w:lvlText w:val=""/>
      <w:lvlJc w:val="left"/>
      <w:pPr>
        <w:ind w:left="840" w:hanging="353"/>
      </w:pPr>
      <w:rPr>
        <w:rFonts w:ascii="Symbol" w:eastAsia="Symbol" w:hAnsi="Symbol" w:cs="Symbol" w:hint="default"/>
        <w:b w:val="0"/>
        <w:bCs w:val="0"/>
        <w:i w:val="0"/>
        <w:iCs w:val="0"/>
        <w:w w:val="101"/>
        <w:sz w:val="22"/>
        <w:szCs w:val="22"/>
        <w:lang w:val="en-US" w:eastAsia="en-US" w:bidi="ar-SA"/>
      </w:rPr>
    </w:lvl>
    <w:lvl w:ilvl="2" w:tplc="8C46DB02">
      <w:numFmt w:val="bullet"/>
      <w:lvlText w:val="o"/>
      <w:lvlJc w:val="left"/>
      <w:pPr>
        <w:ind w:left="1560" w:hanging="352"/>
      </w:pPr>
      <w:rPr>
        <w:rFonts w:ascii="Courier New" w:eastAsia="Courier New" w:hAnsi="Courier New" w:cs="Courier New" w:hint="default"/>
        <w:b w:val="0"/>
        <w:bCs w:val="0"/>
        <w:i w:val="0"/>
        <w:iCs w:val="0"/>
        <w:w w:val="101"/>
        <w:sz w:val="22"/>
        <w:szCs w:val="22"/>
        <w:lang w:val="en-US" w:eastAsia="en-US" w:bidi="ar-SA"/>
      </w:rPr>
    </w:lvl>
    <w:lvl w:ilvl="3" w:tplc="62E8DD1E">
      <w:numFmt w:val="bullet"/>
      <w:lvlText w:val="•"/>
      <w:lvlJc w:val="left"/>
      <w:pPr>
        <w:ind w:left="3408" w:hanging="352"/>
      </w:pPr>
      <w:rPr>
        <w:rFonts w:hint="default"/>
        <w:lang w:val="en-US" w:eastAsia="en-US" w:bidi="ar-SA"/>
      </w:rPr>
    </w:lvl>
    <w:lvl w:ilvl="4" w:tplc="5BCE6F98">
      <w:numFmt w:val="bullet"/>
      <w:lvlText w:val="•"/>
      <w:lvlJc w:val="left"/>
      <w:pPr>
        <w:ind w:left="4333" w:hanging="352"/>
      </w:pPr>
      <w:rPr>
        <w:rFonts w:hint="default"/>
        <w:lang w:val="en-US" w:eastAsia="en-US" w:bidi="ar-SA"/>
      </w:rPr>
    </w:lvl>
    <w:lvl w:ilvl="5" w:tplc="9DDA5054">
      <w:numFmt w:val="bullet"/>
      <w:lvlText w:val="•"/>
      <w:lvlJc w:val="left"/>
      <w:pPr>
        <w:ind w:left="5257" w:hanging="352"/>
      </w:pPr>
      <w:rPr>
        <w:rFonts w:hint="default"/>
        <w:lang w:val="en-US" w:eastAsia="en-US" w:bidi="ar-SA"/>
      </w:rPr>
    </w:lvl>
    <w:lvl w:ilvl="6" w:tplc="35FEC8D8">
      <w:numFmt w:val="bullet"/>
      <w:lvlText w:val="•"/>
      <w:lvlJc w:val="left"/>
      <w:pPr>
        <w:ind w:left="6182" w:hanging="352"/>
      </w:pPr>
      <w:rPr>
        <w:rFonts w:hint="default"/>
        <w:lang w:val="en-US" w:eastAsia="en-US" w:bidi="ar-SA"/>
      </w:rPr>
    </w:lvl>
    <w:lvl w:ilvl="7" w:tplc="9326B482">
      <w:numFmt w:val="bullet"/>
      <w:lvlText w:val="•"/>
      <w:lvlJc w:val="left"/>
      <w:pPr>
        <w:ind w:left="7106" w:hanging="352"/>
      </w:pPr>
      <w:rPr>
        <w:rFonts w:hint="default"/>
        <w:lang w:val="en-US" w:eastAsia="en-US" w:bidi="ar-SA"/>
      </w:rPr>
    </w:lvl>
    <w:lvl w:ilvl="8" w:tplc="5FE8ACA4">
      <w:numFmt w:val="bullet"/>
      <w:lvlText w:val="•"/>
      <w:lvlJc w:val="left"/>
      <w:pPr>
        <w:ind w:left="8031" w:hanging="352"/>
      </w:pPr>
      <w:rPr>
        <w:rFonts w:hint="default"/>
        <w:lang w:val="en-US" w:eastAsia="en-US" w:bidi="ar-SA"/>
      </w:rPr>
    </w:lvl>
  </w:abstractNum>
  <w:abstractNum w:abstractNumId="11" w15:restartNumberingAfterBreak="0">
    <w:nsid w:val="2FF047B8"/>
    <w:multiLevelType w:val="hybridMultilevel"/>
    <w:tmpl w:val="382686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BF47DE"/>
    <w:multiLevelType w:val="hybridMultilevel"/>
    <w:tmpl w:val="2698DA5A"/>
    <w:lvl w:ilvl="0" w:tplc="CB7879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EA4494E"/>
    <w:multiLevelType w:val="hybridMultilevel"/>
    <w:tmpl w:val="FABA492E"/>
    <w:lvl w:ilvl="0" w:tplc="DDE4058E">
      <w:numFmt w:val="bullet"/>
      <w:lvlText w:val=""/>
      <w:lvlJc w:val="left"/>
      <w:pPr>
        <w:ind w:left="840" w:hanging="353"/>
      </w:pPr>
      <w:rPr>
        <w:rFonts w:ascii="Symbol" w:eastAsia="Symbol" w:hAnsi="Symbol" w:cs="Symbol" w:hint="default"/>
        <w:b w:val="0"/>
        <w:bCs w:val="0"/>
        <w:i w:val="0"/>
        <w:iCs w:val="0"/>
        <w:w w:val="101"/>
        <w:sz w:val="22"/>
        <w:szCs w:val="22"/>
        <w:lang w:val="en-US" w:eastAsia="en-US" w:bidi="ar-SA"/>
      </w:rPr>
    </w:lvl>
    <w:lvl w:ilvl="1" w:tplc="8B829B82">
      <w:numFmt w:val="bullet"/>
      <w:lvlText w:val="•"/>
      <w:lvlJc w:val="left"/>
      <w:pPr>
        <w:ind w:left="1744" w:hanging="353"/>
      </w:pPr>
      <w:rPr>
        <w:rFonts w:hint="default"/>
        <w:lang w:val="en-US" w:eastAsia="en-US" w:bidi="ar-SA"/>
      </w:rPr>
    </w:lvl>
    <w:lvl w:ilvl="2" w:tplc="3FDE81B2">
      <w:numFmt w:val="bullet"/>
      <w:lvlText w:val="•"/>
      <w:lvlJc w:val="left"/>
      <w:pPr>
        <w:ind w:left="2648" w:hanging="353"/>
      </w:pPr>
      <w:rPr>
        <w:rFonts w:hint="default"/>
        <w:lang w:val="en-US" w:eastAsia="en-US" w:bidi="ar-SA"/>
      </w:rPr>
    </w:lvl>
    <w:lvl w:ilvl="3" w:tplc="18B4FF16">
      <w:numFmt w:val="bullet"/>
      <w:lvlText w:val="•"/>
      <w:lvlJc w:val="left"/>
      <w:pPr>
        <w:ind w:left="3552" w:hanging="353"/>
      </w:pPr>
      <w:rPr>
        <w:rFonts w:hint="default"/>
        <w:lang w:val="en-US" w:eastAsia="en-US" w:bidi="ar-SA"/>
      </w:rPr>
    </w:lvl>
    <w:lvl w:ilvl="4" w:tplc="BCB4EA72">
      <w:numFmt w:val="bullet"/>
      <w:lvlText w:val="•"/>
      <w:lvlJc w:val="left"/>
      <w:pPr>
        <w:ind w:left="4456" w:hanging="353"/>
      </w:pPr>
      <w:rPr>
        <w:rFonts w:hint="default"/>
        <w:lang w:val="en-US" w:eastAsia="en-US" w:bidi="ar-SA"/>
      </w:rPr>
    </w:lvl>
    <w:lvl w:ilvl="5" w:tplc="D9A654E2">
      <w:numFmt w:val="bullet"/>
      <w:lvlText w:val="•"/>
      <w:lvlJc w:val="left"/>
      <w:pPr>
        <w:ind w:left="5360" w:hanging="353"/>
      </w:pPr>
      <w:rPr>
        <w:rFonts w:hint="default"/>
        <w:lang w:val="en-US" w:eastAsia="en-US" w:bidi="ar-SA"/>
      </w:rPr>
    </w:lvl>
    <w:lvl w:ilvl="6" w:tplc="F34EBF44">
      <w:numFmt w:val="bullet"/>
      <w:lvlText w:val="•"/>
      <w:lvlJc w:val="left"/>
      <w:pPr>
        <w:ind w:left="6264" w:hanging="353"/>
      </w:pPr>
      <w:rPr>
        <w:rFonts w:hint="default"/>
        <w:lang w:val="en-US" w:eastAsia="en-US" w:bidi="ar-SA"/>
      </w:rPr>
    </w:lvl>
    <w:lvl w:ilvl="7" w:tplc="16982800">
      <w:numFmt w:val="bullet"/>
      <w:lvlText w:val="•"/>
      <w:lvlJc w:val="left"/>
      <w:pPr>
        <w:ind w:left="7168" w:hanging="353"/>
      </w:pPr>
      <w:rPr>
        <w:rFonts w:hint="default"/>
        <w:lang w:val="en-US" w:eastAsia="en-US" w:bidi="ar-SA"/>
      </w:rPr>
    </w:lvl>
    <w:lvl w:ilvl="8" w:tplc="FB720B8E">
      <w:numFmt w:val="bullet"/>
      <w:lvlText w:val="•"/>
      <w:lvlJc w:val="left"/>
      <w:pPr>
        <w:ind w:left="8072" w:hanging="353"/>
      </w:pPr>
      <w:rPr>
        <w:rFonts w:hint="default"/>
        <w:lang w:val="en-US" w:eastAsia="en-US" w:bidi="ar-SA"/>
      </w:rPr>
    </w:lvl>
  </w:abstractNum>
  <w:abstractNum w:abstractNumId="14" w15:restartNumberingAfterBreak="0">
    <w:nsid w:val="4D625EAD"/>
    <w:multiLevelType w:val="hybridMultilevel"/>
    <w:tmpl w:val="B1A6D6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EC7CBA"/>
    <w:multiLevelType w:val="hybridMultilevel"/>
    <w:tmpl w:val="905A6A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3F477F3"/>
    <w:multiLevelType w:val="hybridMultilevel"/>
    <w:tmpl w:val="ED880674"/>
    <w:lvl w:ilvl="0" w:tplc="DFE27FAC">
      <w:start w:val="1"/>
      <w:numFmt w:val="decimal"/>
      <w:lvlText w:val="%1."/>
      <w:lvlJc w:val="left"/>
      <w:pPr>
        <w:ind w:left="839" w:hanging="352"/>
      </w:pPr>
      <w:rPr>
        <w:rFonts w:ascii="Calibri" w:eastAsia="Calibri" w:hAnsi="Calibri" w:cs="Calibri" w:hint="default"/>
        <w:b w:val="0"/>
        <w:bCs w:val="0"/>
        <w:i w:val="0"/>
        <w:iCs w:val="0"/>
        <w:spacing w:val="-2"/>
        <w:w w:val="101"/>
        <w:sz w:val="22"/>
        <w:szCs w:val="22"/>
        <w:lang w:val="en-US" w:eastAsia="en-US" w:bidi="ar-SA"/>
      </w:rPr>
    </w:lvl>
    <w:lvl w:ilvl="1" w:tplc="6FD6E894">
      <w:numFmt w:val="bullet"/>
      <w:lvlText w:val=""/>
      <w:lvlJc w:val="left"/>
      <w:pPr>
        <w:ind w:left="840" w:hanging="353"/>
      </w:pPr>
      <w:rPr>
        <w:rFonts w:ascii="Symbol" w:eastAsia="Symbol" w:hAnsi="Symbol" w:cs="Symbol" w:hint="default"/>
        <w:b w:val="0"/>
        <w:bCs w:val="0"/>
        <w:i w:val="0"/>
        <w:iCs w:val="0"/>
        <w:w w:val="101"/>
        <w:sz w:val="22"/>
        <w:szCs w:val="22"/>
        <w:lang w:val="en-US" w:eastAsia="en-US" w:bidi="ar-SA"/>
      </w:rPr>
    </w:lvl>
    <w:lvl w:ilvl="2" w:tplc="072EBB50">
      <w:numFmt w:val="bullet"/>
      <w:lvlText w:val="•"/>
      <w:lvlJc w:val="left"/>
      <w:pPr>
        <w:ind w:left="2648" w:hanging="353"/>
      </w:pPr>
      <w:rPr>
        <w:rFonts w:hint="default"/>
        <w:lang w:val="en-US" w:eastAsia="en-US" w:bidi="ar-SA"/>
      </w:rPr>
    </w:lvl>
    <w:lvl w:ilvl="3" w:tplc="7DEE7850">
      <w:numFmt w:val="bullet"/>
      <w:lvlText w:val="•"/>
      <w:lvlJc w:val="left"/>
      <w:pPr>
        <w:ind w:left="3552" w:hanging="353"/>
      </w:pPr>
      <w:rPr>
        <w:rFonts w:hint="default"/>
        <w:lang w:val="en-US" w:eastAsia="en-US" w:bidi="ar-SA"/>
      </w:rPr>
    </w:lvl>
    <w:lvl w:ilvl="4" w:tplc="FCA633AE">
      <w:numFmt w:val="bullet"/>
      <w:lvlText w:val="•"/>
      <w:lvlJc w:val="left"/>
      <w:pPr>
        <w:ind w:left="4456" w:hanging="353"/>
      </w:pPr>
      <w:rPr>
        <w:rFonts w:hint="default"/>
        <w:lang w:val="en-US" w:eastAsia="en-US" w:bidi="ar-SA"/>
      </w:rPr>
    </w:lvl>
    <w:lvl w:ilvl="5" w:tplc="E4AC588A">
      <w:numFmt w:val="bullet"/>
      <w:lvlText w:val="•"/>
      <w:lvlJc w:val="left"/>
      <w:pPr>
        <w:ind w:left="5360" w:hanging="353"/>
      </w:pPr>
      <w:rPr>
        <w:rFonts w:hint="default"/>
        <w:lang w:val="en-US" w:eastAsia="en-US" w:bidi="ar-SA"/>
      </w:rPr>
    </w:lvl>
    <w:lvl w:ilvl="6" w:tplc="0B16A0D8">
      <w:numFmt w:val="bullet"/>
      <w:lvlText w:val="•"/>
      <w:lvlJc w:val="left"/>
      <w:pPr>
        <w:ind w:left="6264" w:hanging="353"/>
      </w:pPr>
      <w:rPr>
        <w:rFonts w:hint="default"/>
        <w:lang w:val="en-US" w:eastAsia="en-US" w:bidi="ar-SA"/>
      </w:rPr>
    </w:lvl>
    <w:lvl w:ilvl="7" w:tplc="2FAC37C2">
      <w:numFmt w:val="bullet"/>
      <w:lvlText w:val="•"/>
      <w:lvlJc w:val="left"/>
      <w:pPr>
        <w:ind w:left="7168" w:hanging="353"/>
      </w:pPr>
      <w:rPr>
        <w:rFonts w:hint="default"/>
        <w:lang w:val="en-US" w:eastAsia="en-US" w:bidi="ar-SA"/>
      </w:rPr>
    </w:lvl>
    <w:lvl w:ilvl="8" w:tplc="662C0D50">
      <w:numFmt w:val="bullet"/>
      <w:lvlText w:val="•"/>
      <w:lvlJc w:val="left"/>
      <w:pPr>
        <w:ind w:left="8072" w:hanging="353"/>
      </w:pPr>
      <w:rPr>
        <w:rFonts w:hint="default"/>
        <w:lang w:val="en-US" w:eastAsia="en-US" w:bidi="ar-SA"/>
      </w:rPr>
    </w:lvl>
  </w:abstractNum>
  <w:abstractNum w:abstractNumId="17" w15:restartNumberingAfterBreak="0">
    <w:nsid w:val="54951F5F"/>
    <w:multiLevelType w:val="hybridMultilevel"/>
    <w:tmpl w:val="45DA204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6FA9CE3"/>
    <w:multiLevelType w:val="hybridMultilevel"/>
    <w:tmpl w:val="FFFFFFFF"/>
    <w:lvl w:ilvl="0" w:tplc="CBCE535A">
      <w:start w:val="1"/>
      <w:numFmt w:val="bullet"/>
      <w:lvlText w:val=""/>
      <w:lvlJc w:val="left"/>
      <w:pPr>
        <w:ind w:left="720" w:hanging="360"/>
      </w:pPr>
      <w:rPr>
        <w:rFonts w:ascii="Symbol" w:hAnsi="Symbol" w:hint="default"/>
      </w:rPr>
    </w:lvl>
    <w:lvl w:ilvl="1" w:tplc="2B5E2FEE">
      <w:start w:val="1"/>
      <w:numFmt w:val="bullet"/>
      <w:lvlText w:val="o"/>
      <w:lvlJc w:val="left"/>
      <w:pPr>
        <w:ind w:left="1440" w:hanging="360"/>
      </w:pPr>
      <w:rPr>
        <w:rFonts w:ascii="Courier New" w:hAnsi="Courier New" w:hint="default"/>
      </w:rPr>
    </w:lvl>
    <w:lvl w:ilvl="2" w:tplc="1624D192">
      <w:start w:val="1"/>
      <w:numFmt w:val="bullet"/>
      <w:lvlText w:val=""/>
      <w:lvlJc w:val="left"/>
      <w:pPr>
        <w:ind w:left="2160" w:hanging="360"/>
      </w:pPr>
      <w:rPr>
        <w:rFonts w:ascii="Wingdings" w:hAnsi="Wingdings" w:hint="default"/>
      </w:rPr>
    </w:lvl>
    <w:lvl w:ilvl="3" w:tplc="6ADCF85A">
      <w:start w:val="1"/>
      <w:numFmt w:val="bullet"/>
      <w:lvlText w:val=""/>
      <w:lvlJc w:val="left"/>
      <w:pPr>
        <w:ind w:left="2880" w:hanging="360"/>
      </w:pPr>
      <w:rPr>
        <w:rFonts w:ascii="Symbol" w:hAnsi="Symbol" w:hint="default"/>
      </w:rPr>
    </w:lvl>
    <w:lvl w:ilvl="4" w:tplc="457C393A">
      <w:start w:val="1"/>
      <w:numFmt w:val="bullet"/>
      <w:lvlText w:val="o"/>
      <w:lvlJc w:val="left"/>
      <w:pPr>
        <w:ind w:left="3600" w:hanging="360"/>
      </w:pPr>
      <w:rPr>
        <w:rFonts w:ascii="Courier New" w:hAnsi="Courier New" w:hint="default"/>
      </w:rPr>
    </w:lvl>
    <w:lvl w:ilvl="5" w:tplc="AE7E962C">
      <w:start w:val="1"/>
      <w:numFmt w:val="bullet"/>
      <w:lvlText w:val=""/>
      <w:lvlJc w:val="left"/>
      <w:pPr>
        <w:ind w:left="4320" w:hanging="360"/>
      </w:pPr>
      <w:rPr>
        <w:rFonts w:ascii="Wingdings" w:hAnsi="Wingdings" w:hint="default"/>
      </w:rPr>
    </w:lvl>
    <w:lvl w:ilvl="6" w:tplc="B7ACB768">
      <w:start w:val="1"/>
      <w:numFmt w:val="bullet"/>
      <w:lvlText w:val=""/>
      <w:lvlJc w:val="left"/>
      <w:pPr>
        <w:ind w:left="5040" w:hanging="360"/>
      </w:pPr>
      <w:rPr>
        <w:rFonts w:ascii="Symbol" w:hAnsi="Symbol" w:hint="default"/>
      </w:rPr>
    </w:lvl>
    <w:lvl w:ilvl="7" w:tplc="9CDAC89C">
      <w:start w:val="1"/>
      <w:numFmt w:val="bullet"/>
      <w:lvlText w:val="o"/>
      <w:lvlJc w:val="left"/>
      <w:pPr>
        <w:ind w:left="5760" w:hanging="360"/>
      </w:pPr>
      <w:rPr>
        <w:rFonts w:ascii="Courier New" w:hAnsi="Courier New" w:hint="default"/>
      </w:rPr>
    </w:lvl>
    <w:lvl w:ilvl="8" w:tplc="7C3A3DE4">
      <w:start w:val="1"/>
      <w:numFmt w:val="bullet"/>
      <w:lvlText w:val=""/>
      <w:lvlJc w:val="left"/>
      <w:pPr>
        <w:ind w:left="6480" w:hanging="360"/>
      </w:pPr>
      <w:rPr>
        <w:rFonts w:ascii="Wingdings" w:hAnsi="Wingdings" w:hint="default"/>
      </w:rPr>
    </w:lvl>
  </w:abstractNum>
  <w:abstractNum w:abstractNumId="19" w15:restartNumberingAfterBreak="0">
    <w:nsid w:val="5A5C562F"/>
    <w:multiLevelType w:val="hybridMultilevel"/>
    <w:tmpl w:val="FF2CBF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F71708"/>
    <w:multiLevelType w:val="hybridMultilevel"/>
    <w:tmpl w:val="8DA09B06"/>
    <w:lvl w:ilvl="0" w:tplc="FFFFFFFF">
      <w:start w:val="1"/>
      <w:numFmt w:val="bullet"/>
      <w:pStyle w:val="ListParagraph"/>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44C02B2"/>
    <w:multiLevelType w:val="hybridMultilevel"/>
    <w:tmpl w:val="7E7CBD78"/>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6C8614D6"/>
    <w:multiLevelType w:val="hybridMultilevel"/>
    <w:tmpl w:val="FC029E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421B5C"/>
    <w:multiLevelType w:val="hybridMultilevel"/>
    <w:tmpl w:val="CA7C78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72225E7D"/>
    <w:multiLevelType w:val="hybridMultilevel"/>
    <w:tmpl w:val="4F140FEE"/>
    <w:lvl w:ilvl="0" w:tplc="9C2CAD08">
      <w:start w:val="1"/>
      <w:numFmt w:val="decimal"/>
      <w:lvlText w:val="%1."/>
      <w:lvlJc w:val="left"/>
      <w:pPr>
        <w:ind w:left="839" w:hanging="352"/>
      </w:pPr>
      <w:rPr>
        <w:rFonts w:ascii="Calibri" w:eastAsia="Calibri" w:hAnsi="Calibri" w:cs="Calibri" w:hint="default"/>
        <w:b w:val="0"/>
        <w:bCs w:val="0"/>
        <w:i w:val="0"/>
        <w:iCs w:val="0"/>
        <w:spacing w:val="-2"/>
        <w:w w:val="101"/>
        <w:sz w:val="22"/>
        <w:szCs w:val="22"/>
        <w:lang w:val="en-US" w:eastAsia="en-US" w:bidi="ar-SA"/>
      </w:rPr>
    </w:lvl>
    <w:lvl w:ilvl="1" w:tplc="A6FC946C">
      <w:numFmt w:val="bullet"/>
      <w:lvlText w:val="•"/>
      <w:lvlJc w:val="left"/>
      <w:pPr>
        <w:ind w:left="1744" w:hanging="352"/>
      </w:pPr>
      <w:rPr>
        <w:rFonts w:hint="default"/>
        <w:lang w:val="en-US" w:eastAsia="en-US" w:bidi="ar-SA"/>
      </w:rPr>
    </w:lvl>
    <w:lvl w:ilvl="2" w:tplc="94728076">
      <w:numFmt w:val="bullet"/>
      <w:lvlText w:val="•"/>
      <w:lvlJc w:val="left"/>
      <w:pPr>
        <w:ind w:left="2648" w:hanging="352"/>
      </w:pPr>
      <w:rPr>
        <w:rFonts w:hint="default"/>
        <w:lang w:val="en-US" w:eastAsia="en-US" w:bidi="ar-SA"/>
      </w:rPr>
    </w:lvl>
    <w:lvl w:ilvl="3" w:tplc="D2606E02">
      <w:numFmt w:val="bullet"/>
      <w:lvlText w:val="•"/>
      <w:lvlJc w:val="left"/>
      <w:pPr>
        <w:ind w:left="3552" w:hanging="352"/>
      </w:pPr>
      <w:rPr>
        <w:rFonts w:hint="default"/>
        <w:lang w:val="en-US" w:eastAsia="en-US" w:bidi="ar-SA"/>
      </w:rPr>
    </w:lvl>
    <w:lvl w:ilvl="4" w:tplc="D0CEED82">
      <w:numFmt w:val="bullet"/>
      <w:lvlText w:val="•"/>
      <w:lvlJc w:val="left"/>
      <w:pPr>
        <w:ind w:left="4456" w:hanging="352"/>
      </w:pPr>
      <w:rPr>
        <w:rFonts w:hint="default"/>
        <w:lang w:val="en-US" w:eastAsia="en-US" w:bidi="ar-SA"/>
      </w:rPr>
    </w:lvl>
    <w:lvl w:ilvl="5" w:tplc="54301ACE">
      <w:numFmt w:val="bullet"/>
      <w:lvlText w:val="•"/>
      <w:lvlJc w:val="left"/>
      <w:pPr>
        <w:ind w:left="5360" w:hanging="352"/>
      </w:pPr>
      <w:rPr>
        <w:rFonts w:hint="default"/>
        <w:lang w:val="en-US" w:eastAsia="en-US" w:bidi="ar-SA"/>
      </w:rPr>
    </w:lvl>
    <w:lvl w:ilvl="6" w:tplc="B7C44948">
      <w:numFmt w:val="bullet"/>
      <w:lvlText w:val="•"/>
      <w:lvlJc w:val="left"/>
      <w:pPr>
        <w:ind w:left="6264" w:hanging="352"/>
      </w:pPr>
      <w:rPr>
        <w:rFonts w:hint="default"/>
        <w:lang w:val="en-US" w:eastAsia="en-US" w:bidi="ar-SA"/>
      </w:rPr>
    </w:lvl>
    <w:lvl w:ilvl="7" w:tplc="D0D89600">
      <w:numFmt w:val="bullet"/>
      <w:lvlText w:val="•"/>
      <w:lvlJc w:val="left"/>
      <w:pPr>
        <w:ind w:left="7168" w:hanging="352"/>
      </w:pPr>
      <w:rPr>
        <w:rFonts w:hint="default"/>
        <w:lang w:val="en-US" w:eastAsia="en-US" w:bidi="ar-SA"/>
      </w:rPr>
    </w:lvl>
    <w:lvl w:ilvl="8" w:tplc="FB8E0ED8">
      <w:numFmt w:val="bullet"/>
      <w:lvlText w:val="•"/>
      <w:lvlJc w:val="left"/>
      <w:pPr>
        <w:ind w:left="8072" w:hanging="352"/>
      </w:pPr>
      <w:rPr>
        <w:rFonts w:hint="default"/>
        <w:lang w:val="en-US" w:eastAsia="en-US" w:bidi="ar-SA"/>
      </w:rPr>
    </w:lvl>
  </w:abstractNum>
  <w:abstractNum w:abstractNumId="25" w15:restartNumberingAfterBreak="0">
    <w:nsid w:val="72434B4F"/>
    <w:multiLevelType w:val="hybridMultilevel"/>
    <w:tmpl w:val="911A0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31D6A77"/>
    <w:multiLevelType w:val="hybridMultilevel"/>
    <w:tmpl w:val="25B613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A0F594A"/>
    <w:multiLevelType w:val="hybridMultilevel"/>
    <w:tmpl w:val="C25A8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B0547E8"/>
    <w:multiLevelType w:val="hybridMultilevel"/>
    <w:tmpl w:val="04CC4C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C645F8B"/>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0" w15:restartNumberingAfterBreak="0">
    <w:nsid w:val="7EA67BEE"/>
    <w:multiLevelType w:val="hybridMultilevel"/>
    <w:tmpl w:val="99D6579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36062245">
    <w:abstractNumId w:val="1"/>
  </w:num>
  <w:num w:numId="2" w16cid:durableId="259870410">
    <w:abstractNumId w:val="7"/>
  </w:num>
  <w:num w:numId="3" w16cid:durableId="1432554549">
    <w:abstractNumId w:val="18"/>
  </w:num>
  <w:num w:numId="4" w16cid:durableId="654534235">
    <w:abstractNumId w:val="0"/>
  </w:num>
  <w:num w:numId="5" w16cid:durableId="1122770922">
    <w:abstractNumId w:val="20"/>
  </w:num>
  <w:num w:numId="6" w16cid:durableId="1107428697">
    <w:abstractNumId w:val="14"/>
  </w:num>
  <w:num w:numId="7" w16cid:durableId="1698500596">
    <w:abstractNumId w:val="11"/>
  </w:num>
  <w:num w:numId="8" w16cid:durableId="1723290759">
    <w:abstractNumId w:val="2"/>
  </w:num>
  <w:num w:numId="9" w16cid:durableId="958950737">
    <w:abstractNumId w:val="17"/>
  </w:num>
  <w:num w:numId="10" w16cid:durableId="569271275">
    <w:abstractNumId w:val="22"/>
  </w:num>
  <w:num w:numId="11" w16cid:durableId="78715585">
    <w:abstractNumId w:val="3"/>
  </w:num>
  <w:num w:numId="12" w16cid:durableId="333461047">
    <w:abstractNumId w:val="24"/>
  </w:num>
  <w:num w:numId="13" w16cid:durableId="2111315358">
    <w:abstractNumId w:val="27"/>
  </w:num>
  <w:num w:numId="14" w16cid:durableId="2133015016">
    <w:abstractNumId w:val="8"/>
  </w:num>
  <w:num w:numId="15" w16cid:durableId="881400671">
    <w:abstractNumId w:val="16"/>
  </w:num>
  <w:num w:numId="16" w16cid:durableId="2023167357">
    <w:abstractNumId w:val="13"/>
  </w:num>
  <w:num w:numId="17" w16cid:durableId="359667780">
    <w:abstractNumId w:val="10"/>
  </w:num>
  <w:num w:numId="18" w16cid:durableId="1215890331">
    <w:abstractNumId w:val="5"/>
  </w:num>
  <w:num w:numId="19" w16cid:durableId="664864064">
    <w:abstractNumId w:val="4"/>
  </w:num>
  <w:num w:numId="20" w16cid:durableId="231087353">
    <w:abstractNumId w:val="21"/>
  </w:num>
  <w:num w:numId="21" w16cid:durableId="1473253880">
    <w:abstractNumId w:val="28"/>
  </w:num>
  <w:num w:numId="22" w16cid:durableId="111484764">
    <w:abstractNumId w:val="6"/>
  </w:num>
  <w:num w:numId="23" w16cid:durableId="490214931">
    <w:abstractNumId w:val="30"/>
  </w:num>
  <w:num w:numId="24" w16cid:durableId="1471011">
    <w:abstractNumId w:val="23"/>
  </w:num>
  <w:num w:numId="25" w16cid:durableId="1070270416">
    <w:abstractNumId w:val="12"/>
  </w:num>
  <w:num w:numId="26" w16cid:durableId="657148137">
    <w:abstractNumId w:val="19"/>
  </w:num>
  <w:num w:numId="27" w16cid:durableId="2024742151">
    <w:abstractNumId w:val="15"/>
  </w:num>
  <w:num w:numId="28" w16cid:durableId="1550220962">
    <w:abstractNumId w:val="25"/>
  </w:num>
  <w:num w:numId="29" w16cid:durableId="1014845004">
    <w:abstractNumId w:val="26"/>
  </w:num>
  <w:num w:numId="30" w16cid:durableId="1307467889">
    <w:abstractNumId w:val="9"/>
  </w:num>
  <w:num w:numId="31" w16cid:durableId="753285154">
    <w:abstractNumId w:val="29"/>
  </w:num>
  <w:numIdMacAtCleanup w:val="3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orward, Kelsey (DNR)">
    <w15:presenceInfo w15:providerId="AD" w15:userId="S::Kelsey.Forward@state.mn.us::b1bb99be-7ade-4896-ae7d-13b17da29e69"/>
  </w15:person>
  <w15:person w15:author="Krog, Rosalyn (DNR)">
    <w15:presenceInfo w15:providerId="AD" w15:userId="S::rosalyn.krog@state.mn.us::c3a625cf-2ff0-42ff-b65b-3bd63b1ab24d"/>
  </w15:person>
  <w15:person w15:author="Nelson, Kayla (DNR)">
    <w15:presenceInfo w15:providerId="AD" w15:userId="S::kayla.nelson@state.mn.us::e95abd47-61bf-4873-bf5e-705595ef233d"/>
  </w15:person>
  <w15:person w15:author="Farmer, John (DNR)">
    <w15:presenceInfo w15:providerId="AD" w15:userId="S::John.Farmer@state.mn.us::1f6da793-99fa-495b-8f8a-7b9cd7ea585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7977"/>
    <w:rsid w:val="00001025"/>
    <w:rsid w:val="00001E8E"/>
    <w:rsid w:val="00001F0C"/>
    <w:rsid w:val="00002C94"/>
    <w:rsid w:val="00002DEC"/>
    <w:rsid w:val="00002E11"/>
    <w:rsid w:val="000035D2"/>
    <w:rsid w:val="00003BBC"/>
    <w:rsid w:val="00004178"/>
    <w:rsid w:val="00005358"/>
    <w:rsid w:val="00005EA7"/>
    <w:rsid w:val="000065AC"/>
    <w:rsid w:val="00006A0A"/>
    <w:rsid w:val="000071AC"/>
    <w:rsid w:val="00010725"/>
    <w:rsid w:val="00010995"/>
    <w:rsid w:val="00012252"/>
    <w:rsid w:val="00012925"/>
    <w:rsid w:val="00012AAB"/>
    <w:rsid w:val="00013536"/>
    <w:rsid w:val="000138CB"/>
    <w:rsid w:val="00014777"/>
    <w:rsid w:val="000158A7"/>
    <w:rsid w:val="000216B9"/>
    <w:rsid w:val="00021BE3"/>
    <w:rsid w:val="00021D9B"/>
    <w:rsid w:val="00021E23"/>
    <w:rsid w:val="00021EDD"/>
    <w:rsid w:val="00022002"/>
    <w:rsid w:val="0002276A"/>
    <w:rsid w:val="000227A7"/>
    <w:rsid w:val="00022A8D"/>
    <w:rsid w:val="000249CD"/>
    <w:rsid w:val="00024DEA"/>
    <w:rsid w:val="00025DF5"/>
    <w:rsid w:val="000261E8"/>
    <w:rsid w:val="000268BC"/>
    <w:rsid w:val="00027950"/>
    <w:rsid w:val="00030857"/>
    <w:rsid w:val="00031157"/>
    <w:rsid w:val="00032197"/>
    <w:rsid w:val="00035F2E"/>
    <w:rsid w:val="00036CAF"/>
    <w:rsid w:val="00037722"/>
    <w:rsid w:val="00037D1A"/>
    <w:rsid w:val="0004034C"/>
    <w:rsid w:val="0004137A"/>
    <w:rsid w:val="00041741"/>
    <w:rsid w:val="0004225F"/>
    <w:rsid w:val="00042BBD"/>
    <w:rsid w:val="00043456"/>
    <w:rsid w:val="00045064"/>
    <w:rsid w:val="00046EDA"/>
    <w:rsid w:val="00047156"/>
    <w:rsid w:val="00047254"/>
    <w:rsid w:val="00047C2E"/>
    <w:rsid w:val="00047CC1"/>
    <w:rsid w:val="000506D2"/>
    <w:rsid w:val="00051BA1"/>
    <w:rsid w:val="000542B1"/>
    <w:rsid w:val="00055100"/>
    <w:rsid w:val="000554ED"/>
    <w:rsid w:val="00056A0D"/>
    <w:rsid w:val="00056AF7"/>
    <w:rsid w:val="00060B1F"/>
    <w:rsid w:val="00061151"/>
    <w:rsid w:val="000617B8"/>
    <w:rsid w:val="0006207F"/>
    <w:rsid w:val="00062CB2"/>
    <w:rsid w:val="000636E7"/>
    <w:rsid w:val="0006442A"/>
    <w:rsid w:val="00064B90"/>
    <w:rsid w:val="00067533"/>
    <w:rsid w:val="000701C5"/>
    <w:rsid w:val="00070FDC"/>
    <w:rsid w:val="00071055"/>
    <w:rsid w:val="00071A06"/>
    <w:rsid w:val="00072325"/>
    <w:rsid w:val="000724B5"/>
    <w:rsid w:val="00073002"/>
    <w:rsid w:val="0007308F"/>
    <w:rsid w:val="00073210"/>
    <w:rsid w:val="0007374A"/>
    <w:rsid w:val="00074A30"/>
    <w:rsid w:val="0007512E"/>
    <w:rsid w:val="00077C81"/>
    <w:rsid w:val="00080404"/>
    <w:rsid w:val="00082149"/>
    <w:rsid w:val="00082AED"/>
    <w:rsid w:val="00082CD6"/>
    <w:rsid w:val="00082D66"/>
    <w:rsid w:val="00084687"/>
    <w:rsid w:val="00084742"/>
    <w:rsid w:val="00085552"/>
    <w:rsid w:val="00085814"/>
    <w:rsid w:val="000863E9"/>
    <w:rsid w:val="000877AB"/>
    <w:rsid w:val="00087E5E"/>
    <w:rsid w:val="000904E0"/>
    <w:rsid w:val="00090BA7"/>
    <w:rsid w:val="00091CC2"/>
    <w:rsid w:val="00092B86"/>
    <w:rsid w:val="000943D2"/>
    <w:rsid w:val="00094473"/>
    <w:rsid w:val="000952C5"/>
    <w:rsid w:val="0009599F"/>
    <w:rsid w:val="00097C60"/>
    <w:rsid w:val="000A1707"/>
    <w:rsid w:val="000A42AC"/>
    <w:rsid w:val="000A5527"/>
    <w:rsid w:val="000A64B6"/>
    <w:rsid w:val="000B09C0"/>
    <w:rsid w:val="000B10C2"/>
    <w:rsid w:val="000B180E"/>
    <w:rsid w:val="000B2843"/>
    <w:rsid w:val="000B2E68"/>
    <w:rsid w:val="000B3447"/>
    <w:rsid w:val="000B379D"/>
    <w:rsid w:val="000B39D3"/>
    <w:rsid w:val="000B3DE1"/>
    <w:rsid w:val="000B40DC"/>
    <w:rsid w:val="000B4197"/>
    <w:rsid w:val="000B44CA"/>
    <w:rsid w:val="000B4A5D"/>
    <w:rsid w:val="000B7297"/>
    <w:rsid w:val="000B780B"/>
    <w:rsid w:val="000C0384"/>
    <w:rsid w:val="000C248D"/>
    <w:rsid w:val="000C30BE"/>
    <w:rsid w:val="000C3708"/>
    <w:rsid w:val="000C3761"/>
    <w:rsid w:val="000C3C73"/>
    <w:rsid w:val="000C5FAE"/>
    <w:rsid w:val="000C713F"/>
    <w:rsid w:val="000C7373"/>
    <w:rsid w:val="000C7468"/>
    <w:rsid w:val="000D0D96"/>
    <w:rsid w:val="000D1B4B"/>
    <w:rsid w:val="000D1BD6"/>
    <w:rsid w:val="000D28F9"/>
    <w:rsid w:val="000D2EC6"/>
    <w:rsid w:val="000D4F88"/>
    <w:rsid w:val="000D502D"/>
    <w:rsid w:val="000D520E"/>
    <w:rsid w:val="000D5262"/>
    <w:rsid w:val="000D5E9D"/>
    <w:rsid w:val="000D635F"/>
    <w:rsid w:val="000D714B"/>
    <w:rsid w:val="000D71EC"/>
    <w:rsid w:val="000D7C49"/>
    <w:rsid w:val="000E09EB"/>
    <w:rsid w:val="000E21AC"/>
    <w:rsid w:val="000E313B"/>
    <w:rsid w:val="000E3E9D"/>
    <w:rsid w:val="000E507C"/>
    <w:rsid w:val="000E6491"/>
    <w:rsid w:val="000E7EC1"/>
    <w:rsid w:val="000F14F0"/>
    <w:rsid w:val="000F270B"/>
    <w:rsid w:val="000F4550"/>
    <w:rsid w:val="000F4BB1"/>
    <w:rsid w:val="000F5359"/>
    <w:rsid w:val="000F64D8"/>
    <w:rsid w:val="000F6CCF"/>
    <w:rsid w:val="00100135"/>
    <w:rsid w:val="0010042A"/>
    <w:rsid w:val="0010089F"/>
    <w:rsid w:val="001022FD"/>
    <w:rsid w:val="001033AB"/>
    <w:rsid w:val="001039CB"/>
    <w:rsid w:val="001041F7"/>
    <w:rsid w:val="00104226"/>
    <w:rsid w:val="00105FB9"/>
    <w:rsid w:val="00106C96"/>
    <w:rsid w:val="001106E4"/>
    <w:rsid w:val="00114032"/>
    <w:rsid w:val="0011581A"/>
    <w:rsid w:val="00115CE2"/>
    <w:rsid w:val="00115DA0"/>
    <w:rsid w:val="00116ADF"/>
    <w:rsid w:val="00117E66"/>
    <w:rsid w:val="001214BB"/>
    <w:rsid w:val="001220DA"/>
    <w:rsid w:val="00122FF3"/>
    <w:rsid w:val="001230D6"/>
    <w:rsid w:val="00123AA0"/>
    <w:rsid w:val="0012483B"/>
    <w:rsid w:val="00124F31"/>
    <w:rsid w:val="00126573"/>
    <w:rsid w:val="001277DB"/>
    <w:rsid w:val="00130E5D"/>
    <w:rsid w:val="00130ED7"/>
    <w:rsid w:val="0013165E"/>
    <w:rsid w:val="001340A6"/>
    <w:rsid w:val="001344BF"/>
    <w:rsid w:val="00134D8E"/>
    <w:rsid w:val="00135082"/>
    <w:rsid w:val="00135581"/>
    <w:rsid w:val="00135976"/>
    <w:rsid w:val="001359A3"/>
    <w:rsid w:val="00135B7E"/>
    <w:rsid w:val="00135DC7"/>
    <w:rsid w:val="0013651B"/>
    <w:rsid w:val="00137225"/>
    <w:rsid w:val="00137D18"/>
    <w:rsid w:val="0014102B"/>
    <w:rsid w:val="00141DF6"/>
    <w:rsid w:val="00142428"/>
    <w:rsid w:val="00143204"/>
    <w:rsid w:val="001453B2"/>
    <w:rsid w:val="001453D1"/>
    <w:rsid w:val="00145691"/>
    <w:rsid w:val="001476BF"/>
    <w:rsid w:val="00147ED1"/>
    <w:rsid w:val="001500D6"/>
    <w:rsid w:val="00151FD7"/>
    <w:rsid w:val="0015251E"/>
    <w:rsid w:val="001552AA"/>
    <w:rsid w:val="00155894"/>
    <w:rsid w:val="00155F76"/>
    <w:rsid w:val="00156FFE"/>
    <w:rsid w:val="00157333"/>
    <w:rsid w:val="00157C41"/>
    <w:rsid w:val="00161204"/>
    <w:rsid w:val="00161B8C"/>
    <w:rsid w:val="00164794"/>
    <w:rsid w:val="001661D9"/>
    <w:rsid w:val="001671FD"/>
    <w:rsid w:val="00167F6B"/>
    <w:rsid w:val="00170516"/>
    <w:rsid w:val="001708EC"/>
    <w:rsid w:val="00170C3F"/>
    <w:rsid w:val="00170FCF"/>
    <w:rsid w:val="00172E90"/>
    <w:rsid w:val="00173284"/>
    <w:rsid w:val="00173E3F"/>
    <w:rsid w:val="00174B7C"/>
    <w:rsid w:val="00176E43"/>
    <w:rsid w:val="001771EC"/>
    <w:rsid w:val="00177FC3"/>
    <w:rsid w:val="001811F2"/>
    <w:rsid w:val="001833C2"/>
    <w:rsid w:val="0018365A"/>
    <w:rsid w:val="001838E8"/>
    <w:rsid w:val="00183AE8"/>
    <w:rsid w:val="00184381"/>
    <w:rsid w:val="00185601"/>
    <w:rsid w:val="00185972"/>
    <w:rsid w:val="0018620B"/>
    <w:rsid w:val="00190FAC"/>
    <w:rsid w:val="00191B0A"/>
    <w:rsid w:val="001925A8"/>
    <w:rsid w:val="00192C06"/>
    <w:rsid w:val="001961CB"/>
    <w:rsid w:val="0019673D"/>
    <w:rsid w:val="0019704B"/>
    <w:rsid w:val="001A0003"/>
    <w:rsid w:val="001A046C"/>
    <w:rsid w:val="001A14F3"/>
    <w:rsid w:val="001A46BB"/>
    <w:rsid w:val="001A4C46"/>
    <w:rsid w:val="001A4C95"/>
    <w:rsid w:val="001A5E65"/>
    <w:rsid w:val="001A6865"/>
    <w:rsid w:val="001A7060"/>
    <w:rsid w:val="001A77B9"/>
    <w:rsid w:val="001A7D52"/>
    <w:rsid w:val="001B101E"/>
    <w:rsid w:val="001B2019"/>
    <w:rsid w:val="001B281E"/>
    <w:rsid w:val="001B5199"/>
    <w:rsid w:val="001B53EE"/>
    <w:rsid w:val="001B5DC0"/>
    <w:rsid w:val="001B645E"/>
    <w:rsid w:val="001B665A"/>
    <w:rsid w:val="001C08E4"/>
    <w:rsid w:val="001C1C56"/>
    <w:rsid w:val="001C1CEE"/>
    <w:rsid w:val="001C40D7"/>
    <w:rsid w:val="001C4B91"/>
    <w:rsid w:val="001C542F"/>
    <w:rsid w:val="001C55E0"/>
    <w:rsid w:val="001C5769"/>
    <w:rsid w:val="001C6EEA"/>
    <w:rsid w:val="001D0FBE"/>
    <w:rsid w:val="001D3B60"/>
    <w:rsid w:val="001D4EB4"/>
    <w:rsid w:val="001D5603"/>
    <w:rsid w:val="001D5B77"/>
    <w:rsid w:val="001D6761"/>
    <w:rsid w:val="001D72B9"/>
    <w:rsid w:val="001E0715"/>
    <w:rsid w:val="001E160D"/>
    <w:rsid w:val="001E27B6"/>
    <w:rsid w:val="001E49D2"/>
    <w:rsid w:val="001E4C68"/>
    <w:rsid w:val="001E57CB"/>
    <w:rsid w:val="001E5ECF"/>
    <w:rsid w:val="001E65E8"/>
    <w:rsid w:val="001E7238"/>
    <w:rsid w:val="001E72D1"/>
    <w:rsid w:val="001E7344"/>
    <w:rsid w:val="001F278F"/>
    <w:rsid w:val="001F3B06"/>
    <w:rsid w:val="001F4806"/>
    <w:rsid w:val="001F659B"/>
    <w:rsid w:val="001F7168"/>
    <w:rsid w:val="002007CE"/>
    <w:rsid w:val="002024B2"/>
    <w:rsid w:val="00202859"/>
    <w:rsid w:val="002034E0"/>
    <w:rsid w:val="002037D5"/>
    <w:rsid w:val="002106F2"/>
    <w:rsid w:val="00211CA3"/>
    <w:rsid w:val="00211CDA"/>
    <w:rsid w:val="00211D9C"/>
    <w:rsid w:val="00211E1B"/>
    <w:rsid w:val="002143D4"/>
    <w:rsid w:val="002168E2"/>
    <w:rsid w:val="002169B3"/>
    <w:rsid w:val="00216A6E"/>
    <w:rsid w:val="00217855"/>
    <w:rsid w:val="00217E2E"/>
    <w:rsid w:val="0022079F"/>
    <w:rsid w:val="002207A6"/>
    <w:rsid w:val="00221D32"/>
    <w:rsid w:val="00222A49"/>
    <w:rsid w:val="00223E16"/>
    <w:rsid w:val="002249CC"/>
    <w:rsid w:val="0022552E"/>
    <w:rsid w:val="0022649C"/>
    <w:rsid w:val="002271C6"/>
    <w:rsid w:val="00227363"/>
    <w:rsid w:val="00227D62"/>
    <w:rsid w:val="00231A22"/>
    <w:rsid w:val="00231C50"/>
    <w:rsid w:val="00231D4B"/>
    <w:rsid w:val="00232CFB"/>
    <w:rsid w:val="00233073"/>
    <w:rsid w:val="00235E89"/>
    <w:rsid w:val="0023783F"/>
    <w:rsid w:val="00240759"/>
    <w:rsid w:val="002416CF"/>
    <w:rsid w:val="002454BC"/>
    <w:rsid w:val="0024567D"/>
    <w:rsid w:val="002465B5"/>
    <w:rsid w:val="00246D44"/>
    <w:rsid w:val="00247939"/>
    <w:rsid w:val="00250B3D"/>
    <w:rsid w:val="00251C17"/>
    <w:rsid w:val="00252169"/>
    <w:rsid w:val="0025291C"/>
    <w:rsid w:val="00255ED6"/>
    <w:rsid w:val="00257A00"/>
    <w:rsid w:val="00260E87"/>
    <w:rsid w:val="00261247"/>
    <w:rsid w:val="00262109"/>
    <w:rsid w:val="002621BE"/>
    <w:rsid w:val="00262C34"/>
    <w:rsid w:val="00262CCE"/>
    <w:rsid w:val="00263CF6"/>
    <w:rsid w:val="00264652"/>
    <w:rsid w:val="0026525B"/>
    <w:rsid w:val="00265987"/>
    <w:rsid w:val="00265B1E"/>
    <w:rsid w:val="002662C3"/>
    <w:rsid w:val="00272C03"/>
    <w:rsid w:val="002740C3"/>
    <w:rsid w:val="00274921"/>
    <w:rsid w:val="00277822"/>
    <w:rsid w:val="00281C49"/>
    <w:rsid w:val="00282084"/>
    <w:rsid w:val="0028240E"/>
    <w:rsid w:val="00284938"/>
    <w:rsid w:val="00284D24"/>
    <w:rsid w:val="00284DE9"/>
    <w:rsid w:val="002860F7"/>
    <w:rsid w:val="00287A8D"/>
    <w:rsid w:val="00287DEA"/>
    <w:rsid w:val="0029070F"/>
    <w:rsid w:val="00290F47"/>
    <w:rsid w:val="00291052"/>
    <w:rsid w:val="0029287B"/>
    <w:rsid w:val="00292F5A"/>
    <w:rsid w:val="00293896"/>
    <w:rsid w:val="002956C3"/>
    <w:rsid w:val="00297667"/>
    <w:rsid w:val="002A2FE9"/>
    <w:rsid w:val="002A3273"/>
    <w:rsid w:val="002A40A8"/>
    <w:rsid w:val="002A57F6"/>
    <w:rsid w:val="002B1657"/>
    <w:rsid w:val="002B2573"/>
    <w:rsid w:val="002B3B8A"/>
    <w:rsid w:val="002B49FE"/>
    <w:rsid w:val="002B5E79"/>
    <w:rsid w:val="002B6B93"/>
    <w:rsid w:val="002C06DA"/>
    <w:rsid w:val="002C0859"/>
    <w:rsid w:val="002C1CAF"/>
    <w:rsid w:val="002C1FB9"/>
    <w:rsid w:val="002C3505"/>
    <w:rsid w:val="002C5741"/>
    <w:rsid w:val="002C7BC8"/>
    <w:rsid w:val="002C7FF2"/>
    <w:rsid w:val="002D028D"/>
    <w:rsid w:val="002D0969"/>
    <w:rsid w:val="002D28BE"/>
    <w:rsid w:val="002D32F9"/>
    <w:rsid w:val="002D3650"/>
    <w:rsid w:val="002D40DD"/>
    <w:rsid w:val="002D5E52"/>
    <w:rsid w:val="002E1226"/>
    <w:rsid w:val="002E1486"/>
    <w:rsid w:val="002E1A90"/>
    <w:rsid w:val="002E26AF"/>
    <w:rsid w:val="002E26DD"/>
    <w:rsid w:val="002E4E55"/>
    <w:rsid w:val="002E517C"/>
    <w:rsid w:val="002E5C03"/>
    <w:rsid w:val="002E607E"/>
    <w:rsid w:val="002E62E7"/>
    <w:rsid w:val="002E64AA"/>
    <w:rsid w:val="002E6F99"/>
    <w:rsid w:val="002F00FF"/>
    <w:rsid w:val="002F1947"/>
    <w:rsid w:val="002F2ADB"/>
    <w:rsid w:val="002F38D6"/>
    <w:rsid w:val="002F3BC0"/>
    <w:rsid w:val="002F4EDF"/>
    <w:rsid w:val="002F6250"/>
    <w:rsid w:val="002F65C7"/>
    <w:rsid w:val="002F6C1B"/>
    <w:rsid w:val="003007CE"/>
    <w:rsid w:val="00300945"/>
    <w:rsid w:val="00303320"/>
    <w:rsid w:val="003034AB"/>
    <w:rsid w:val="00303718"/>
    <w:rsid w:val="00305C93"/>
    <w:rsid w:val="00305F7C"/>
    <w:rsid w:val="00306C25"/>
    <w:rsid w:val="00306D94"/>
    <w:rsid w:val="00310579"/>
    <w:rsid w:val="003105CC"/>
    <w:rsid w:val="00310CEA"/>
    <w:rsid w:val="003125DF"/>
    <w:rsid w:val="003138A8"/>
    <w:rsid w:val="00316B24"/>
    <w:rsid w:val="00317FF2"/>
    <w:rsid w:val="00321D42"/>
    <w:rsid w:val="00321E9F"/>
    <w:rsid w:val="003238EC"/>
    <w:rsid w:val="00323936"/>
    <w:rsid w:val="0032441C"/>
    <w:rsid w:val="00324E7E"/>
    <w:rsid w:val="00327128"/>
    <w:rsid w:val="00327348"/>
    <w:rsid w:val="00330697"/>
    <w:rsid w:val="00333C6B"/>
    <w:rsid w:val="00334C01"/>
    <w:rsid w:val="0033506B"/>
    <w:rsid w:val="003352CE"/>
    <w:rsid w:val="00335736"/>
    <w:rsid w:val="003362B9"/>
    <w:rsid w:val="0033775F"/>
    <w:rsid w:val="00340B55"/>
    <w:rsid w:val="00341F2C"/>
    <w:rsid w:val="00343A87"/>
    <w:rsid w:val="0034554C"/>
    <w:rsid w:val="00346592"/>
    <w:rsid w:val="00346AE7"/>
    <w:rsid w:val="00347788"/>
    <w:rsid w:val="00347B52"/>
    <w:rsid w:val="00347E35"/>
    <w:rsid w:val="00350514"/>
    <w:rsid w:val="003519C2"/>
    <w:rsid w:val="003520A0"/>
    <w:rsid w:val="0035240A"/>
    <w:rsid w:val="00352DFE"/>
    <w:rsid w:val="00353238"/>
    <w:rsid w:val="00353322"/>
    <w:rsid w:val="00353A4B"/>
    <w:rsid w:val="00354EE4"/>
    <w:rsid w:val="003563D2"/>
    <w:rsid w:val="00356AFB"/>
    <w:rsid w:val="00356BF7"/>
    <w:rsid w:val="00357372"/>
    <w:rsid w:val="003576DB"/>
    <w:rsid w:val="003600EC"/>
    <w:rsid w:val="00360234"/>
    <w:rsid w:val="00360836"/>
    <w:rsid w:val="00362D22"/>
    <w:rsid w:val="00363BA6"/>
    <w:rsid w:val="00366B30"/>
    <w:rsid w:val="003702FC"/>
    <w:rsid w:val="00370F9D"/>
    <w:rsid w:val="003715EE"/>
    <w:rsid w:val="0037278E"/>
    <w:rsid w:val="0037306C"/>
    <w:rsid w:val="00373876"/>
    <w:rsid w:val="00374135"/>
    <w:rsid w:val="0037498C"/>
    <w:rsid w:val="00374B9A"/>
    <w:rsid w:val="00375F95"/>
    <w:rsid w:val="0037627A"/>
    <w:rsid w:val="00376FA5"/>
    <w:rsid w:val="003821A2"/>
    <w:rsid w:val="00382EC5"/>
    <w:rsid w:val="00382FD0"/>
    <w:rsid w:val="00385DC5"/>
    <w:rsid w:val="003862D0"/>
    <w:rsid w:val="0038775D"/>
    <w:rsid w:val="00387E36"/>
    <w:rsid w:val="0039005D"/>
    <w:rsid w:val="003904EB"/>
    <w:rsid w:val="003904F2"/>
    <w:rsid w:val="00390E7D"/>
    <w:rsid w:val="00391157"/>
    <w:rsid w:val="00392B94"/>
    <w:rsid w:val="00392D01"/>
    <w:rsid w:val="00392FB4"/>
    <w:rsid w:val="0039353A"/>
    <w:rsid w:val="00394F22"/>
    <w:rsid w:val="00395685"/>
    <w:rsid w:val="00395E57"/>
    <w:rsid w:val="00397061"/>
    <w:rsid w:val="00397EFB"/>
    <w:rsid w:val="003A1479"/>
    <w:rsid w:val="003A1813"/>
    <w:rsid w:val="003A28D4"/>
    <w:rsid w:val="003A295E"/>
    <w:rsid w:val="003A41B2"/>
    <w:rsid w:val="003A4ED5"/>
    <w:rsid w:val="003A5634"/>
    <w:rsid w:val="003A7096"/>
    <w:rsid w:val="003B160C"/>
    <w:rsid w:val="003B37F2"/>
    <w:rsid w:val="003B3EBC"/>
    <w:rsid w:val="003B6417"/>
    <w:rsid w:val="003B6BBE"/>
    <w:rsid w:val="003B72BC"/>
    <w:rsid w:val="003B76A0"/>
    <w:rsid w:val="003B7D82"/>
    <w:rsid w:val="003C033A"/>
    <w:rsid w:val="003C1230"/>
    <w:rsid w:val="003C14CB"/>
    <w:rsid w:val="003C285E"/>
    <w:rsid w:val="003C4644"/>
    <w:rsid w:val="003C5BE3"/>
    <w:rsid w:val="003C5CF3"/>
    <w:rsid w:val="003C6315"/>
    <w:rsid w:val="003C6428"/>
    <w:rsid w:val="003C737F"/>
    <w:rsid w:val="003C799D"/>
    <w:rsid w:val="003D0D8F"/>
    <w:rsid w:val="003D12C1"/>
    <w:rsid w:val="003D34BD"/>
    <w:rsid w:val="003D3E90"/>
    <w:rsid w:val="003D56E7"/>
    <w:rsid w:val="003D5960"/>
    <w:rsid w:val="003D6165"/>
    <w:rsid w:val="003E04B4"/>
    <w:rsid w:val="003E0608"/>
    <w:rsid w:val="003E0B39"/>
    <w:rsid w:val="003E1615"/>
    <w:rsid w:val="003E19C1"/>
    <w:rsid w:val="003E4FE1"/>
    <w:rsid w:val="003E5DD7"/>
    <w:rsid w:val="003E65EE"/>
    <w:rsid w:val="003E6867"/>
    <w:rsid w:val="003F021A"/>
    <w:rsid w:val="003F0667"/>
    <w:rsid w:val="003F07E1"/>
    <w:rsid w:val="003F14C4"/>
    <w:rsid w:val="003F2B51"/>
    <w:rsid w:val="003F3841"/>
    <w:rsid w:val="003F462A"/>
    <w:rsid w:val="003F470A"/>
    <w:rsid w:val="003F54C2"/>
    <w:rsid w:val="003F61EE"/>
    <w:rsid w:val="003F68C7"/>
    <w:rsid w:val="003F6DC9"/>
    <w:rsid w:val="003F7E2B"/>
    <w:rsid w:val="00401043"/>
    <w:rsid w:val="00401174"/>
    <w:rsid w:val="00401964"/>
    <w:rsid w:val="004024CC"/>
    <w:rsid w:val="0040534B"/>
    <w:rsid w:val="00405913"/>
    <w:rsid w:val="00406B5C"/>
    <w:rsid w:val="00406BFA"/>
    <w:rsid w:val="0040778B"/>
    <w:rsid w:val="00407FA0"/>
    <w:rsid w:val="0041183D"/>
    <w:rsid w:val="00413A7C"/>
    <w:rsid w:val="004141DD"/>
    <w:rsid w:val="004168E3"/>
    <w:rsid w:val="00417AAC"/>
    <w:rsid w:val="00421A63"/>
    <w:rsid w:val="0042475E"/>
    <w:rsid w:val="004254C9"/>
    <w:rsid w:val="0042582C"/>
    <w:rsid w:val="00425A4D"/>
    <w:rsid w:val="00425D80"/>
    <w:rsid w:val="004268E6"/>
    <w:rsid w:val="00426CFE"/>
    <w:rsid w:val="00427628"/>
    <w:rsid w:val="00432246"/>
    <w:rsid w:val="00433C39"/>
    <w:rsid w:val="004349EA"/>
    <w:rsid w:val="00441EEE"/>
    <w:rsid w:val="00443E1F"/>
    <w:rsid w:val="004455C5"/>
    <w:rsid w:val="00447199"/>
    <w:rsid w:val="00447B10"/>
    <w:rsid w:val="00451758"/>
    <w:rsid w:val="00451F49"/>
    <w:rsid w:val="004558C6"/>
    <w:rsid w:val="0045684F"/>
    <w:rsid w:val="004578B4"/>
    <w:rsid w:val="00461804"/>
    <w:rsid w:val="00462DA5"/>
    <w:rsid w:val="00462E8F"/>
    <w:rsid w:val="0046338C"/>
    <w:rsid w:val="00463872"/>
    <w:rsid w:val="00463A89"/>
    <w:rsid w:val="00463AD5"/>
    <w:rsid w:val="004643B9"/>
    <w:rsid w:val="004648A2"/>
    <w:rsid w:val="00465EFE"/>
    <w:rsid w:val="004661EF"/>
    <w:rsid w:val="0046620C"/>
    <w:rsid w:val="00466700"/>
    <w:rsid w:val="00466810"/>
    <w:rsid w:val="0046682D"/>
    <w:rsid w:val="00473483"/>
    <w:rsid w:val="004737B1"/>
    <w:rsid w:val="004744A1"/>
    <w:rsid w:val="00474785"/>
    <w:rsid w:val="0047510D"/>
    <w:rsid w:val="00476AA5"/>
    <w:rsid w:val="004771D6"/>
    <w:rsid w:val="00477442"/>
    <w:rsid w:val="00481216"/>
    <w:rsid w:val="0048124B"/>
    <w:rsid w:val="004816B5"/>
    <w:rsid w:val="004823BD"/>
    <w:rsid w:val="004827AD"/>
    <w:rsid w:val="00482F28"/>
    <w:rsid w:val="00483DD2"/>
    <w:rsid w:val="0048401F"/>
    <w:rsid w:val="0048664A"/>
    <w:rsid w:val="00486973"/>
    <w:rsid w:val="00490732"/>
    <w:rsid w:val="00490BD7"/>
    <w:rsid w:val="00491E80"/>
    <w:rsid w:val="00493A07"/>
    <w:rsid w:val="004948B0"/>
    <w:rsid w:val="00494E6F"/>
    <w:rsid w:val="004961F8"/>
    <w:rsid w:val="004A0915"/>
    <w:rsid w:val="004A1B4D"/>
    <w:rsid w:val="004A1E9F"/>
    <w:rsid w:val="004A1F85"/>
    <w:rsid w:val="004A25B0"/>
    <w:rsid w:val="004A4839"/>
    <w:rsid w:val="004A58DD"/>
    <w:rsid w:val="004A6119"/>
    <w:rsid w:val="004A69A6"/>
    <w:rsid w:val="004A71D5"/>
    <w:rsid w:val="004A743A"/>
    <w:rsid w:val="004A7557"/>
    <w:rsid w:val="004B1D50"/>
    <w:rsid w:val="004B3A60"/>
    <w:rsid w:val="004B47DC"/>
    <w:rsid w:val="004B55AE"/>
    <w:rsid w:val="004C04F1"/>
    <w:rsid w:val="004C1F8B"/>
    <w:rsid w:val="004C2263"/>
    <w:rsid w:val="004C39F0"/>
    <w:rsid w:val="004C423A"/>
    <w:rsid w:val="004C58A3"/>
    <w:rsid w:val="004C5A3E"/>
    <w:rsid w:val="004C5B29"/>
    <w:rsid w:val="004C61C9"/>
    <w:rsid w:val="004C763F"/>
    <w:rsid w:val="004D009E"/>
    <w:rsid w:val="004D0979"/>
    <w:rsid w:val="004D0D85"/>
    <w:rsid w:val="004D2629"/>
    <w:rsid w:val="004D334A"/>
    <w:rsid w:val="004D3FB4"/>
    <w:rsid w:val="004D5320"/>
    <w:rsid w:val="004D632A"/>
    <w:rsid w:val="004D6F31"/>
    <w:rsid w:val="004D7A49"/>
    <w:rsid w:val="004E163D"/>
    <w:rsid w:val="004E2555"/>
    <w:rsid w:val="004E3234"/>
    <w:rsid w:val="004E4A45"/>
    <w:rsid w:val="004E4EE4"/>
    <w:rsid w:val="004E6870"/>
    <w:rsid w:val="004E75B3"/>
    <w:rsid w:val="004E793B"/>
    <w:rsid w:val="004F04BA"/>
    <w:rsid w:val="004F0EFF"/>
    <w:rsid w:val="004F227D"/>
    <w:rsid w:val="004F2BB1"/>
    <w:rsid w:val="004F33A6"/>
    <w:rsid w:val="004F4828"/>
    <w:rsid w:val="004F4FFE"/>
    <w:rsid w:val="004F5118"/>
    <w:rsid w:val="004F6B01"/>
    <w:rsid w:val="004F782B"/>
    <w:rsid w:val="0050093F"/>
    <w:rsid w:val="00501303"/>
    <w:rsid w:val="00503A5D"/>
    <w:rsid w:val="00504706"/>
    <w:rsid w:val="00504A53"/>
    <w:rsid w:val="00504C10"/>
    <w:rsid w:val="00505198"/>
    <w:rsid w:val="00505CD2"/>
    <w:rsid w:val="00505F3A"/>
    <w:rsid w:val="00510796"/>
    <w:rsid w:val="0051243A"/>
    <w:rsid w:val="005125C6"/>
    <w:rsid w:val="00513B99"/>
    <w:rsid w:val="00514549"/>
    <w:rsid w:val="00514788"/>
    <w:rsid w:val="00515C3E"/>
    <w:rsid w:val="00516927"/>
    <w:rsid w:val="00524E3D"/>
    <w:rsid w:val="005251A6"/>
    <w:rsid w:val="00527C9E"/>
    <w:rsid w:val="00527CDA"/>
    <w:rsid w:val="00530132"/>
    <w:rsid w:val="00531457"/>
    <w:rsid w:val="00533529"/>
    <w:rsid w:val="0053397F"/>
    <w:rsid w:val="005357FB"/>
    <w:rsid w:val="00536404"/>
    <w:rsid w:val="00537D61"/>
    <w:rsid w:val="005406C6"/>
    <w:rsid w:val="00540C50"/>
    <w:rsid w:val="00540F7E"/>
    <w:rsid w:val="0054141B"/>
    <w:rsid w:val="005428ED"/>
    <w:rsid w:val="0054371B"/>
    <w:rsid w:val="00546D36"/>
    <w:rsid w:val="00547C1C"/>
    <w:rsid w:val="00547C8A"/>
    <w:rsid w:val="00547F9D"/>
    <w:rsid w:val="00553A83"/>
    <w:rsid w:val="00555B93"/>
    <w:rsid w:val="00556288"/>
    <w:rsid w:val="00557A44"/>
    <w:rsid w:val="00560424"/>
    <w:rsid w:val="00560D6F"/>
    <w:rsid w:val="005636D7"/>
    <w:rsid w:val="00564894"/>
    <w:rsid w:val="005660CD"/>
    <w:rsid w:val="0056615E"/>
    <w:rsid w:val="005666F2"/>
    <w:rsid w:val="00566FE0"/>
    <w:rsid w:val="00567B48"/>
    <w:rsid w:val="00567EA6"/>
    <w:rsid w:val="00570405"/>
    <w:rsid w:val="00570B06"/>
    <w:rsid w:val="005718E8"/>
    <w:rsid w:val="00571BD8"/>
    <w:rsid w:val="00573DE3"/>
    <w:rsid w:val="00574316"/>
    <w:rsid w:val="00575EFD"/>
    <w:rsid w:val="00577F7A"/>
    <w:rsid w:val="005815DE"/>
    <w:rsid w:val="00581874"/>
    <w:rsid w:val="005835F7"/>
    <w:rsid w:val="0058580E"/>
    <w:rsid w:val="0058722C"/>
    <w:rsid w:val="005905CB"/>
    <w:rsid w:val="005909E6"/>
    <w:rsid w:val="005912DD"/>
    <w:rsid w:val="00591912"/>
    <w:rsid w:val="005919D6"/>
    <w:rsid w:val="00592215"/>
    <w:rsid w:val="00592598"/>
    <w:rsid w:val="005925D1"/>
    <w:rsid w:val="00592ECF"/>
    <w:rsid w:val="00593FB4"/>
    <w:rsid w:val="00594636"/>
    <w:rsid w:val="005948F1"/>
    <w:rsid w:val="005950ED"/>
    <w:rsid w:val="005959B6"/>
    <w:rsid w:val="00596B91"/>
    <w:rsid w:val="00597800"/>
    <w:rsid w:val="005A0732"/>
    <w:rsid w:val="005A0791"/>
    <w:rsid w:val="005A1427"/>
    <w:rsid w:val="005A1A66"/>
    <w:rsid w:val="005A39C1"/>
    <w:rsid w:val="005A4A81"/>
    <w:rsid w:val="005A5C16"/>
    <w:rsid w:val="005A5D05"/>
    <w:rsid w:val="005A66BA"/>
    <w:rsid w:val="005A6CC6"/>
    <w:rsid w:val="005A7148"/>
    <w:rsid w:val="005A72BF"/>
    <w:rsid w:val="005A7398"/>
    <w:rsid w:val="005A799E"/>
    <w:rsid w:val="005B2DDF"/>
    <w:rsid w:val="005B44A1"/>
    <w:rsid w:val="005B4AE7"/>
    <w:rsid w:val="005B53B0"/>
    <w:rsid w:val="005C01B5"/>
    <w:rsid w:val="005C1245"/>
    <w:rsid w:val="005C1FAF"/>
    <w:rsid w:val="005C2340"/>
    <w:rsid w:val="005C4BBD"/>
    <w:rsid w:val="005C4EEA"/>
    <w:rsid w:val="005C5B05"/>
    <w:rsid w:val="005C5F5A"/>
    <w:rsid w:val="005C698B"/>
    <w:rsid w:val="005C7971"/>
    <w:rsid w:val="005D0896"/>
    <w:rsid w:val="005D1FC1"/>
    <w:rsid w:val="005D4207"/>
    <w:rsid w:val="005D45B3"/>
    <w:rsid w:val="005D6A9C"/>
    <w:rsid w:val="005D6C89"/>
    <w:rsid w:val="005D6F59"/>
    <w:rsid w:val="005E137D"/>
    <w:rsid w:val="005E1CD4"/>
    <w:rsid w:val="005E21B0"/>
    <w:rsid w:val="005E2610"/>
    <w:rsid w:val="005E274F"/>
    <w:rsid w:val="005E2976"/>
    <w:rsid w:val="005E2CBE"/>
    <w:rsid w:val="005E4F94"/>
    <w:rsid w:val="005E51E7"/>
    <w:rsid w:val="005E7524"/>
    <w:rsid w:val="005F0083"/>
    <w:rsid w:val="005F0745"/>
    <w:rsid w:val="005F1FDC"/>
    <w:rsid w:val="005F4D9E"/>
    <w:rsid w:val="005F5015"/>
    <w:rsid w:val="005F6005"/>
    <w:rsid w:val="005F7422"/>
    <w:rsid w:val="005F7B34"/>
    <w:rsid w:val="005F7DB6"/>
    <w:rsid w:val="005F7F87"/>
    <w:rsid w:val="00600530"/>
    <w:rsid w:val="00600824"/>
    <w:rsid w:val="00600B2D"/>
    <w:rsid w:val="006021DF"/>
    <w:rsid w:val="00602383"/>
    <w:rsid w:val="00602CFC"/>
    <w:rsid w:val="00603F03"/>
    <w:rsid w:val="00604950"/>
    <w:rsid w:val="00604DD1"/>
    <w:rsid w:val="0060535A"/>
    <w:rsid w:val="00605858"/>
    <w:rsid w:val="0060599B"/>
    <w:rsid w:val="00605CE5"/>
    <w:rsid w:val="00606217"/>
    <w:rsid w:val="006064AB"/>
    <w:rsid w:val="00606D1C"/>
    <w:rsid w:val="006078FE"/>
    <w:rsid w:val="00612BD8"/>
    <w:rsid w:val="00612D34"/>
    <w:rsid w:val="00614B85"/>
    <w:rsid w:val="00614D22"/>
    <w:rsid w:val="00615C59"/>
    <w:rsid w:val="00617C2B"/>
    <w:rsid w:val="0062133B"/>
    <w:rsid w:val="006229CF"/>
    <w:rsid w:val="00622BB5"/>
    <w:rsid w:val="00624766"/>
    <w:rsid w:val="00625747"/>
    <w:rsid w:val="00625A2C"/>
    <w:rsid w:val="00625B81"/>
    <w:rsid w:val="00626AAD"/>
    <w:rsid w:val="00627811"/>
    <w:rsid w:val="0062791C"/>
    <w:rsid w:val="00632C65"/>
    <w:rsid w:val="00633171"/>
    <w:rsid w:val="0063327C"/>
    <w:rsid w:val="00633BF3"/>
    <w:rsid w:val="006341F9"/>
    <w:rsid w:val="006344B5"/>
    <w:rsid w:val="00634662"/>
    <w:rsid w:val="00636485"/>
    <w:rsid w:val="00636B9C"/>
    <w:rsid w:val="00636E35"/>
    <w:rsid w:val="00640B23"/>
    <w:rsid w:val="00640C24"/>
    <w:rsid w:val="00641F0C"/>
    <w:rsid w:val="006441BD"/>
    <w:rsid w:val="00644423"/>
    <w:rsid w:val="006450F2"/>
    <w:rsid w:val="00645167"/>
    <w:rsid w:val="00645B6B"/>
    <w:rsid w:val="00646420"/>
    <w:rsid w:val="00646760"/>
    <w:rsid w:val="00646F53"/>
    <w:rsid w:val="00647E04"/>
    <w:rsid w:val="006525DC"/>
    <w:rsid w:val="0065385D"/>
    <w:rsid w:val="006547A4"/>
    <w:rsid w:val="00655204"/>
    <w:rsid w:val="00655345"/>
    <w:rsid w:val="006556A0"/>
    <w:rsid w:val="00655B71"/>
    <w:rsid w:val="006575F6"/>
    <w:rsid w:val="00661B59"/>
    <w:rsid w:val="00661EF0"/>
    <w:rsid w:val="00662294"/>
    <w:rsid w:val="006626A6"/>
    <w:rsid w:val="006646F1"/>
    <w:rsid w:val="00665AC3"/>
    <w:rsid w:val="006704D2"/>
    <w:rsid w:val="00670F76"/>
    <w:rsid w:val="00671735"/>
    <w:rsid w:val="0067183D"/>
    <w:rsid w:val="00672536"/>
    <w:rsid w:val="006726B9"/>
    <w:rsid w:val="006735D2"/>
    <w:rsid w:val="00674380"/>
    <w:rsid w:val="00674B22"/>
    <w:rsid w:val="00675974"/>
    <w:rsid w:val="00676673"/>
    <w:rsid w:val="00677B4F"/>
    <w:rsid w:val="00677F74"/>
    <w:rsid w:val="00680518"/>
    <w:rsid w:val="00680F11"/>
    <w:rsid w:val="00681074"/>
    <w:rsid w:val="00681598"/>
    <w:rsid w:val="006817FC"/>
    <w:rsid w:val="00681EDC"/>
    <w:rsid w:val="006844AB"/>
    <w:rsid w:val="006851D0"/>
    <w:rsid w:val="0068649F"/>
    <w:rsid w:val="00687189"/>
    <w:rsid w:val="00687DF6"/>
    <w:rsid w:val="006954B9"/>
    <w:rsid w:val="00696694"/>
    <w:rsid w:val="0069786E"/>
    <w:rsid w:val="00697CCC"/>
    <w:rsid w:val="006A0618"/>
    <w:rsid w:val="006A0C28"/>
    <w:rsid w:val="006A23EB"/>
    <w:rsid w:val="006A4E14"/>
    <w:rsid w:val="006A527A"/>
    <w:rsid w:val="006A5559"/>
    <w:rsid w:val="006A58AB"/>
    <w:rsid w:val="006A7071"/>
    <w:rsid w:val="006A7FA7"/>
    <w:rsid w:val="006B0479"/>
    <w:rsid w:val="006B13B7"/>
    <w:rsid w:val="006B1A5D"/>
    <w:rsid w:val="006B2378"/>
    <w:rsid w:val="006B2757"/>
    <w:rsid w:val="006B2942"/>
    <w:rsid w:val="006B2C80"/>
    <w:rsid w:val="006B3994"/>
    <w:rsid w:val="006B4BB0"/>
    <w:rsid w:val="006B51F2"/>
    <w:rsid w:val="006B5592"/>
    <w:rsid w:val="006B6CB4"/>
    <w:rsid w:val="006C0E45"/>
    <w:rsid w:val="006C0ED8"/>
    <w:rsid w:val="006C0FF3"/>
    <w:rsid w:val="006C302E"/>
    <w:rsid w:val="006C3277"/>
    <w:rsid w:val="006C33D9"/>
    <w:rsid w:val="006C4C8F"/>
    <w:rsid w:val="006D1A6A"/>
    <w:rsid w:val="006D472E"/>
    <w:rsid w:val="006D4829"/>
    <w:rsid w:val="006D6C62"/>
    <w:rsid w:val="006D6CAB"/>
    <w:rsid w:val="006E2614"/>
    <w:rsid w:val="006E2902"/>
    <w:rsid w:val="006E39BA"/>
    <w:rsid w:val="006E7C1C"/>
    <w:rsid w:val="006F0702"/>
    <w:rsid w:val="006F08E6"/>
    <w:rsid w:val="006F23B6"/>
    <w:rsid w:val="006F266F"/>
    <w:rsid w:val="006F27E3"/>
    <w:rsid w:val="006F29E8"/>
    <w:rsid w:val="006F37D9"/>
    <w:rsid w:val="006F3B38"/>
    <w:rsid w:val="006F6A1D"/>
    <w:rsid w:val="006F7FCA"/>
    <w:rsid w:val="0070396A"/>
    <w:rsid w:val="007051BF"/>
    <w:rsid w:val="00706188"/>
    <w:rsid w:val="00707CC1"/>
    <w:rsid w:val="0071031D"/>
    <w:rsid w:val="007103C2"/>
    <w:rsid w:val="007118B0"/>
    <w:rsid w:val="007124DA"/>
    <w:rsid w:val="007137A4"/>
    <w:rsid w:val="0071382F"/>
    <w:rsid w:val="00714153"/>
    <w:rsid w:val="0071469D"/>
    <w:rsid w:val="00715C5C"/>
    <w:rsid w:val="00715E34"/>
    <w:rsid w:val="00716696"/>
    <w:rsid w:val="00716A4B"/>
    <w:rsid w:val="00716FF0"/>
    <w:rsid w:val="00717977"/>
    <w:rsid w:val="007202ED"/>
    <w:rsid w:val="00720C38"/>
    <w:rsid w:val="00721378"/>
    <w:rsid w:val="0072139F"/>
    <w:rsid w:val="00721531"/>
    <w:rsid w:val="007225DF"/>
    <w:rsid w:val="0072379C"/>
    <w:rsid w:val="007240A9"/>
    <w:rsid w:val="00724643"/>
    <w:rsid w:val="00724DA0"/>
    <w:rsid w:val="00727BD6"/>
    <w:rsid w:val="00730C53"/>
    <w:rsid w:val="00731991"/>
    <w:rsid w:val="00731D14"/>
    <w:rsid w:val="00733510"/>
    <w:rsid w:val="00736BFD"/>
    <w:rsid w:val="007371AC"/>
    <w:rsid w:val="007379C2"/>
    <w:rsid w:val="00740379"/>
    <w:rsid w:val="007416E8"/>
    <w:rsid w:val="00742AD0"/>
    <w:rsid w:val="007430AC"/>
    <w:rsid w:val="007447D0"/>
    <w:rsid w:val="00744814"/>
    <w:rsid w:val="00745873"/>
    <w:rsid w:val="0074778B"/>
    <w:rsid w:val="00747F32"/>
    <w:rsid w:val="007514F7"/>
    <w:rsid w:val="00751E0C"/>
    <w:rsid w:val="00751E2D"/>
    <w:rsid w:val="007520C5"/>
    <w:rsid w:val="00752284"/>
    <w:rsid w:val="0075491D"/>
    <w:rsid w:val="0076054A"/>
    <w:rsid w:val="00760A1E"/>
    <w:rsid w:val="00760C3C"/>
    <w:rsid w:val="00760E49"/>
    <w:rsid w:val="00762C51"/>
    <w:rsid w:val="00763CB2"/>
    <w:rsid w:val="00763D8F"/>
    <w:rsid w:val="00764829"/>
    <w:rsid w:val="00764D2A"/>
    <w:rsid w:val="0076511B"/>
    <w:rsid w:val="007655C9"/>
    <w:rsid w:val="007658D0"/>
    <w:rsid w:val="007679D4"/>
    <w:rsid w:val="0077225E"/>
    <w:rsid w:val="00772290"/>
    <w:rsid w:val="00774FE6"/>
    <w:rsid w:val="00775D4D"/>
    <w:rsid w:val="00776DA1"/>
    <w:rsid w:val="00780235"/>
    <w:rsid w:val="00781254"/>
    <w:rsid w:val="00782351"/>
    <w:rsid w:val="00782D1F"/>
    <w:rsid w:val="0078339F"/>
    <w:rsid w:val="007863E7"/>
    <w:rsid w:val="00787635"/>
    <w:rsid w:val="0079173C"/>
    <w:rsid w:val="00791F17"/>
    <w:rsid w:val="00792C70"/>
    <w:rsid w:val="007930D8"/>
    <w:rsid w:val="00793B92"/>
    <w:rsid w:val="00793F48"/>
    <w:rsid w:val="00794DAC"/>
    <w:rsid w:val="007955D3"/>
    <w:rsid w:val="007957F8"/>
    <w:rsid w:val="00795A19"/>
    <w:rsid w:val="0079655E"/>
    <w:rsid w:val="00796ED1"/>
    <w:rsid w:val="0079719B"/>
    <w:rsid w:val="007A0B41"/>
    <w:rsid w:val="007A4A32"/>
    <w:rsid w:val="007A62F5"/>
    <w:rsid w:val="007B038E"/>
    <w:rsid w:val="007B1514"/>
    <w:rsid w:val="007B35B2"/>
    <w:rsid w:val="007B388A"/>
    <w:rsid w:val="007B7D6D"/>
    <w:rsid w:val="007C1A6E"/>
    <w:rsid w:val="007C1E48"/>
    <w:rsid w:val="007C3FAE"/>
    <w:rsid w:val="007C4443"/>
    <w:rsid w:val="007C6103"/>
    <w:rsid w:val="007C6BAC"/>
    <w:rsid w:val="007C70F5"/>
    <w:rsid w:val="007C7B35"/>
    <w:rsid w:val="007D0833"/>
    <w:rsid w:val="007D0D4A"/>
    <w:rsid w:val="007D1267"/>
    <w:rsid w:val="007D1FFF"/>
    <w:rsid w:val="007D42A0"/>
    <w:rsid w:val="007D46C4"/>
    <w:rsid w:val="007D71D9"/>
    <w:rsid w:val="007E1FBD"/>
    <w:rsid w:val="007E2386"/>
    <w:rsid w:val="007E244A"/>
    <w:rsid w:val="007E281B"/>
    <w:rsid w:val="007E35C9"/>
    <w:rsid w:val="007E3E5B"/>
    <w:rsid w:val="007E423B"/>
    <w:rsid w:val="007E44AF"/>
    <w:rsid w:val="007E4B42"/>
    <w:rsid w:val="007E534D"/>
    <w:rsid w:val="007E685C"/>
    <w:rsid w:val="007E6E6C"/>
    <w:rsid w:val="007E72C1"/>
    <w:rsid w:val="007E7FEA"/>
    <w:rsid w:val="007F00D0"/>
    <w:rsid w:val="007F038B"/>
    <w:rsid w:val="007F05D5"/>
    <w:rsid w:val="007F0D3B"/>
    <w:rsid w:val="007F0D5A"/>
    <w:rsid w:val="007F3C41"/>
    <w:rsid w:val="007F486F"/>
    <w:rsid w:val="007F524C"/>
    <w:rsid w:val="007F5E5B"/>
    <w:rsid w:val="007F60A7"/>
    <w:rsid w:val="007F6108"/>
    <w:rsid w:val="007F7097"/>
    <w:rsid w:val="00800580"/>
    <w:rsid w:val="008008B8"/>
    <w:rsid w:val="0080124D"/>
    <w:rsid w:val="008039C0"/>
    <w:rsid w:val="00804C7B"/>
    <w:rsid w:val="00804D35"/>
    <w:rsid w:val="00804EB1"/>
    <w:rsid w:val="00805489"/>
    <w:rsid w:val="008061B4"/>
    <w:rsid w:val="00806278"/>
    <w:rsid w:val="008067A6"/>
    <w:rsid w:val="00806B78"/>
    <w:rsid w:val="00807A9D"/>
    <w:rsid w:val="00807BDE"/>
    <w:rsid w:val="00811C52"/>
    <w:rsid w:val="00812828"/>
    <w:rsid w:val="00814C62"/>
    <w:rsid w:val="00816B1F"/>
    <w:rsid w:val="008172BD"/>
    <w:rsid w:val="00820D91"/>
    <w:rsid w:val="008217E7"/>
    <w:rsid w:val="00823452"/>
    <w:rsid w:val="0082412F"/>
    <w:rsid w:val="008251B3"/>
    <w:rsid w:val="00825717"/>
    <w:rsid w:val="00826377"/>
    <w:rsid w:val="008267E6"/>
    <w:rsid w:val="00826FF3"/>
    <w:rsid w:val="00830168"/>
    <w:rsid w:val="008314B9"/>
    <w:rsid w:val="008323E1"/>
    <w:rsid w:val="008328E2"/>
    <w:rsid w:val="00832BD3"/>
    <w:rsid w:val="00833426"/>
    <w:rsid w:val="00840CCA"/>
    <w:rsid w:val="00844EE0"/>
    <w:rsid w:val="00844F1D"/>
    <w:rsid w:val="008453EE"/>
    <w:rsid w:val="008459C7"/>
    <w:rsid w:val="00846A42"/>
    <w:rsid w:val="0084749F"/>
    <w:rsid w:val="00851F28"/>
    <w:rsid w:val="00852480"/>
    <w:rsid w:val="008551B4"/>
    <w:rsid w:val="008577B3"/>
    <w:rsid w:val="00863764"/>
    <w:rsid w:val="00864202"/>
    <w:rsid w:val="00865236"/>
    <w:rsid w:val="008652F7"/>
    <w:rsid w:val="00867677"/>
    <w:rsid w:val="0086797A"/>
    <w:rsid w:val="00870126"/>
    <w:rsid w:val="0087130C"/>
    <w:rsid w:val="00872E1B"/>
    <w:rsid w:val="00872EB3"/>
    <w:rsid w:val="00873EBB"/>
    <w:rsid w:val="00873F68"/>
    <w:rsid w:val="00874115"/>
    <w:rsid w:val="00874148"/>
    <w:rsid w:val="0087525E"/>
    <w:rsid w:val="00875BAD"/>
    <w:rsid w:val="008767E5"/>
    <w:rsid w:val="0087705A"/>
    <w:rsid w:val="0087767E"/>
    <w:rsid w:val="00882BE8"/>
    <w:rsid w:val="00882E50"/>
    <w:rsid w:val="00883241"/>
    <w:rsid w:val="00883D0F"/>
    <w:rsid w:val="008841E5"/>
    <w:rsid w:val="00885037"/>
    <w:rsid w:val="0088518C"/>
    <w:rsid w:val="00885BB8"/>
    <w:rsid w:val="00885FB3"/>
    <w:rsid w:val="00886277"/>
    <w:rsid w:val="00890CFA"/>
    <w:rsid w:val="0089146C"/>
    <w:rsid w:val="00892BC2"/>
    <w:rsid w:val="00892F82"/>
    <w:rsid w:val="0089307C"/>
    <w:rsid w:val="00893801"/>
    <w:rsid w:val="00894F12"/>
    <w:rsid w:val="00895237"/>
    <w:rsid w:val="00895D48"/>
    <w:rsid w:val="00896105"/>
    <w:rsid w:val="008962E3"/>
    <w:rsid w:val="00896F37"/>
    <w:rsid w:val="008978DE"/>
    <w:rsid w:val="008A117F"/>
    <w:rsid w:val="008A278E"/>
    <w:rsid w:val="008A2A93"/>
    <w:rsid w:val="008A5708"/>
    <w:rsid w:val="008A6931"/>
    <w:rsid w:val="008A6B1F"/>
    <w:rsid w:val="008A6DA3"/>
    <w:rsid w:val="008A6EBD"/>
    <w:rsid w:val="008A7720"/>
    <w:rsid w:val="008A7D2E"/>
    <w:rsid w:val="008B0C07"/>
    <w:rsid w:val="008B0DA1"/>
    <w:rsid w:val="008B2BFB"/>
    <w:rsid w:val="008B32D9"/>
    <w:rsid w:val="008B4973"/>
    <w:rsid w:val="008B5443"/>
    <w:rsid w:val="008B568C"/>
    <w:rsid w:val="008B6164"/>
    <w:rsid w:val="008B6B10"/>
    <w:rsid w:val="008C04AD"/>
    <w:rsid w:val="008C1E4B"/>
    <w:rsid w:val="008C2156"/>
    <w:rsid w:val="008C266E"/>
    <w:rsid w:val="008C48DA"/>
    <w:rsid w:val="008C640E"/>
    <w:rsid w:val="008C67F8"/>
    <w:rsid w:val="008C72A9"/>
    <w:rsid w:val="008C73F7"/>
    <w:rsid w:val="008C7EEB"/>
    <w:rsid w:val="008D0178"/>
    <w:rsid w:val="008D0DEF"/>
    <w:rsid w:val="008D15CE"/>
    <w:rsid w:val="008D18D8"/>
    <w:rsid w:val="008D20A6"/>
    <w:rsid w:val="008D2256"/>
    <w:rsid w:val="008D2D1B"/>
    <w:rsid w:val="008D3DD2"/>
    <w:rsid w:val="008D5377"/>
    <w:rsid w:val="008D5594"/>
    <w:rsid w:val="008D5B84"/>
    <w:rsid w:val="008D5E3D"/>
    <w:rsid w:val="008D694E"/>
    <w:rsid w:val="008D695D"/>
    <w:rsid w:val="008E00F2"/>
    <w:rsid w:val="008E022C"/>
    <w:rsid w:val="008E08F4"/>
    <w:rsid w:val="008E182F"/>
    <w:rsid w:val="008E21C6"/>
    <w:rsid w:val="008E42BC"/>
    <w:rsid w:val="008E52F6"/>
    <w:rsid w:val="008E6432"/>
    <w:rsid w:val="008F05F4"/>
    <w:rsid w:val="008F0E45"/>
    <w:rsid w:val="008F1879"/>
    <w:rsid w:val="008F1915"/>
    <w:rsid w:val="008F2401"/>
    <w:rsid w:val="008F243F"/>
    <w:rsid w:val="008F49C4"/>
    <w:rsid w:val="008F5028"/>
    <w:rsid w:val="008F6B54"/>
    <w:rsid w:val="008F728C"/>
    <w:rsid w:val="008F76EF"/>
    <w:rsid w:val="009015BF"/>
    <w:rsid w:val="009017A7"/>
    <w:rsid w:val="00904B28"/>
    <w:rsid w:val="0090565A"/>
    <w:rsid w:val="00906035"/>
    <w:rsid w:val="00906144"/>
    <w:rsid w:val="00906E7E"/>
    <w:rsid w:val="0090737A"/>
    <w:rsid w:val="009100C7"/>
    <w:rsid w:val="0091051F"/>
    <w:rsid w:val="00911BB1"/>
    <w:rsid w:val="009139FE"/>
    <w:rsid w:val="00915314"/>
    <w:rsid w:val="00915E72"/>
    <w:rsid w:val="00916C5F"/>
    <w:rsid w:val="00917285"/>
    <w:rsid w:val="0092346B"/>
    <w:rsid w:val="0092383C"/>
    <w:rsid w:val="00923877"/>
    <w:rsid w:val="00923D48"/>
    <w:rsid w:val="00924357"/>
    <w:rsid w:val="0092447C"/>
    <w:rsid w:val="009263DB"/>
    <w:rsid w:val="00927E34"/>
    <w:rsid w:val="00930402"/>
    <w:rsid w:val="009312A8"/>
    <w:rsid w:val="009324DC"/>
    <w:rsid w:val="00933CB5"/>
    <w:rsid w:val="00935704"/>
    <w:rsid w:val="00936B03"/>
    <w:rsid w:val="0093781F"/>
    <w:rsid w:val="00940A21"/>
    <w:rsid w:val="0094347B"/>
    <w:rsid w:val="009440E4"/>
    <w:rsid w:val="00945520"/>
    <w:rsid w:val="009469D8"/>
    <w:rsid w:val="00947642"/>
    <w:rsid w:val="00947758"/>
    <w:rsid w:val="009504EF"/>
    <w:rsid w:val="00951404"/>
    <w:rsid w:val="00951C6A"/>
    <w:rsid w:val="00953ACA"/>
    <w:rsid w:val="009555B6"/>
    <w:rsid w:val="00955C62"/>
    <w:rsid w:val="00955CB0"/>
    <w:rsid w:val="0095665E"/>
    <w:rsid w:val="0095745F"/>
    <w:rsid w:val="009575D0"/>
    <w:rsid w:val="009578D3"/>
    <w:rsid w:val="0096108C"/>
    <w:rsid w:val="00961232"/>
    <w:rsid w:val="00961978"/>
    <w:rsid w:val="009619F7"/>
    <w:rsid w:val="009627E4"/>
    <w:rsid w:val="00963BA0"/>
    <w:rsid w:val="00964BF1"/>
    <w:rsid w:val="00964CD1"/>
    <w:rsid w:val="00965A39"/>
    <w:rsid w:val="00965F90"/>
    <w:rsid w:val="009661FC"/>
    <w:rsid w:val="00966E7A"/>
    <w:rsid w:val="009675D9"/>
    <w:rsid w:val="00967764"/>
    <w:rsid w:val="00970033"/>
    <w:rsid w:val="00970F61"/>
    <w:rsid w:val="009728CE"/>
    <w:rsid w:val="00972B86"/>
    <w:rsid w:val="00973A2D"/>
    <w:rsid w:val="00974ADC"/>
    <w:rsid w:val="00976F0A"/>
    <w:rsid w:val="009775E1"/>
    <w:rsid w:val="0098102B"/>
    <w:rsid w:val="009810EE"/>
    <w:rsid w:val="009812AD"/>
    <w:rsid w:val="00982D5A"/>
    <w:rsid w:val="00983022"/>
    <w:rsid w:val="00983A1A"/>
    <w:rsid w:val="00983BEB"/>
    <w:rsid w:val="00984685"/>
    <w:rsid w:val="009849B6"/>
    <w:rsid w:val="00984CC9"/>
    <w:rsid w:val="00985192"/>
    <w:rsid w:val="009856BA"/>
    <w:rsid w:val="00985AEF"/>
    <w:rsid w:val="00990A57"/>
    <w:rsid w:val="00990D56"/>
    <w:rsid w:val="0099233F"/>
    <w:rsid w:val="00996552"/>
    <w:rsid w:val="00996823"/>
    <w:rsid w:val="00997885"/>
    <w:rsid w:val="00997887"/>
    <w:rsid w:val="009A04D5"/>
    <w:rsid w:val="009A1572"/>
    <w:rsid w:val="009A1E97"/>
    <w:rsid w:val="009A2898"/>
    <w:rsid w:val="009A28D8"/>
    <w:rsid w:val="009A3534"/>
    <w:rsid w:val="009A4129"/>
    <w:rsid w:val="009A575F"/>
    <w:rsid w:val="009A5A9E"/>
    <w:rsid w:val="009A66AE"/>
    <w:rsid w:val="009A6AFE"/>
    <w:rsid w:val="009A713E"/>
    <w:rsid w:val="009B0685"/>
    <w:rsid w:val="009B13EF"/>
    <w:rsid w:val="009B32B6"/>
    <w:rsid w:val="009B54A0"/>
    <w:rsid w:val="009B5B23"/>
    <w:rsid w:val="009B6165"/>
    <w:rsid w:val="009B6A8C"/>
    <w:rsid w:val="009B7492"/>
    <w:rsid w:val="009C015C"/>
    <w:rsid w:val="009C07B9"/>
    <w:rsid w:val="009C1FB4"/>
    <w:rsid w:val="009C2A64"/>
    <w:rsid w:val="009C3BC4"/>
    <w:rsid w:val="009C525F"/>
    <w:rsid w:val="009C5718"/>
    <w:rsid w:val="009C6405"/>
    <w:rsid w:val="009C77FD"/>
    <w:rsid w:val="009D02EE"/>
    <w:rsid w:val="009D127F"/>
    <w:rsid w:val="009D20DF"/>
    <w:rsid w:val="009D252B"/>
    <w:rsid w:val="009D2984"/>
    <w:rsid w:val="009D31F0"/>
    <w:rsid w:val="009D34B9"/>
    <w:rsid w:val="009D468E"/>
    <w:rsid w:val="009D4956"/>
    <w:rsid w:val="009D6387"/>
    <w:rsid w:val="009D6BC8"/>
    <w:rsid w:val="009D7C57"/>
    <w:rsid w:val="009E2F02"/>
    <w:rsid w:val="009E4646"/>
    <w:rsid w:val="009F0FCA"/>
    <w:rsid w:val="009F10C5"/>
    <w:rsid w:val="009F3943"/>
    <w:rsid w:val="009F4DB0"/>
    <w:rsid w:val="009F4F48"/>
    <w:rsid w:val="009F593A"/>
    <w:rsid w:val="009F6A7C"/>
    <w:rsid w:val="00A003AE"/>
    <w:rsid w:val="00A02A37"/>
    <w:rsid w:val="00A04066"/>
    <w:rsid w:val="00A04F11"/>
    <w:rsid w:val="00A069E9"/>
    <w:rsid w:val="00A06A05"/>
    <w:rsid w:val="00A06BDD"/>
    <w:rsid w:val="00A06ECC"/>
    <w:rsid w:val="00A10F2C"/>
    <w:rsid w:val="00A11C72"/>
    <w:rsid w:val="00A12714"/>
    <w:rsid w:val="00A12CC7"/>
    <w:rsid w:val="00A14633"/>
    <w:rsid w:val="00A15A92"/>
    <w:rsid w:val="00A160C4"/>
    <w:rsid w:val="00A1618A"/>
    <w:rsid w:val="00A16939"/>
    <w:rsid w:val="00A1798A"/>
    <w:rsid w:val="00A202DC"/>
    <w:rsid w:val="00A205F9"/>
    <w:rsid w:val="00A250E4"/>
    <w:rsid w:val="00A25DD4"/>
    <w:rsid w:val="00A26242"/>
    <w:rsid w:val="00A274A6"/>
    <w:rsid w:val="00A27D33"/>
    <w:rsid w:val="00A30799"/>
    <w:rsid w:val="00A33B3C"/>
    <w:rsid w:val="00A352DE"/>
    <w:rsid w:val="00A36294"/>
    <w:rsid w:val="00A36657"/>
    <w:rsid w:val="00A36B15"/>
    <w:rsid w:val="00A37159"/>
    <w:rsid w:val="00A40191"/>
    <w:rsid w:val="00A40210"/>
    <w:rsid w:val="00A407BF"/>
    <w:rsid w:val="00A40C9E"/>
    <w:rsid w:val="00A40D31"/>
    <w:rsid w:val="00A40E5D"/>
    <w:rsid w:val="00A42DF1"/>
    <w:rsid w:val="00A440AE"/>
    <w:rsid w:val="00A45C51"/>
    <w:rsid w:val="00A469FA"/>
    <w:rsid w:val="00A47B65"/>
    <w:rsid w:val="00A502B7"/>
    <w:rsid w:val="00A51CE1"/>
    <w:rsid w:val="00A523A0"/>
    <w:rsid w:val="00A53684"/>
    <w:rsid w:val="00A5379D"/>
    <w:rsid w:val="00A55C87"/>
    <w:rsid w:val="00A57EBC"/>
    <w:rsid w:val="00A57FE8"/>
    <w:rsid w:val="00A6017C"/>
    <w:rsid w:val="00A61E86"/>
    <w:rsid w:val="00A62052"/>
    <w:rsid w:val="00A621C1"/>
    <w:rsid w:val="00A62CAD"/>
    <w:rsid w:val="00A63061"/>
    <w:rsid w:val="00A64259"/>
    <w:rsid w:val="00A6453E"/>
    <w:rsid w:val="00A64ECE"/>
    <w:rsid w:val="00A65666"/>
    <w:rsid w:val="00A65FB3"/>
    <w:rsid w:val="00A66185"/>
    <w:rsid w:val="00A6638E"/>
    <w:rsid w:val="00A71CAD"/>
    <w:rsid w:val="00A725C5"/>
    <w:rsid w:val="00A731A2"/>
    <w:rsid w:val="00A73698"/>
    <w:rsid w:val="00A73A9F"/>
    <w:rsid w:val="00A74846"/>
    <w:rsid w:val="00A757A9"/>
    <w:rsid w:val="00A80677"/>
    <w:rsid w:val="00A81C8A"/>
    <w:rsid w:val="00A827C1"/>
    <w:rsid w:val="00A82A78"/>
    <w:rsid w:val="00A86792"/>
    <w:rsid w:val="00A8694F"/>
    <w:rsid w:val="00A86A92"/>
    <w:rsid w:val="00A86EDB"/>
    <w:rsid w:val="00A8747A"/>
    <w:rsid w:val="00A907E4"/>
    <w:rsid w:val="00A907E7"/>
    <w:rsid w:val="00A90835"/>
    <w:rsid w:val="00A90855"/>
    <w:rsid w:val="00A91688"/>
    <w:rsid w:val="00A9223C"/>
    <w:rsid w:val="00A927BB"/>
    <w:rsid w:val="00A93F40"/>
    <w:rsid w:val="00A9666D"/>
    <w:rsid w:val="00A96F93"/>
    <w:rsid w:val="00A979C4"/>
    <w:rsid w:val="00AA2E2B"/>
    <w:rsid w:val="00AA3DA4"/>
    <w:rsid w:val="00AA4D82"/>
    <w:rsid w:val="00AA6092"/>
    <w:rsid w:val="00AA63D2"/>
    <w:rsid w:val="00AA6582"/>
    <w:rsid w:val="00AA7F80"/>
    <w:rsid w:val="00AB0551"/>
    <w:rsid w:val="00AB09F0"/>
    <w:rsid w:val="00AB1323"/>
    <w:rsid w:val="00AB1382"/>
    <w:rsid w:val="00AB41C8"/>
    <w:rsid w:val="00AB4402"/>
    <w:rsid w:val="00AB49B9"/>
    <w:rsid w:val="00AB58DD"/>
    <w:rsid w:val="00AB63E8"/>
    <w:rsid w:val="00AB797D"/>
    <w:rsid w:val="00AB79F0"/>
    <w:rsid w:val="00AC0A68"/>
    <w:rsid w:val="00AC10FF"/>
    <w:rsid w:val="00AC168B"/>
    <w:rsid w:val="00AC2FAE"/>
    <w:rsid w:val="00AC5045"/>
    <w:rsid w:val="00AC572A"/>
    <w:rsid w:val="00AC5F33"/>
    <w:rsid w:val="00AC7290"/>
    <w:rsid w:val="00AD0137"/>
    <w:rsid w:val="00AD0919"/>
    <w:rsid w:val="00AD0FE1"/>
    <w:rsid w:val="00AD315B"/>
    <w:rsid w:val="00AD3FC3"/>
    <w:rsid w:val="00AD4F6B"/>
    <w:rsid w:val="00AD5E93"/>
    <w:rsid w:val="00AE0D56"/>
    <w:rsid w:val="00AE1BF6"/>
    <w:rsid w:val="00AE1C8F"/>
    <w:rsid w:val="00AE28EF"/>
    <w:rsid w:val="00AE2DC4"/>
    <w:rsid w:val="00AE5772"/>
    <w:rsid w:val="00AE5A14"/>
    <w:rsid w:val="00AE67DF"/>
    <w:rsid w:val="00AE6CA2"/>
    <w:rsid w:val="00AE727F"/>
    <w:rsid w:val="00AE7C67"/>
    <w:rsid w:val="00AE7EC6"/>
    <w:rsid w:val="00AF08F8"/>
    <w:rsid w:val="00AF21C1"/>
    <w:rsid w:val="00AF22AD"/>
    <w:rsid w:val="00AF3185"/>
    <w:rsid w:val="00AF3CA2"/>
    <w:rsid w:val="00AF4553"/>
    <w:rsid w:val="00AF476A"/>
    <w:rsid w:val="00AF4DD4"/>
    <w:rsid w:val="00AF5107"/>
    <w:rsid w:val="00B028EE"/>
    <w:rsid w:val="00B02999"/>
    <w:rsid w:val="00B042A6"/>
    <w:rsid w:val="00B04E5A"/>
    <w:rsid w:val="00B06264"/>
    <w:rsid w:val="00B065EE"/>
    <w:rsid w:val="00B06B79"/>
    <w:rsid w:val="00B07C8F"/>
    <w:rsid w:val="00B11913"/>
    <w:rsid w:val="00B11996"/>
    <w:rsid w:val="00B1468B"/>
    <w:rsid w:val="00B20A62"/>
    <w:rsid w:val="00B20F82"/>
    <w:rsid w:val="00B2201B"/>
    <w:rsid w:val="00B2486C"/>
    <w:rsid w:val="00B25610"/>
    <w:rsid w:val="00B25DA0"/>
    <w:rsid w:val="00B27228"/>
    <w:rsid w:val="00B275D4"/>
    <w:rsid w:val="00B27786"/>
    <w:rsid w:val="00B31672"/>
    <w:rsid w:val="00B31B47"/>
    <w:rsid w:val="00B31F41"/>
    <w:rsid w:val="00B3292E"/>
    <w:rsid w:val="00B33CAF"/>
    <w:rsid w:val="00B355EF"/>
    <w:rsid w:val="00B35F78"/>
    <w:rsid w:val="00B3680E"/>
    <w:rsid w:val="00B36C5A"/>
    <w:rsid w:val="00B36F02"/>
    <w:rsid w:val="00B37D2B"/>
    <w:rsid w:val="00B40EAF"/>
    <w:rsid w:val="00B414A0"/>
    <w:rsid w:val="00B421AF"/>
    <w:rsid w:val="00B4310D"/>
    <w:rsid w:val="00B43530"/>
    <w:rsid w:val="00B43AAE"/>
    <w:rsid w:val="00B44BDB"/>
    <w:rsid w:val="00B47357"/>
    <w:rsid w:val="00B51FCF"/>
    <w:rsid w:val="00B54A51"/>
    <w:rsid w:val="00B54CA9"/>
    <w:rsid w:val="00B566C8"/>
    <w:rsid w:val="00B5689C"/>
    <w:rsid w:val="00B56F6D"/>
    <w:rsid w:val="00B573D1"/>
    <w:rsid w:val="00B57E0D"/>
    <w:rsid w:val="00B6096E"/>
    <w:rsid w:val="00B62195"/>
    <w:rsid w:val="00B64525"/>
    <w:rsid w:val="00B65F80"/>
    <w:rsid w:val="00B66504"/>
    <w:rsid w:val="00B6655B"/>
    <w:rsid w:val="00B6726A"/>
    <w:rsid w:val="00B70151"/>
    <w:rsid w:val="00B7349A"/>
    <w:rsid w:val="00B73F8D"/>
    <w:rsid w:val="00B7422F"/>
    <w:rsid w:val="00B75051"/>
    <w:rsid w:val="00B750E0"/>
    <w:rsid w:val="00B77086"/>
    <w:rsid w:val="00B80D19"/>
    <w:rsid w:val="00B80F68"/>
    <w:rsid w:val="00B81B5B"/>
    <w:rsid w:val="00B8328C"/>
    <w:rsid w:val="00B843E0"/>
    <w:rsid w:val="00B848C8"/>
    <w:rsid w:val="00B859DE"/>
    <w:rsid w:val="00B85F3D"/>
    <w:rsid w:val="00B870EC"/>
    <w:rsid w:val="00B90705"/>
    <w:rsid w:val="00B90BB9"/>
    <w:rsid w:val="00B91F3C"/>
    <w:rsid w:val="00B928A5"/>
    <w:rsid w:val="00B92AD5"/>
    <w:rsid w:val="00B9300A"/>
    <w:rsid w:val="00B93AA0"/>
    <w:rsid w:val="00B94BCF"/>
    <w:rsid w:val="00B951F0"/>
    <w:rsid w:val="00B95D0E"/>
    <w:rsid w:val="00B95DA4"/>
    <w:rsid w:val="00B96D60"/>
    <w:rsid w:val="00BA0DF1"/>
    <w:rsid w:val="00BA0EEE"/>
    <w:rsid w:val="00BA11C7"/>
    <w:rsid w:val="00BA23A4"/>
    <w:rsid w:val="00BA28BD"/>
    <w:rsid w:val="00BA38FC"/>
    <w:rsid w:val="00BA3AB5"/>
    <w:rsid w:val="00BA403E"/>
    <w:rsid w:val="00BA4486"/>
    <w:rsid w:val="00BA5848"/>
    <w:rsid w:val="00BB284B"/>
    <w:rsid w:val="00BB4F0D"/>
    <w:rsid w:val="00BB54E4"/>
    <w:rsid w:val="00BB5A99"/>
    <w:rsid w:val="00BB6725"/>
    <w:rsid w:val="00BB78DC"/>
    <w:rsid w:val="00BB7A2F"/>
    <w:rsid w:val="00BC39EC"/>
    <w:rsid w:val="00BC3B5B"/>
    <w:rsid w:val="00BC4770"/>
    <w:rsid w:val="00BC692F"/>
    <w:rsid w:val="00BC76C3"/>
    <w:rsid w:val="00BD0BF0"/>
    <w:rsid w:val="00BD0E59"/>
    <w:rsid w:val="00BD135F"/>
    <w:rsid w:val="00BD1AA0"/>
    <w:rsid w:val="00BD2880"/>
    <w:rsid w:val="00BD4129"/>
    <w:rsid w:val="00BD4679"/>
    <w:rsid w:val="00BD4C30"/>
    <w:rsid w:val="00BD508A"/>
    <w:rsid w:val="00BD5FA0"/>
    <w:rsid w:val="00BE125A"/>
    <w:rsid w:val="00BE1776"/>
    <w:rsid w:val="00BE2A9D"/>
    <w:rsid w:val="00BE2ACD"/>
    <w:rsid w:val="00BE2AF3"/>
    <w:rsid w:val="00BE3000"/>
    <w:rsid w:val="00BE3B5D"/>
    <w:rsid w:val="00BE4D97"/>
    <w:rsid w:val="00BE5BF9"/>
    <w:rsid w:val="00BE61E4"/>
    <w:rsid w:val="00BE6776"/>
    <w:rsid w:val="00BF03B2"/>
    <w:rsid w:val="00BF0C67"/>
    <w:rsid w:val="00BF1A87"/>
    <w:rsid w:val="00BF2A6E"/>
    <w:rsid w:val="00BF3569"/>
    <w:rsid w:val="00BF3AED"/>
    <w:rsid w:val="00BF4923"/>
    <w:rsid w:val="00BF4EDA"/>
    <w:rsid w:val="00BF7084"/>
    <w:rsid w:val="00BF70AE"/>
    <w:rsid w:val="00C015EB"/>
    <w:rsid w:val="00C03160"/>
    <w:rsid w:val="00C03F83"/>
    <w:rsid w:val="00C04990"/>
    <w:rsid w:val="00C06F4B"/>
    <w:rsid w:val="00C10AC2"/>
    <w:rsid w:val="00C12D2F"/>
    <w:rsid w:val="00C13F68"/>
    <w:rsid w:val="00C1515A"/>
    <w:rsid w:val="00C152E5"/>
    <w:rsid w:val="00C15B1D"/>
    <w:rsid w:val="00C15EEB"/>
    <w:rsid w:val="00C16F28"/>
    <w:rsid w:val="00C175DA"/>
    <w:rsid w:val="00C2041E"/>
    <w:rsid w:val="00C21D7B"/>
    <w:rsid w:val="00C22A43"/>
    <w:rsid w:val="00C23377"/>
    <w:rsid w:val="00C23C2B"/>
    <w:rsid w:val="00C277A8"/>
    <w:rsid w:val="00C30427"/>
    <w:rsid w:val="00C3047F"/>
    <w:rsid w:val="00C309AE"/>
    <w:rsid w:val="00C3120B"/>
    <w:rsid w:val="00C31409"/>
    <w:rsid w:val="00C3264B"/>
    <w:rsid w:val="00C32DED"/>
    <w:rsid w:val="00C33265"/>
    <w:rsid w:val="00C338FB"/>
    <w:rsid w:val="00C34625"/>
    <w:rsid w:val="00C34EA2"/>
    <w:rsid w:val="00C356DB"/>
    <w:rsid w:val="00C365CE"/>
    <w:rsid w:val="00C36DF0"/>
    <w:rsid w:val="00C37D52"/>
    <w:rsid w:val="00C4117D"/>
    <w:rsid w:val="00C417EB"/>
    <w:rsid w:val="00C43E1E"/>
    <w:rsid w:val="00C442A1"/>
    <w:rsid w:val="00C444A3"/>
    <w:rsid w:val="00C44BA0"/>
    <w:rsid w:val="00C45F04"/>
    <w:rsid w:val="00C460E9"/>
    <w:rsid w:val="00C462DE"/>
    <w:rsid w:val="00C463BF"/>
    <w:rsid w:val="00C47383"/>
    <w:rsid w:val="00C47736"/>
    <w:rsid w:val="00C50229"/>
    <w:rsid w:val="00C50903"/>
    <w:rsid w:val="00C50EB1"/>
    <w:rsid w:val="00C517F9"/>
    <w:rsid w:val="00C51C3E"/>
    <w:rsid w:val="00C528AE"/>
    <w:rsid w:val="00C530CC"/>
    <w:rsid w:val="00C53D35"/>
    <w:rsid w:val="00C54F5C"/>
    <w:rsid w:val="00C59CF7"/>
    <w:rsid w:val="00C60318"/>
    <w:rsid w:val="00C61432"/>
    <w:rsid w:val="00C61688"/>
    <w:rsid w:val="00C61F3D"/>
    <w:rsid w:val="00C628B4"/>
    <w:rsid w:val="00C630FC"/>
    <w:rsid w:val="00C63EF7"/>
    <w:rsid w:val="00C701D2"/>
    <w:rsid w:val="00C71425"/>
    <w:rsid w:val="00C72821"/>
    <w:rsid w:val="00C731CD"/>
    <w:rsid w:val="00C734CB"/>
    <w:rsid w:val="00C7536C"/>
    <w:rsid w:val="00C77CB7"/>
    <w:rsid w:val="00C8008D"/>
    <w:rsid w:val="00C8224A"/>
    <w:rsid w:val="00C83E73"/>
    <w:rsid w:val="00C85A0F"/>
    <w:rsid w:val="00C86AA0"/>
    <w:rsid w:val="00C873A9"/>
    <w:rsid w:val="00C9078C"/>
    <w:rsid w:val="00C926D8"/>
    <w:rsid w:val="00C949B8"/>
    <w:rsid w:val="00C968B4"/>
    <w:rsid w:val="00C96B16"/>
    <w:rsid w:val="00CA062C"/>
    <w:rsid w:val="00CA18D7"/>
    <w:rsid w:val="00CA2E04"/>
    <w:rsid w:val="00CA33A6"/>
    <w:rsid w:val="00CA3EB2"/>
    <w:rsid w:val="00CA583D"/>
    <w:rsid w:val="00CA6FC9"/>
    <w:rsid w:val="00CA7BB4"/>
    <w:rsid w:val="00CB050F"/>
    <w:rsid w:val="00CB071C"/>
    <w:rsid w:val="00CB11D4"/>
    <w:rsid w:val="00CB1CC9"/>
    <w:rsid w:val="00CB39FD"/>
    <w:rsid w:val="00CB5B0E"/>
    <w:rsid w:val="00CB670D"/>
    <w:rsid w:val="00CB7034"/>
    <w:rsid w:val="00CB7E61"/>
    <w:rsid w:val="00CC00B5"/>
    <w:rsid w:val="00CC1A0C"/>
    <w:rsid w:val="00CC2521"/>
    <w:rsid w:val="00CC5C21"/>
    <w:rsid w:val="00CC7684"/>
    <w:rsid w:val="00CD1C01"/>
    <w:rsid w:val="00CD2866"/>
    <w:rsid w:val="00CD3B33"/>
    <w:rsid w:val="00CD3F63"/>
    <w:rsid w:val="00CD3F85"/>
    <w:rsid w:val="00CD4378"/>
    <w:rsid w:val="00CD5D29"/>
    <w:rsid w:val="00CD7B6B"/>
    <w:rsid w:val="00CE3C2C"/>
    <w:rsid w:val="00CE45B0"/>
    <w:rsid w:val="00CE5EAD"/>
    <w:rsid w:val="00CE61D8"/>
    <w:rsid w:val="00CE731C"/>
    <w:rsid w:val="00CF0839"/>
    <w:rsid w:val="00CF0F03"/>
    <w:rsid w:val="00CF10FF"/>
    <w:rsid w:val="00CF1461"/>
    <w:rsid w:val="00CF44DB"/>
    <w:rsid w:val="00CF4D87"/>
    <w:rsid w:val="00CF61FB"/>
    <w:rsid w:val="00CF625F"/>
    <w:rsid w:val="00CF63BA"/>
    <w:rsid w:val="00CF6A3B"/>
    <w:rsid w:val="00CF6C90"/>
    <w:rsid w:val="00CF70EE"/>
    <w:rsid w:val="00CF7563"/>
    <w:rsid w:val="00CF7CA8"/>
    <w:rsid w:val="00CF7EEB"/>
    <w:rsid w:val="00D0014D"/>
    <w:rsid w:val="00D01E8E"/>
    <w:rsid w:val="00D03699"/>
    <w:rsid w:val="00D060C9"/>
    <w:rsid w:val="00D06E15"/>
    <w:rsid w:val="00D07342"/>
    <w:rsid w:val="00D113A6"/>
    <w:rsid w:val="00D12119"/>
    <w:rsid w:val="00D12D5A"/>
    <w:rsid w:val="00D13C15"/>
    <w:rsid w:val="00D15772"/>
    <w:rsid w:val="00D16904"/>
    <w:rsid w:val="00D176E8"/>
    <w:rsid w:val="00D2272A"/>
    <w:rsid w:val="00D22819"/>
    <w:rsid w:val="00D24799"/>
    <w:rsid w:val="00D247F6"/>
    <w:rsid w:val="00D2512E"/>
    <w:rsid w:val="00D25218"/>
    <w:rsid w:val="00D26C34"/>
    <w:rsid w:val="00D26F71"/>
    <w:rsid w:val="00D27786"/>
    <w:rsid w:val="00D3131F"/>
    <w:rsid w:val="00D328A5"/>
    <w:rsid w:val="00D3378D"/>
    <w:rsid w:val="00D3645D"/>
    <w:rsid w:val="00D36C09"/>
    <w:rsid w:val="00D36FBD"/>
    <w:rsid w:val="00D37315"/>
    <w:rsid w:val="00D37CAA"/>
    <w:rsid w:val="00D40EA2"/>
    <w:rsid w:val="00D418CB"/>
    <w:rsid w:val="00D42016"/>
    <w:rsid w:val="00D42E0C"/>
    <w:rsid w:val="00D4426B"/>
    <w:rsid w:val="00D46DB6"/>
    <w:rsid w:val="00D46DB7"/>
    <w:rsid w:val="00D50CAE"/>
    <w:rsid w:val="00D511F0"/>
    <w:rsid w:val="00D5196F"/>
    <w:rsid w:val="00D52219"/>
    <w:rsid w:val="00D52E25"/>
    <w:rsid w:val="00D5392F"/>
    <w:rsid w:val="00D54EE5"/>
    <w:rsid w:val="00D556B7"/>
    <w:rsid w:val="00D56218"/>
    <w:rsid w:val="00D60FA3"/>
    <w:rsid w:val="00D61A91"/>
    <w:rsid w:val="00D63F82"/>
    <w:rsid w:val="00D640FC"/>
    <w:rsid w:val="00D656A1"/>
    <w:rsid w:val="00D65892"/>
    <w:rsid w:val="00D664A7"/>
    <w:rsid w:val="00D666C3"/>
    <w:rsid w:val="00D6693B"/>
    <w:rsid w:val="00D66EBE"/>
    <w:rsid w:val="00D700CA"/>
    <w:rsid w:val="00D707D7"/>
    <w:rsid w:val="00D70CB8"/>
    <w:rsid w:val="00D70F7D"/>
    <w:rsid w:val="00D72C17"/>
    <w:rsid w:val="00D730E7"/>
    <w:rsid w:val="00D73751"/>
    <w:rsid w:val="00D73E19"/>
    <w:rsid w:val="00D75845"/>
    <w:rsid w:val="00D76357"/>
    <w:rsid w:val="00D76601"/>
    <w:rsid w:val="00D80484"/>
    <w:rsid w:val="00D80A9D"/>
    <w:rsid w:val="00D80D0A"/>
    <w:rsid w:val="00D817C7"/>
    <w:rsid w:val="00D84129"/>
    <w:rsid w:val="00D84DD5"/>
    <w:rsid w:val="00D869E7"/>
    <w:rsid w:val="00D90D02"/>
    <w:rsid w:val="00D9181A"/>
    <w:rsid w:val="00D92929"/>
    <w:rsid w:val="00D93524"/>
    <w:rsid w:val="00D93C2E"/>
    <w:rsid w:val="00D942D0"/>
    <w:rsid w:val="00D95BBA"/>
    <w:rsid w:val="00D96CAA"/>
    <w:rsid w:val="00D970A5"/>
    <w:rsid w:val="00D9767E"/>
    <w:rsid w:val="00DA0904"/>
    <w:rsid w:val="00DA0CCE"/>
    <w:rsid w:val="00DA212A"/>
    <w:rsid w:val="00DA2A34"/>
    <w:rsid w:val="00DA2AAD"/>
    <w:rsid w:val="00DA3601"/>
    <w:rsid w:val="00DA4811"/>
    <w:rsid w:val="00DA4E9C"/>
    <w:rsid w:val="00DA7A0F"/>
    <w:rsid w:val="00DB0D8C"/>
    <w:rsid w:val="00DB1545"/>
    <w:rsid w:val="00DB22D0"/>
    <w:rsid w:val="00DB40B2"/>
    <w:rsid w:val="00DB4967"/>
    <w:rsid w:val="00DB6397"/>
    <w:rsid w:val="00DB79D2"/>
    <w:rsid w:val="00DB7C52"/>
    <w:rsid w:val="00DC089D"/>
    <w:rsid w:val="00DC0ACC"/>
    <w:rsid w:val="00DC2C7E"/>
    <w:rsid w:val="00DC2E24"/>
    <w:rsid w:val="00DC3D39"/>
    <w:rsid w:val="00DC3DC7"/>
    <w:rsid w:val="00DC5854"/>
    <w:rsid w:val="00DC5E61"/>
    <w:rsid w:val="00DC727C"/>
    <w:rsid w:val="00DC740B"/>
    <w:rsid w:val="00DC76DF"/>
    <w:rsid w:val="00DC7FB5"/>
    <w:rsid w:val="00DD06B0"/>
    <w:rsid w:val="00DD084B"/>
    <w:rsid w:val="00DD091E"/>
    <w:rsid w:val="00DD0B47"/>
    <w:rsid w:val="00DD15FF"/>
    <w:rsid w:val="00DD2624"/>
    <w:rsid w:val="00DD276F"/>
    <w:rsid w:val="00DD29C8"/>
    <w:rsid w:val="00DD39C7"/>
    <w:rsid w:val="00DD45FB"/>
    <w:rsid w:val="00DD4745"/>
    <w:rsid w:val="00DD5316"/>
    <w:rsid w:val="00DD5A1C"/>
    <w:rsid w:val="00DD5BC5"/>
    <w:rsid w:val="00DD635A"/>
    <w:rsid w:val="00DD64F7"/>
    <w:rsid w:val="00DD7668"/>
    <w:rsid w:val="00DE1637"/>
    <w:rsid w:val="00DE1F36"/>
    <w:rsid w:val="00DE2286"/>
    <w:rsid w:val="00DE4355"/>
    <w:rsid w:val="00DE50CB"/>
    <w:rsid w:val="00DE6708"/>
    <w:rsid w:val="00DE7974"/>
    <w:rsid w:val="00DE7D85"/>
    <w:rsid w:val="00DF0261"/>
    <w:rsid w:val="00DF0CCE"/>
    <w:rsid w:val="00DF15C6"/>
    <w:rsid w:val="00DF17E6"/>
    <w:rsid w:val="00DF2A43"/>
    <w:rsid w:val="00DF435D"/>
    <w:rsid w:val="00DF502C"/>
    <w:rsid w:val="00DF69E4"/>
    <w:rsid w:val="00DF71BB"/>
    <w:rsid w:val="00DFA1CB"/>
    <w:rsid w:val="00E0010E"/>
    <w:rsid w:val="00E0039C"/>
    <w:rsid w:val="00E003F5"/>
    <w:rsid w:val="00E05854"/>
    <w:rsid w:val="00E0631D"/>
    <w:rsid w:val="00E0678D"/>
    <w:rsid w:val="00E1045E"/>
    <w:rsid w:val="00E10972"/>
    <w:rsid w:val="00E10AE2"/>
    <w:rsid w:val="00E119E2"/>
    <w:rsid w:val="00E12B1B"/>
    <w:rsid w:val="00E145F7"/>
    <w:rsid w:val="00E14F62"/>
    <w:rsid w:val="00E159E5"/>
    <w:rsid w:val="00E16229"/>
    <w:rsid w:val="00E17307"/>
    <w:rsid w:val="00E2012A"/>
    <w:rsid w:val="00E206AE"/>
    <w:rsid w:val="00E207A6"/>
    <w:rsid w:val="00E22A7D"/>
    <w:rsid w:val="00E23397"/>
    <w:rsid w:val="00E23F9C"/>
    <w:rsid w:val="00E2449B"/>
    <w:rsid w:val="00E30A86"/>
    <w:rsid w:val="00E31D30"/>
    <w:rsid w:val="00E32CD7"/>
    <w:rsid w:val="00E32F6C"/>
    <w:rsid w:val="00E3734E"/>
    <w:rsid w:val="00E37C10"/>
    <w:rsid w:val="00E37F02"/>
    <w:rsid w:val="00E409C1"/>
    <w:rsid w:val="00E40D96"/>
    <w:rsid w:val="00E412B1"/>
    <w:rsid w:val="00E41BD2"/>
    <w:rsid w:val="00E43E5C"/>
    <w:rsid w:val="00E44EE1"/>
    <w:rsid w:val="00E45395"/>
    <w:rsid w:val="00E4657D"/>
    <w:rsid w:val="00E46EEC"/>
    <w:rsid w:val="00E506AB"/>
    <w:rsid w:val="00E51419"/>
    <w:rsid w:val="00E51744"/>
    <w:rsid w:val="00E5241D"/>
    <w:rsid w:val="00E53832"/>
    <w:rsid w:val="00E54076"/>
    <w:rsid w:val="00E5680C"/>
    <w:rsid w:val="00E6067C"/>
    <w:rsid w:val="00E61A16"/>
    <w:rsid w:val="00E623F6"/>
    <w:rsid w:val="00E62B28"/>
    <w:rsid w:val="00E63706"/>
    <w:rsid w:val="00E64F23"/>
    <w:rsid w:val="00E66580"/>
    <w:rsid w:val="00E673C1"/>
    <w:rsid w:val="00E704EA"/>
    <w:rsid w:val="00E70801"/>
    <w:rsid w:val="00E70E11"/>
    <w:rsid w:val="00E710B7"/>
    <w:rsid w:val="00E72692"/>
    <w:rsid w:val="00E76267"/>
    <w:rsid w:val="00E762FA"/>
    <w:rsid w:val="00E80071"/>
    <w:rsid w:val="00E80F53"/>
    <w:rsid w:val="00E8212A"/>
    <w:rsid w:val="00E823FC"/>
    <w:rsid w:val="00E83B94"/>
    <w:rsid w:val="00E8671F"/>
    <w:rsid w:val="00E869EF"/>
    <w:rsid w:val="00E90738"/>
    <w:rsid w:val="00E90DC3"/>
    <w:rsid w:val="00E91E20"/>
    <w:rsid w:val="00E92FB8"/>
    <w:rsid w:val="00E93848"/>
    <w:rsid w:val="00E95143"/>
    <w:rsid w:val="00E95574"/>
    <w:rsid w:val="00E95948"/>
    <w:rsid w:val="00E964CC"/>
    <w:rsid w:val="00E96B06"/>
    <w:rsid w:val="00E96F28"/>
    <w:rsid w:val="00EA0608"/>
    <w:rsid w:val="00EA075F"/>
    <w:rsid w:val="00EA0DB4"/>
    <w:rsid w:val="00EA1317"/>
    <w:rsid w:val="00EA1910"/>
    <w:rsid w:val="00EA1BBB"/>
    <w:rsid w:val="00EA1BE3"/>
    <w:rsid w:val="00EA209A"/>
    <w:rsid w:val="00EA2B33"/>
    <w:rsid w:val="00EA4594"/>
    <w:rsid w:val="00EA535B"/>
    <w:rsid w:val="00EA66E1"/>
    <w:rsid w:val="00EA76FC"/>
    <w:rsid w:val="00EB042F"/>
    <w:rsid w:val="00EB15F3"/>
    <w:rsid w:val="00EB1958"/>
    <w:rsid w:val="00EB1FF6"/>
    <w:rsid w:val="00EB44F5"/>
    <w:rsid w:val="00EB61D4"/>
    <w:rsid w:val="00EB6654"/>
    <w:rsid w:val="00EB69A6"/>
    <w:rsid w:val="00EB6DF3"/>
    <w:rsid w:val="00EB701B"/>
    <w:rsid w:val="00EB75F3"/>
    <w:rsid w:val="00EC24AF"/>
    <w:rsid w:val="00EC3DAE"/>
    <w:rsid w:val="00EC4130"/>
    <w:rsid w:val="00EC5519"/>
    <w:rsid w:val="00EC579D"/>
    <w:rsid w:val="00EC5FC0"/>
    <w:rsid w:val="00EC6813"/>
    <w:rsid w:val="00EC7936"/>
    <w:rsid w:val="00ED031C"/>
    <w:rsid w:val="00ED223F"/>
    <w:rsid w:val="00ED2AB6"/>
    <w:rsid w:val="00ED42AB"/>
    <w:rsid w:val="00ED5555"/>
    <w:rsid w:val="00ED5BDC"/>
    <w:rsid w:val="00ED5BE9"/>
    <w:rsid w:val="00ED6AD8"/>
    <w:rsid w:val="00ED7DAC"/>
    <w:rsid w:val="00EE0F03"/>
    <w:rsid w:val="00EE123F"/>
    <w:rsid w:val="00EE248D"/>
    <w:rsid w:val="00EE4F12"/>
    <w:rsid w:val="00EE7326"/>
    <w:rsid w:val="00EE756C"/>
    <w:rsid w:val="00EF2147"/>
    <w:rsid w:val="00EF2E2C"/>
    <w:rsid w:val="00EF3843"/>
    <w:rsid w:val="00EF3E75"/>
    <w:rsid w:val="00EF4AED"/>
    <w:rsid w:val="00EF541D"/>
    <w:rsid w:val="00EF622E"/>
    <w:rsid w:val="00EF656A"/>
    <w:rsid w:val="00EF6EF7"/>
    <w:rsid w:val="00EF6FF8"/>
    <w:rsid w:val="00EF7D2F"/>
    <w:rsid w:val="00EF7D8D"/>
    <w:rsid w:val="00F00919"/>
    <w:rsid w:val="00F00FD8"/>
    <w:rsid w:val="00F03EB5"/>
    <w:rsid w:val="00F04A74"/>
    <w:rsid w:val="00F063AB"/>
    <w:rsid w:val="00F06690"/>
    <w:rsid w:val="00F067A6"/>
    <w:rsid w:val="00F105A4"/>
    <w:rsid w:val="00F10B61"/>
    <w:rsid w:val="00F11251"/>
    <w:rsid w:val="00F11626"/>
    <w:rsid w:val="00F12E18"/>
    <w:rsid w:val="00F13FF4"/>
    <w:rsid w:val="00F142A9"/>
    <w:rsid w:val="00F15DAE"/>
    <w:rsid w:val="00F164F6"/>
    <w:rsid w:val="00F16603"/>
    <w:rsid w:val="00F16695"/>
    <w:rsid w:val="00F16CDA"/>
    <w:rsid w:val="00F201BB"/>
    <w:rsid w:val="00F20B25"/>
    <w:rsid w:val="00F25CE8"/>
    <w:rsid w:val="00F26AE2"/>
    <w:rsid w:val="00F27106"/>
    <w:rsid w:val="00F31BE2"/>
    <w:rsid w:val="00F31DF9"/>
    <w:rsid w:val="00F31E59"/>
    <w:rsid w:val="00F34576"/>
    <w:rsid w:val="00F34C83"/>
    <w:rsid w:val="00F40985"/>
    <w:rsid w:val="00F42E12"/>
    <w:rsid w:val="00F432A9"/>
    <w:rsid w:val="00F43588"/>
    <w:rsid w:val="00F43850"/>
    <w:rsid w:val="00F44169"/>
    <w:rsid w:val="00F454BF"/>
    <w:rsid w:val="00F47C83"/>
    <w:rsid w:val="00F50D7B"/>
    <w:rsid w:val="00F55CF4"/>
    <w:rsid w:val="00F565CB"/>
    <w:rsid w:val="00F572D7"/>
    <w:rsid w:val="00F57E29"/>
    <w:rsid w:val="00F6052E"/>
    <w:rsid w:val="00F60DC3"/>
    <w:rsid w:val="00F63E4B"/>
    <w:rsid w:val="00F6641E"/>
    <w:rsid w:val="00F67749"/>
    <w:rsid w:val="00F70C03"/>
    <w:rsid w:val="00F71A92"/>
    <w:rsid w:val="00F72D2E"/>
    <w:rsid w:val="00F73574"/>
    <w:rsid w:val="00F75906"/>
    <w:rsid w:val="00F77CCC"/>
    <w:rsid w:val="00F8019C"/>
    <w:rsid w:val="00F808AB"/>
    <w:rsid w:val="00F85F47"/>
    <w:rsid w:val="00F864EA"/>
    <w:rsid w:val="00F87602"/>
    <w:rsid w:val="00F9084A"/>
    <w:rsid w:val="00F91D44"/>
    <w:rsid w:val="00F9205C"/>
    <w:rsid w:val="00F9364F"/>
    <w:rsid w:val="00F9477F"/>
    <w:rsid w:val="00F94947"/>
    <w:rsid w:val="00F95150"/>
    <w:rsid w:val="00F95213"/>
    <w:rsid w:val="00F952A0"/>
    <w:rsid w:val="00F958F5"/>
    <w:rsid w:val="00F97E11"/>
    <w:rsid w:val="00FA07EF"/>
    <w:rsid w:val="00FA0A4D"/>
    <w:rsid w:val="00FA0B1B"/>
    <w:rsid w:val="00FA1FDD"/>
    <w:rsid w:val="00FA297F"/>
    <w:rsid w:val="00FA2C40"/>
    <w:rsid w:val="00FA2E6F"/>
    <w:rsid w:val="00FA3ADD"/>
    <w:rsid w:val="00FA5D81"/>
    <w:rsid w:val="00FB16BA"/>
    <w:rsid w:val="00FB4749"/>
    <w:rsid w:val="00FB493E"/>
    <w:rsid w:val="00FB6C17"/>
    <w:rsid w:val="00FB6E40"/>
    <w:rsid w:val="00FC0050"/>
    <w:rsid w:val="00FC3B23"/>
    <w:rsid w:val="00FC47C3"/>
    <w:rsid w:val="00FC54BE"/>
    <w:rsid w:val="00FC6256"/>
    <w:rsid w:val="00FC6B76"/>
    <w:rsid w:val="00FC6C3D"/>
    <w:rsid w:val="00FC70A7"/>
    <w:rsid w:val="00FD1CCB"/>
    <w:rsid w:val="00FD3287"/>
    <w:rsid w:val="00FD528F"/>
    <w:rsid w:val="00FD5338"/>
    <w:rsid w:val="00FD573C"/>
    <w:rsid w:val="00FD6CF5"/>
    <w:rsid w:val="00FD7A7E"/>
    <w:rsid w:val="00FD7E6C"/>
    <w:rsid w:val="00FE03E1"/>
    <w:rsid w:val="00FE071C"/>
    <w:rsid w:val="00FE0F13"/>
    <w:rsid w:val="00FE1781"/>
    <w:rsid w:val="00FE5200"/>
    <w:rsid w:val="00FE5411"/>
    <w:rsid w:val="00FE5524"/>
    <w:rsid w:val="00FE5581"/>
    <w:rsid w:val="00FE5CE5"/>
    <w:rsid w:val="00FE7322"/>
    <w:rsid w:val="00FE7F17"/>
    <w:rsid w:val="00FF02B3"/>
    <w:rsid w:val="00FF1F73"/>
    <w:rsid w:val="00FF25F0"/>
    <w:rsid w:val="00FF3B76"/>
    <w:rsid w:val="00FF447C"/>
    <w:rsid w:val="00FF4B58"/>
    <w:rsid w:val="00FF62EB"/>
    <w:rsid w:val="013B739F"/>
    <w:rsid w:val="015661A8"/>
    <w:rsid w:val="017AD0AE"/>
    <w:rsid w:val="017D3017"/>
    <w:rsid w:val="01BB893D"/>
    <w:rsid w:val="01C0D267"/>
    <w:rsid w:val="01D8FFD6"/>
    <w:rsid w:val="01E68021"/>
    <w:rsid w:val="023F3D88"/>
    <w:rsid w:val="0246EA7F"/>
    <w:rsid w:val="0251C633"/>
    <w:rsid w:val="02904CC4"/>
    <w:rsid w:val="02CA01FC"/>
    <w:rsid w:val="02CC3C0C"/>
    <w:rsid w:val="02E09D32"/>
    <w:rsid w:val="0317CEBF"/>
    <w:rsid w:val="0351C871"/>
    <w:rsid w:val="03726385"/>
    <w:rsid w:val="044E8A3B"/>
    <w:rsid w:val="04C15DB7"/>
    <w:rsid w:val="04DB2BE0"/>
    <w:rsid w:val="053EE4AA"/>
    <w:rsid w:val="05426544"/>
    <w:rsid w:val="0545932B"/>
    <w:rsid w:val="055042AB"/>
    <w:rsid w:val="057D899E"/>
    <w:rsid w:val="058AC098"/>
    <w:rsid w:val="05BDE275"/>
    <w:rsid w:val="0601FEE5"/>
    <w:rsid w:val="0606354B"/>
    <w:rsid w:val="0610AD99"/>
    <w:rsid w:val="065B7438"/>
    <w:rsid w:val="066AA356"/>
    <w:rsid w:val="06CCC00D"/>
    <w:rsid w:val="071A28E3"/>
    <w:rsid w:val="07575C81"/>
    <w:rsid w:val="07583784"/>
    <w:rsid w:val="07911B87"/>
    <w:rsid w:val="07A5C374"/>
    <w:rsid w:val="07DCF7B9"/>
    <w:rsid w:val="081AF4EE"/>
    <w:rsid w:val="0827215C"/>
    <w:rsid w:val="083A4B18"/>
    <w:rsid w:val="0841B25B"/>
    <w:rsid w:val="085A112A"/>
    <w:rsid w:val="089E8EDA"/>
    <w:rsid w:val="0A07FD12"/>
    <w:rsid w:val="0A201342"/>
    <w:rsid w:val="0A34DA26"/>
    <w:rsid w:val="0A3A5343"/>
    <w:rsid w:val="0A5A7E62"/>
    <w:rsid w:val="0A5FEAA5"/>
    <w:rsid w:val="0ACA0E37"/>
    <w:rsid w:val="0B861FD8"/>
    <w:rsid w:val="0B92B188"/>
    <w:rsid w:val="0C00758B"/>
    <w:rsid w:val="0C568B90"/>
    <w:rsid w:val="0CBB3248"/>
    <w:rsid w:val="0CC1777B"/>
    <w:rsid w:val="0D0A85C1"/>
    <w:rsid w:val="0D6303C7"/>
    <w:rsid w:val="0DAAF582"/>
    <w:rsid w:val="0DD5A69C"/>
    <w:rsid w:val="0DF7567D"/>
    <w:rsid w:val="0E1B9A81"/>
    <w:rsid w:val="0E25E440"/>
    <w:rsid w:val="0E2703FB"/>
    <w:rsid w:val="0E2C9599"/>
    <w:rsid w:val="0E34E8C5"/>
    <w:rsid w:val="0E4F3409"/>
    <w:rsid w:val="0E5AAE9C"/>
    <w:rsid w:val="0EEAE351"/>
    <w:rsid w:val="0F10B60F"/>
    <w:rsid w:val="0F1E28CC"/>
    <w:rsid w:val="0F230DF7"/>
    <w:rsid w:val="0F36572B"/>
    <w:rsid w:val="0F93F813"/>
    <w:rsid w:val="0FAEBF97"/>
    <w:rsid w:val="0FBEDB3F"/>
    <w:rsid w:val="0FE12D34"/>
    <w:rsid w:val="0FF9D288"/>
    <w:rsid w:val="102A9743"/>
    <w:rsid w:val="1062BA61"/>
    <w:rsid w:val="108949D5"/>
    <w:rsid w:val="111B2D6E"/>
    <w:rsid w:val="112CE3F1"/>
    <w:rsid w:val="113A8E31"/>
    <w:rsid w:val="11C2B3A0"/>
    <w:rsid w:val="11C439F9"/>
    <w:rsid w:val="1201F00B"/>
    <w:rsid w:val="12CDEE02"/>
    <w:rsid w:val="1314EC55"/>
    <w:rsid w:val="138455D8"/>
    <w:rsid w:val="1398FD81"/>
    <w:rsid w:val="13CA78C6"/>
    <w:rsid w:val="13D467D6"/>
    <w:rsid w:val="13E138B0"/>
    <w:rsid w:val="140FA049"/>
    <w:rsid w:val="1422161C"/>
    <w:rsid w:val="1495A65E"/>
    <w:rsid w:val="1497EB64"/>
    <w:rsid w:val="1500BA0C"/>
    <w:rsid w:val="1543B180"/>
    <w:rsid w:val="157A48D2"/>
    <w:rsid w:val="157E697B"/>
    <w:rsid w:val="15B78479"/>
    <w:rsid w:val="15EA8E5E"/>
    <w:rsid w:val="160A1FFA"/>
    <w:rsid w:val="164C8532"/>
    <w:rsid w:val="167B16BC"/>
    <w:rsid w:val="16BDEDA9"/>
    <w:rsid w:val="17D32DA1"/>
    <w:rsid w:val="17FC885D"/>
    <w:rsid w:val="184D9082"/>
    <w:rsid w:val="18601071"/>
    <w:rsid w:val="1899AD3A"/>
    <w:rsid w:val="18B23CF4"/>
    <w:rsid w:val="18BF5E98"/>
    <w:rsid w:val="18D1FA22"/>
    <w:rsid w:val="18DCC363"/>
    <w:rsid w:val="19223A01"/>
    <w:rsid w:val="195193FC"/>
    <w:rsid w:val="195D9DB9"/>
    <w:rsid w:val="19AE884E"/>
    <w:rsid w:val="19CF4F8F"/>
    <w:rsid w:val="19F3EF66"/>
    <w:rsid w:val="1A3B4AA5"/>
    <w:rsid w:val="1A662AAB"/>
    <w:rsid w:val="1A77760A"/>
    <w:rsid w:val="1A850DC9"/>
    <w:rsid w:val="1A92F30C"/>
    <w:rsid w:val="1ADEFACF"/>
    <w:rsid w:val="1B9CEF7F"/>
    <w:rsid w:val="1BA315B0"/>
    <w:rsid w:val="1BB6824E"/>
    <w:rsid w:val="1BC56F03"/>
    <w:rsid w:val="1BFF6CA8"/>
    <w:rsid w:val="1C61A869"/>
    <w:rsid w:val="1C64B9CD"/>
    <w:rsid w:val="1CE5D596"/>
    <w:rsid w:val="1CEEEAD7"/>
    <w:rsid w:val="1D0F1F68"/>
    <w:rsid w:val="1D19417A"/>
    <w:rsid w:val="1D268B27"/>
    <w:rsid w:val="1D64231C"/>
    <w:rsid w:val="1D7B95C5"/>
    <w:rsid w:val="1DBE2907"/>
    <w:rsid w:val="1DFB45B8"/>
    <w:rsid w:val="1E2821AC"/>
    <w:rsid w:val="1E99B02D"/>
    <w:rsid w:val="1EA1F78E"/>
    <w:rsid w:val="1EC9940F"/>
    <w:rsid w:val="1F97A642"/>
    <w:rsid w:val="1FD2EF9D"/>
    <w:rsid w:val="201CB229"/>
    <w:rsid w:val="203DA619"/>
    <w:rsid w:val="2041D25D"/>
    <w:rsid w:val="206032E9"/>
    <w:rsid w:val="2081D01A"/>
    <w:rsid w:val="20A2F340"/>
    <w:rsid w:val="20B14E3C"/>
    <w:rsid w:val="20C3BE39"/>
    <w:rsid w:val="20C73A59"/>
    <w:rsid w:val="20C7F142"/>
    <w:rsid w:val="212812B7"/>
    <w:rsid w:val="212C17C0"/>
    <w:rsid w:val="214BC201"/>
    <w:rsid w:val="216D3970"/>
    <w:rsid w:val="21803BFF"/>
    <w:rsid w:val="21B06AAD"/>
    <w:rsid w:val="21B3DCC5"/>
    <w:rsid w:val="21BF45A5"/>
    <w:rsid w:val="223C02C4"/>
    <w:rsid w:val="22797255"/>
    <w:rsid w:val="22A3E988"/>
    <w:rsid w:val="22D77414"/>
    <w:rsid w:val="22EB59F2"/>
    <w:rsid w:val="23477326"/>
    <w:rsid w:val="2362FA75"/>
    <w:rsid w:val="23670688"/>
    <w:rsid w:val="2389EEF8"/>
    <w:rsid w:val="23AE666E"/>
    <w:rsid w:val="23D4C081"/>
    <w:rsid w:val="23D7AFB2"/>
    <w:rsid w:val="242DEA82"/>
    <w:rsid w:val="244DD99C"/>
    <w:rsid w:val="2478AC76"/>
    <w:rsid w:val="248E6360"/>
    <w:rsid w:val="24C65ED6"/>
    <w:rsid w:val="24FD6DA4"/>
    <w:rsid w:val="259D1CAB"/>
    <w:rsid w:val="25EB6F6A"/>
    <w:rsid w:val="2628C32B"/>
    <w:rsid w:val="2642FB48"/>
    <w:rsid w:val="2670CC55"/>
    <w:rsid w:val="267857F6"/>
    <w:rsid w:val="27143A8D"/>
    <w:rsid w:val="27283B81"/>
    <w:rsid w:val="272B38B9"/>
    <w:rsid w:val="275D7088"/>
    <w:rsid w:val="27601007"/>
    <w:rsid w:val="2763DE6F"/>
    <w:rsid w:val="278F5DD2"/>
    <w:rsid w:val="2796D40A"/>
    <w:rsid w:val="2805DEEF"/>
    <w:rsid w:val="2856195C"/>
    <w:rsid w:val="287D213D"/>
    <w:rsid w:val="287F950C"/>
    <w:rsid w:val="28B07C1A"/>
    <w:rsid w:val="28D02FF3"/>
    <w:rsid w:val="28DFDCD1"/>
    <w:rsid w:val="28F120DD"/>
    <w:rsid w:val="28FDB5FF"/>
    <w:rsid w:val="2901B254"/>
    <w:rsid w:val="29127287"/>
    <w:rsid w:val="292E2921"/>
    <w:rsid w:val="2951ED6C"/>
    <w:rsid w:val="295596E5"/>
    <w:rsid w:val="296796EB"/>
    <w:rsid w:val="298E8607"/>
    <w:rsid w:val="29B57F5A"/>
    <w:rsid w:val="29CD0A1A"/>
    <w:rsid w:val="29FA6782"/>
    <w:rsid w:val="2A02BB90"/>
    <w:rsid w:val="2A2C98D8"/>
    <w:rsid w:val="2A7B1E25"/>
    <w:rsid w:val="2AA35E1D"/>
    <w:rsid w:val="2ABD242C"/>
    <w:rsid w:val="2AD3116A"/>
    <w:rsid w:val="2B186F0D"/>
    <w:rsid w:val="2B2CCCF2"/>
    <w:rsid w:val="2B3BECF5"/>
    <w:rsid w:val="2B54D411"/>
    <w:rsid w:val="2B69DCE2"/>
    <w:rsid w:val="2B898E1A"/>
    <w:rsid w:val="2BC7603B"/>
    <w:rsid w:val="2BFE074A"/>
    <w:rsid w:val="2C03EA38"/>
    <w:rsid w:val="2CC53A89"/>
    <w:rsid w:val="2CF22FA2"/>
    <w:rsid w:val="2D093DE5"/>
    <w:rsid w:val="2D0FC209"/>
    <w:rsid w:val="2D4631E4"/>
    <w:rsid w:val="2D7E12D3"/>
    <w:rsid w:val="2DB8C6AE"/>
    <w:rsid w:val="2DBCA3FC"/>
    <w:rsid w:val="2DF9C666"/>
    <w:rsid w:val="2E3456B7"/>
    <w:rsid w:val="2E42ACA9"/>
    <w:rsid w:val="2E891869"/>
    <w:rsid w:val="2F043B37"/>
    <w:rsid w:val="2F54C955"/>
    <w:rsid w:val="2F6FD0A7"/>
    <w:rsid w:val="2F9CCC9C"/>
    <w:rsid w:val="2FBA6508"/>
    <w:rsid w:val="2FD22A0C"/>
    <w:rsid w:val="2FFFCBE5"/>
    <w:rsid w:val="301CCD62"/>
    <w:rsid w:val="30612E5C"/>
    <w:rsid w:val="306EA207"/>
    <w:rsid w:val="3071494A"/>
    <w:rsid w:val="30C16654"/>
    <w:rsid w:val="3170D37A"/>
    <w:rsid w:val="32758180"/>
    <w:rsid w:val="32A47A5D"/>
    <w:rsid w:val="32A88CAD"/>
    <w:rsid w:val="32F6EC01"/>
    <w:rsid w:val="330423CB"/>
    <w:rsid w:val="3373E824"/>
    <w:rsid w:val="33A21613"/>
    <w:rsid w:val="33A976C8"/>
    <w:rsid w:val="33B7EC51"/>
    <w:rsid w:val="33F98669"/>
    <w:rsid w:val="33FC2C52"/>
    <w:rsid w:val="345A209E"/>
    <w:rsid w:val="3523521B"/>
    <w:rsid w:val="354E6EC7"/>
    <w:rsid w:val="3592C2FB"/>
    <w:rsid w:val="35D6787B"/>
    <w:rsid w:val="360312D2"/>
    <w:rsid w:val="36955061"/>
    <w:rsid w:val="36F55AD4"/>
    <w:rsid w:val="36FCB1F0"/>
    <w:rsid w:val="371CBFEE"/>
    <w:rsid w:val="371F2051"/>
    <w:rsid w:val="3761894A"/>
    <w:rsid w:val="376B109C"/>
    <w:rsid w:val="37BCD60C"/>
    <w:rsid w:val="37E07321"/>
    <w:rsid w:val="37F83289"/>
    <w:rsid w:val="38324F04"/>
    <w:rsid w:val="3848A7FF"/>
    <w:rsid w:val="3887741F"/>
    <w:rsid w:val="3898D783"/>
    <w:rsid w:val="38A1179B"/>
    <w:rsid w:val="38D568C2"/>
    <w:rsid w:val="38EB7052"/>
    <w:rsid w:val="38F03759"/>
    <w:rsid w:val="39463374"/>
    <w:rsid w:val="399E1850"/>
    <w:rsid w:val="3A200520"/>
    <w:rsid w:val="3A33AA0E"/>
    <w:rsid w:val="3A34FAE0"/>
    <w:rsid w:val="3A56B7CF"/>
    <w:rsid w:val="3A5736D7"/>
    <w:rsid w:val="3A92761F"/>
    <w:rsid w:val="3A9CF5EF"/>
    <w:rsid w:val="3AA7CADF"/>
    <w:rsid w:val="3AC336CF"/>
    <w:rsid w:val="3ACA3584"/>
    <w:rsid w:val="3AEEF325"/>
    <w:rsid w:val="3AF16CA2"/>
    <w:rsid w:val="3B52F750"/>
    <w:rsid w:val="3B6395E9"/>
    <w:rsid w:val="3B7FF95B"/>
    <w:rsid w:val="3B885A4D"/>
    <w:rsid w:val="3BDD3348"/>
    <w:rsid w:val="3C0B3EDB"/>
    <w:rsid w:val="3C4F1CCC"/>
    <w:rsid w:val="3C847D9D"/>
    <w:rsid w:val="3CAB3168"/>
    <w:rsid w:val="3D170357"/>
    <w:rsid w:val="3D1DC8D0"/>
    <w:rsid w:val="3D6621E1"/>
    <w:rsid w:val="3D6749E3"/>
    <w:rsid w:val="3D8EFAEF"/>
    <w:rsid w:val="3DBD261D"/>
    <w:rsid w:val="3E1C72EB"/>
    <w:rsid w:val="3E2CB401"/>
    <w:rsid w:val="3EB1A358"/>
    <w:rsid w:val="3EF02D07"/>
    <w:rsid w:val="3F385142"/>
    <w:rsid w:val="3F6B98A4"/>
    <w:rsid w:val="3F71587B"/>
    <w:rsid w:val="3F750B6A"/>
    <w:rsid w:val="3F7E81BF"/>
    <w:rsid w:val="3FB707AD"/>
    <w:rsid w:val="3FCA2142"/>
    <w:rsid w:val="3FEC9C22"/>
    <w:rsid w:val="400ED15F"/>
    <w:rsid w:val="4014A493"/>
    <w:rsid w:val="40671DEE"/>
    <w:rsid w:val="40B645C6"/>
    <w:rsid w:val="40B87F2E"/>
    <w:rsid w:val="40FA6700"/>
    <w:rsid w:val="41212590"/>
    <w:rsid w:val="4132F028"/>
    <w:rsid w:val="414632C4"/>
    <w:rsid w:val="414B31C7"/>
    <w:rsid w:val="41633B43"/>
    <w:rsid w:val="416DDF43"/>
    <w:rsid w:val="41C62A14"/>
    <w:rsid w:val="41F1217F"/>
    <w:rsid w:val="426410D3"/>
    <w:rsid w:val="42891C0A"/>
    <w:rsid w:val="42A0356F"/>
    <w:rsid w:val="42D6534F"/>
    <w:rsid w:val="42F192E3"/>
    <w:rsid w:val="42F913B2"/>
    <w:rsid w:val="42FF9AE0"/>
    <w:rsid w:val="43367172"/>
    <w:rsid w:val="43374CB5"/>
    <w:rsid w:val="438A1F8A"/>
    <w:rsid w:val="43A9B251"/>
    <w:rsid w:val="43AACDA6"/>
    <w:rsid w:val="43C28957"/>
    <w:rsid w:val="43C550E1"/>
    <w:rsid w:val="43CB599B"/>
    <w:rsid w:val="43D635A9"/>
    <w:rsid w:val="44114533"/>
    <w:rsid w:val="44159186"/>
    <w:rsid w:val="44664C04"/>
    <w:rsid w:val="448B9D18"/>
    <w:rsid w:val="448E2F6D"/>
    <w:rsid w:val="44A65B80"/>
    <w:rsid w:val="44D39B5A"/>
    <w:rsid w:val="44E3B1DA"/>
    <w:rsid w:val="4514FA98"/>
    <w:rsid w:val="45309909"/>
    <w:rsid w:val="457EC829"/>
    <w:rsid w:val="45818140"/>
    <w:rsid w:val="461B5CB7"/>
    <w:rsid w:val="46263BBA"/>
    <w:rsid w:val="46868D65"/>
    <w:rsid w:val="4689A524"/>
    <w:rsid w:val="46F8D1AA"/>
    <w:rsid w:val="4727330F"/>
    <w:rsid w:val="473A6FC8"/>
    <w:rsid w:val="477CC661"/>
    <w:rsid w:val="47A8B825"/>
    <w:rsid w:val="47C25BD5"/>
    <w:rsid w:val="47C696D0"/>
    <w:rsid w:val="4835C830"/>
    <w:rsid w:val="4864E258"/>
    <w:rsid w:val="4867C6FE"/>
    <w:rsid w:val="48798498"/>
    <w:rsid w:val="4892FE0D"/>
    <w:rsid w:val="4932F0C4"/>
    <w:rsid w:val="498B7504"/>
    <w:rsid w:val="4A5E317B"/>
    <w:rsid w:val="4AB8AB45"/>
    <w:rsid w:val="4AC31F73"/>
    <w:rsid w:val="4B3C2603"/>
    <w:rsid w:val="4B4535BE"/>
    <w:rsid w:val="4B59361F"/>
    <w:rsid w:val="4B6B5B9A"/>
    <w:rsid w:val="4BCEE840"/>
    <w:rsid w:val="4C026A1B"/>
    <w:rsid w:val="4C44516F"/>
    <w:rsid w:val="4C733506"/>
    <w:rsid w:val="4C86912A"/>
    <w:rsid w:val="4C9E0586"/>
    <w:rsid w:val="4CA4170C"/>
    <w:rsid w:val="4CBD9301"/>
    <w:rsid w:val="4D2F596F"/>
    <w:rsid w:val="4D4A3D27"/>
    <w:rsid w:val="4D539C16"/>
    <w:rsid w:val="4D5B5016"/>
    <w:rsid w:val="4D65B3B2"/>
    <w:rsid w:val="4DD0A885"/>
    <w:rsid w:val="4DD892C2"/>
    <w:rsid w:val="4DE0290B"/>
    <w:rsid w:val="4DE231AB"/>
    <w:rsid w:val="4E0978C7"/>
    <w:rsid w:val="4E6A62EA"/>
    <w:rsid w:val="4EB7654A"/>
    <w:rsid w:val="4ED26BE9"/>
    <w:rsid w:val="4EF9D442"/>
    <w:rsid w:val="4F45668B"/>
    <w:rsid w:val="4F4F10D5"/>
    <w:rsid w:val="4F8D91EC"/>
    <w:rsid w:val="4FBB3118"/>
    <w:rsid w:val="4FCA08AE"/>
    <w:rsid w:val="4FDEDF26"/>
    <w:rsid w:val="507781ED"/>
    <w:rsid w:val="50975EA6"/>
    <w:rsid w:val="50A9F776"/>
    <w:rsid w:val="50F7286D"/>
    <w:rsid w:val="5125F50F"/>
    <w:rsid w:val="51690FCF"/>
    <w:rsid w:val="51775904"/>
    <w:rsid w:val="51B0EB97"/>
    <w:rsid w:val="51D222BA"/>
    <w:rsid w:val="520ADD39"/>
    <w:rsid w:val="5225C982"/>
    <w:rsid w:val="525832E2"/>
    <w:rsid w:val="5265B9ED"/>
    <w:rsid w:val="52AB3FE8"/>
    <w:rsid w:val="52B71C62"/>
    <w:rsid w:val="52E45DDF"/>
    <w:rsid w:val="52E514AC"/>
    <w:rsid w:val="530AFE59"/>
    <w:rsid w:val="53270489"/>
    <w:rsid w:val="53CAB108"/>
    <w:rsid w:val="53CC1D60"/>
    <w:rsid w:val="5457B3DE"/>
    <w:rsid w:val="548253D6"/>
    <w:rsid w:val="548D9E88"/>
    <w:rsid w:val="5510732A"/>
    <w:rsid w:val="555A11DA"/>
    <w:rsid w:val="55CB8E81"/>
    <w:rsid w:val="55D6EAA2"/>
    <w:rsid w:val="569C3CDB"/>
    <w:rsid w:val="56B10C7C"/>
    <w:rsid w:val="56C5B212"/>
    <w:rsid w:val="57034B83"/>
    <w:rsid w:val="574C8A8D"/>
    <w:rsid w:val="57800A0A"/>
    <w:rsid w:val="578B86CC"/>
    <w:rsid w:val="57B79C6F"/>
    <w:rsid w:val="57EAA6FC"/>
    <w:rsid w:val="58617DB5"/>
    <w:rsid w:val="58637668"/>
    <w:rsid w:val="5869B9B5"/>
    <w:rsid w:val="5895D20B"/>
    <w:rsid w:val="58AB1C7D"/>
    <w:rsid w:val="59230539"/>
    <w:rsid w:val="5923AE0F"/>
    <w:rsid w:val="595617F9"/>
    <w:rsid w:val="599E7130"/>
    <w:rsid w:val="59BF439F"/>
    <w:rsid w:val="59C1339A"/>
    <w:rsid w:val="59DA3B19"/>
    <w:rsid w:val="5A2C5CC1"/>
    <w:rsid w:val="5A3320DC"/>
    <w:rsid w:val="5A36C0CF"/>
    <w:rsid w:val="5A4585F0"/>
    <w:rsid w:val="5A711B24"/>
    <w:rsid w:val="5A96A18D"/>
    <w:rsid w:val="5AB93F27"/>
    <w:rsid w:val="5B0C230E"/>
    <w:rsid w:val="5B2A8A33"/>
    <w:rsid w:val="5B3170D5"/>
    <w:rsid w:val="5B5A1AE7"/>
    <w:rsid w:val="5B6889DA"/>
    <w:rsid w:val="5BA4E381"/>
    <w:rsid w:val="5BB615D2"/>
    <w:rsid w:val="5BE50D39"/>
    <w:rsid w:val="5C3938A9"/>
    <w:rsid w:val="5C67D434"/>
    <w:rsid w:val="5C766598"/>
    <w:rsid w:val="5C9AB203"/>
    <w:rsid w:val="5CCFCB86"/>
    <w:rsid w:val="5D07C8AE"/>
    <w:rsid w:val="5D299C94"/>
    <w:rsid w:val="5D674BC9"/>
    <w:rsid w:val="5D8AFEED"/>
    <w:rsid w:val="5DE1A4B3"/>
    <w:rsid w:val="5E0B8CF0"/>
    <w:rsid w:val="5E25881A"/>
    <w:rsid w:val="5E276516"/>
    <w:rsid w:val="5E78277B"/>
    <w:rsid w:val="5E871B52"/>
    <w:rsid w:val="5EA84E0B"/>
    <w:rsid w:val="5F2202B4"/>
    <w:rsid w:val="5FAA9774"/>
    <w:rsid w:val="6082DC73"/>
    <w:rsid w:val="60ECA6D9"/>
    <w:rsid w:val="61382C6B"/>
    <w:rsid w:val="61BB548A"/>
    <w:rsid w:val="61CD4EAD"/>
    <w:rsid w:val="6231ED03"/>
    <w:rsid w:val="630EAE70"/>
    <w:rsid w:val="6318CE26"/>
    <w:rsid w:val="63349684"/>
    <w:rsid w:val="635628BA"/>
    <w:rsid w:val="636E4DEA"/>
    <w:rsid w:val="63C771F5"/>
    <w:rsid w:val="63E60391"/>
    <w:rsid w:val="64201F42"/>
    <w:rsid w:val="6442E1D3"/>
    <w:rsid w:val="6481D2B2"/>
    <w:rsid w:val="64DB24AF"/>
    <w:rsid w:val="64F17D9A"/>
    <w:rsid w:val="650269D2"/>
    <w:rsid w:val="65C1D151"/>
    <w:rsid w:val="65EA19C4"/>
    <w:rsid w:val="65EBA219"/>
    <w:rsid w:val="65EF19E6"/>
    <w:rsid w:val="65F2E20E"/>
    <w:rsid w:val="65F8BFFD"/>
    <w:rsid w:val="65FC840F"/>
    <w:rsid w:val="661DA241"/>
    <w:rsid w:val="6653A490"/>
    <w:rsid w:val="6669D0BD"/>
    <w:rsid w:val="6672AB3A"/>
    <w:rsid w:val="6672D537"/>
    <w:rsid w:val="6683816E"/>
    <w:rsid w:val="6696FA9C"/>
    <w:rsid w:val="66A21967"/>
    <w:rsid w:val="66BF315E"/>
    <w:rsid w:val="67104651"/>
    <w:rsid w:val="6728E92D"/>
    <w:rsid w:val="67897067"/>
    <w:rsid w:val="679D6A57"/>
    <w:rsid w:val="67EC64F4"/>
    <w:rsid w:val="67FBF8EC"/>
    <w:rsid w:val="68090FCB"/>
    <w:rsid w:val="68147E9C"/>
    <w:rsid w:val="681BB4A6"/>
    <w:rsid w:val="6822CEE5"/>
    <w:rsid w:val="6831A92D"/>
    <w:rsid w:val="68391420"/>
    <w:rsid w:val="686C4048"/>
    <w:rsid w:val="68AF89D4"/>
    <w:rsid w:val="68C08917"/>
    <w:rsid w:val="68F2FA42"/>
    <w:rsid w:val="68F6E685"/>
    <w:rsid w:val="6905B1D5"/>
    <w:rsid w:val="693EC1DC"/>
    <w:rsid w:val="6958EA4F"/>
    <w:rsid w:val="696A9219"/>
    <w:rsid w:val="696D6E7F"/>
    <w:rsid w:val="69837EF4"/>
    <w:rsid w:val="69A830AA"/>
    <w:rsid w:val="69B93B13"/>
    <w:rsid w:val="6A111A0A"/>
    <w:rsid w:val="6A1A3C09"/>
    <w:rsid w:val="6A4800CB"/>
    <w:rsid w:val="6A4F0BE1"/>
    <w:rsid w:val="6AA1E154"/>
    <w:rsid w:val="6B6D0099"/>
    <w:rsid w:val="6BAD01A8"/>
    <w:rsid w:val="6BC3A60F"/>
    <w:rsid w:val="6BDBCA52"/>
    <w:rsid w:val="6BFD316D"/>
    <w:rsid w:val="6C43490E"/>
    <w:rsid w:val="6C45D70F"/>
    <w:rsid w:val="6C4DC117"/>
    <w:rsid w:val="6C586D0E"/>
    <w:rsid w:val="6CA622C4"/>
    <w:rsid w:val="6D18B60A"/>
    <w:rsid w:val="6D26D34B"/>
    <w:rsid w:val="6D696766"/>
    <w:rsid w:val="6DA50739"/>
    <w:rsid w:val="6DBA55E2"/>
    <w:rsid w:val="6DE8C4C7"/>
    <w:rsid w:val="6DF59C92"/>
    <w:rsid w:val="6E652B02"/>
    <w:rsid w:val="6E861F89"/>
    <w:rsid w:val="6EE15701"/>
    <w:rsid w:val="6EF2E97C"/>
    <w:rsid w:val="6F66E2C5"/>
    <w:rsid w:val="6FA855C3"/>
    <w:rsid w:val="6FB97552"/>
    <w:rsid w:val="6FEF54A3"/>
    <w:rsid w:val="703F7A50"/>
    <w:rsid w:val="707B6C1F"/>
    <w:rsid w:val="70A7FB11"/>
    <w:rsid w:val="70E36069"/>
    <w:rsid w:val="70F14C75"/>
    <w:rsid w:val="70F1CEC5"/>
    <w:rsid w:val="711E624D"/>
    <w:rsid w:val="7149DD6A"/>
    <w:rsid w:val="71672346"/>
    <w:rsid w:val="7176E1A3"/>
    <w:rsid w:val="7189E021"/>
    <w:rsid w:val="722FA9B1"/>
    <w:rsid w:val="72B20F77"/>
    <w:rsid w:val="72F38572"/>
    <w:rsid w:val="7301326B"/>
    <w:rsid w:val="73E5A791"/>
    <w:rsid w:val="7405BECB"/>
    <w:rsid w:val="74108362"/>
    <w:rsid w:val="74125C0F"/>
    <w:rsid w:val="74149C84"/>
    <w:rsid w:val="743964E0"/>
    <w:rsid w:val="7457619D"/>
    <w:rsid w:val="749E1A97"/>
    <w:rsid w:val="74E9F491"/>
    <w:rsid w:val="74EC5965"/>
    <w:rsid w:val="74EED643"/>
    <w:rsid w:val="75258813"/>
    <w:rsid w:val="752C5F72"/>
    <w:rsid w:val="7531DD24"/>
    <w:rsid w:val="7534AC58"/>
    <w:rsid w:val="7550252D"/>
    <w:rsid w:val="75CFF76B"/>
    <w:rsid w:val="75D54FC9"/>
    <w:rsid w:val="76016321"/>
    <w:rsid w:val="7613C638"/>
    <w:rsid w:val="76338800"/>
    <w:rsid w:val="767A3EA4"/>
    <w:rsid w:val="7682C732"/>
    <w:rsid w:val="76884527"/>
    <w:rsid w:val="769888C0"/>
    <w:rsid w:val="76D982DE"/>
    <w:rsid w:val="779D8B4A"/>
    <w:rsid w:val="77F0FA46"/>
    <w:rsid w:val="780A4F31"/>
    <w:rsid w:val="78359AC8"/>
    <w:rsid w:val="78360548"/>
    <w:rsid w:val="783614A8"/>
    <w:rsid w:val="7857118C"/>
    <w:rsid w:val="797AEF09"/>
    <w:rsid w:val="799638FC"/>
    <w:rsid w:val="7A3CEC09"/>
    <w:rsid w:val="7A43495E"/>
    <w:rsid w:val="7AD8D1A7"/>
    <w:rsid w:val="7AE830C5"/>
    <w:rsid w:val="7B01991C"/>
    <w:rsid w:val="7B569DF5"/>
    <w:rsid w:val="7BAA0654"/>
    <w:rsid w:val="7BF4650A"/>
    <w:rsid w:val="7C364231"/>
    <w:rsid w:val="7C53C3B7"/>
    <w:rsid w:val="7C60EE30"/>
    <w:rsid w:val="7C68D21D"/>
    <w:rsid w:val="7C6C3BB8"/>
    <w:rsid w:val="7CBDFB0A"/>
    <w:rsid w:val="7D23624D"/>
    <w:rsid w:val="7D74ABC8"/>
    <w:rsid w:val="7D8E6DF8"/>
    <w:rsid w:val="7D8FC3FE"/>
    <w:rsid w:val="7D98E96E"/>
    <w:rsid w:val="7DB83C4C"/>
    <w:rsid w:val="7DC60A6C"/>
    <w:rsid w:val="7DED7FA5"/>
    <w:rsid w:val="7E3215A9"/>
    <w:rsid w:val="7E47D848"/>
    <w:rsid w:val="7E5B3DE3"/>
    <w:rsid w:val="7EA8D16C"/>
    <w:rsid w:val="7EBA72F6"/>
    <w:rsid w:val="7ECB2C3D"/>
    <w:rsid w:val="7ED37717"/>
    <w:rsid w:val="7EF03196"/>
    <w:rsid w:val="7F0FD4AB"/>
    <w:rsid w:val="7FF3827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388F14"/>
  <w15:docId w15:val="{1FC98AB0-751B-45C6-8BAE-6BB74649DD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sz w:val="22"/>
        <w:szCs w:val="22"/>
        <w:lang w:val="en-US" w:eastAsia="en-US" w:bidi="en-US"/>
      </w:rPr>
    </w:rPrDefault>
    <w:pPrDefault>
      <w:pPr>
        <w:spacing w:before="120" w:line="271"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iPriority="9" w:unhideWhenUsed="1"/>
    <w:lsdException w:name="index 2" w:semiHidden="1" w:uiPriority="9" w:unhideWhenUsed="1"/>
    <w:lsdException w:name="index 3" w:semiHidden="1" w:uiPriority="9" w:unhideWhenUsed="1"/>
    <w:lsdException w:name="index 4" w:semiHidden="1" w:uiPriority="9" w:unhideWhenUsed="1"/>
    <w:lsdException w:name="index 5" w:semiHidden="1" w:uiPriority="9" w:unhideWhenUsed="1"/>
    <w:lsdException w:name="index 6" w:semiHidden="1" w:uiPriority="9" w:unhideWhenUsed="1"/>
    <w:lsdException w:name="index 7" w:semiHidden="1" w:uiPriority="9" w:unhideWhenUsed="1"/>
    <w:lsdException w:name="index 8" w:semiHidden="1" w:uiPriority="9" w:unhideWhenUsed="1"/>
    <w:lsdException w:name="index 9" w:semiHidden="1" w:uiPriority="9" w:unhideWhenUsed="1"/>
    <w:lsdException w:name="toc 1" w:semiHidden="1" w:uiPriority="1" w:unhideWhenUsed="1" w:qFormat="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qFormat="1"/>
    <w:lsdException w:name="index heading" w:semiHidden="1" w:uiPriority="9" w:unhideWhenUsed="1"/>
    <w:lsdException w:name="caption" w:semiHidden="1" w:uiPriority="2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qFormat="1"/>
    <w:lsdException w:name="Signature" w:semiHidden="1" w:unhideWhenUsed="1" w:qFormat="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qFormat="1"/>
    <w:lsdException w:name="Date" w:semiHidden="1"/>
    <w:lsdException w:name="Body Text First Indent" w:semiHidden="1"/>
    <w:lsdException w:name="Body Text First Indent 2" w:semiHidden="1" w:unhideWhenUsed="1"/>
    <w:lsdException w:name="Note Heading" w:semiHidden="1" w:unhideWhenUsed="1"/>
    <w:lsdException w:name="Body Text 2" w:semiHidden="1" w:unhideWhenUsed="1" w:qFormat="1"/>
    <w:lsdException w:name="Body Text 3" w:semiHidden="1" w:unhideWhenUsed="1" w:qFormat="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lsdException w:name="Emphasis" w:uiPriority="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iPriority="9"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 w:qFormat="1"/>
    <w:lsdException w:name="Subtle Reference" w:uiPriority="33"/>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A4811"/>
    <w:pPr>
      <w:spacing w:before="200" w:after="200"/>
    </w:pPr>
  </w:style>
  <w:style w:type="paragraph" w:styleId="Heading1">
    <w:name w:val="heading 1"/>
    <w:basedOn w:val="Normal"/>
    <w:next w:val="Normal"/>
    <w:link w:val="Heading1Char"/>
    <w:uiPriority w:val="9"/>
    <w:qFormat/>
    <w:rsid w:val="00E12B1B"/>
    <w:pPr>
      <w:keepNext/>
      <w:keepLines/>
      <w:pBdr>
        <w:top w:val="single" w:sz="4" w:space="12" w:color="auto"/>
      </w:pBdr>
      <w:tabs>
        <w:tab w:val="left" w:pos="3345"/>
      </w:tabs>
      <w:spacing w:before="240" w:after="120"/>
      <w:jc w:val="right"/>
      <w:outlineLvl w:val="0"/>
    </w:pPr>
    <w:rPr>
      <w:b/>
      <w:color w:val="003865"/>
      <w:sz w:val="48"/>
      <w:szCs w:val="48"/>
    </w:rPr>
  </w:style>
  <w:style w:type="paragraph" w:styleId="Heading2">
    <w:name w:val="heading 2"/>
    <w:next w:val="Normal"/>
    <w:link w:val="Heading2Char"/>
    <w:uiPriority w:val="9"/>
    <w:qFormat/>
    <w:rsid w:val="00EE756C"/>
    <w:pPr>
      <w:keepNext/>
      <w:keepLines/>
      <w:spacing w:before="360" w:after="240"/>
      <w:outlineLvl w:val="1"/>
    </w:pPr>
    <w:rPr>
      <w:rFonts w:asciiTheme="minorHAnsi" w:eastAsiaTheme="majorEastAsia" w:hAnsiTheme="minorHAnsi" w:cstheme="majorBidi"/>
      <w:b/>
      <w:color w:val="003865" w:themeColor="accent1"/>
      <w:sz w:val="32"/>
      <w:szCs w:val="32"/>
    </w:rPr>
  </w:style>
  <w:style w:type="paragraph" w:styleId="Heading3">
    <w:name w:val="heading 3"/>
    <w:next w:val="Normal"/>
    <w:link w:val="Heading3Char"/>
    <w:uiPriority w:val="9"/>
    <w:qFormat/>
    <w:rsid w:val="00B4310D"/>
    <w:pPr>
      <w:keepNext/>
      <w:spacing w:before="240" w:after="120"/>
      <w:outlineLvl w:val="2"/>
    </w:pPr>
    <w:rPr>
      <w:rFonts w:asciiTheme="minorHAnsi" w:eastAsiaTheme="majorEastAsia" w:hAnsiTheme="minorHAnsi" w:cs="Arial"/>
      <w:b/>
      <w:color w:val="003865" w:themeColor="accent1"/>
      <w:sz w:val="26"/>
      <w:szCs w:val="24"/>
    </w:rPr>
  </w:style>
  <w:style w:type="paragraph" w:styleId="Heading4">
    <w:name w:val="heading 4"/>
    <w:next w:val="Normal"/>
    <w:link w:val="Heading4Char"/>
    <w:uiPriority w:val="1"/>
    <w:qFormat/>
    <w:rsid w:val="00C53D35"/>
    <w:pPr>
      <w:keepNext/>
      <w:spacing w:before="240" w:after="120"/>
      <w:outlineLvl w:val="3"/>
    </w:pPr>
    <w:rPr>
      <w:rFonts w:eastAsiaTheme="majorEastAsia" w:cstheme="majorBidi"/>
      <w:b/>
      <w:bCs/>
      <w:iCs/>
      <w:color w:val="003865" w:themeColor="accent1"/>
      <w:sz w:val="24"/>
      <w:szCs w:val="24"/>
    </w:rPr>
  </w:style>
  <w:style w:type="paragraph" w:styleId="Heading5">
    <w:name w:val="heading 5"/>
    <w:basedOn w:val="Normal"/>
    <w:next w:val="Normal"/>
    <w:link w:val="Heading5Char"/>
    <w:uiPriority w:val="1"/>
    <w:unhideWhenUsed/>
    <w:rsid w:val="003C033A"/>
    <w:pPr>
      <w:keepNext/>
      <w:keepLines/>
      <w:spacing w:before="240" w:after="120"/>
      <w:outlineLvl w:val="4"/>
    </w:pPr>
    <w:rPr>
      <w:rFonts w:asciiTheme="majorHAnsi" w:eastAsiaTheme="majorEastAsia" w:hAnsiTheme="majorHAnsi" w:cstheme="majorBidi"/>
      <w:b/>
      <w:color w:val="000000" w:themeColor="text2"/>
    </w:rPr>
  </w:style>
  <w:style w:type="paragraph" w:styleId="Heading6">
    <w:name w:val="heading 6"/>
    <w:basedOn w:val="Normal"/>
    <w:next w:val="Normal"/>
    <w:link w:val="Heading6Char"/>
    <w:uiPriority w:val="1"/>
    <w:unhideWhenUsed/>
    <w:rsid w:val="003C033A"/>
    <w:pPr>
      <w:keepNext/>
      <w:keepLines/>
      <w:spacing w:before="240" w:after="120"/>
      <w:outlineLvl w:val="5"/>
    </w:pPr>
    <w:rPr>
      <w:rFonts w:asciiTheme="majorHAnsi" w:eastAsiaTheme="majorEastAsia" w:hAnsiTheme="majorHAnsi" w:cstheme="majorBidi"/>
      <w:i/>
      <w:iCs/>
      <w:color w:val="000000" w:themeColor="text2"/>
    </w:rPr>
  </w:style>
  <w:style w:type="paragraph" w:styleId="Heading7">
    <w:name w:val="heading 7"/>
    <w:basedOn w:val="Normal"/>
    <w:next w:val="Normal"/>
    <w:link w:val="Heading7Char"/>
    <w:uiPriority w:val="1"/>
    <w:semiHidden/>
    <w:unhideWhenUsed/>
    <w:qFormat/>
    <w:rsid w:val="001E5ECF"/>
    <w:pPr>
      <w:keepNext/>
      <w:keepLines/>
      <w:outlineLvl w:val="6"/>
    </w:pPr>
    <w:rPr>
      <w:rFonts w:asciiTheme="majorHAnsi" w:eastAsiaTheme="majorEastAsia" w:hAnsiTheme="majorHAnsi" w:cstheme="majorBidi"/>
      <w:i/>
      <w:iCs/>
      <w:color w:val="0070CB" w:themeColor="text1" w:themeTint="BF"/>
    </w:rPr>
  </w:style>
  <w:style w:type="paragraph" w:styleId="Heading8">
    <w:name w:val="heading 8"/>
    <w:basedOn w:val="Normal"/>
    <w:next w:val="Normal"/>
    <w:link w:val="Heading8Char"/>
    <w:uiPriority w:val="1"/>
    <w:semiHidden/>
    <w:unhideWhenUsed/>
    <w:qFormat/>
    <w:rsid w:val="001E5ECF"/>
    <w:pPr>
      <w:keepNext/>
      <w:keepLines/>
      <w:outlineLvl w:val="7"/>
    </w:pPr>
    <w:rPr>
      <w:rFonts w:asciiTheme="majorHAnsi" w:eastAsiaTheme="majorEastAsia" w:hAnsiTheme="majorHAnsi" w:cstheme="majorBidi"/>
      <w:color w:val="0070CB" w:themeColor="text1" w:themeTint="BF"/>
    </w:rPr>
  </w:style>
  <w:style w:type="paragraph" w:styleId="Heading9">
    <w:name w:val="heading 9"/>
    <w:basedOn w:val="Normal"/>
    <w:next w:val="Normal"/>
    <w:link w:val="Heading9Char"/>
    <w:uiPriority w:val="1"/>
    <w:semiHidden/>
    <w:unhideWhenUsed/>
    <w:qFormat/>
    <w:rsid w:val="001E5ECF"/>
    <w:pPr>
      <w:keepNext/>
      <w:keepLines/>
      <w:outlineLvl w:val="8"/>
    </w:pPr>
    <w:rPr>
      <w:rFonts w:asciiTheme="majorHAnsi" w:eastAsiaTheme="majorEastAsia" w:hAnsiTheme="majorHAnsi" w:cstheme="majorBidi"/>
      <w:i/>
      <w:iCs/>
      <w:color w:val="0070CB"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12B1B"/>
    <w:rPr>
      <w:b/>
      <w:color w:val="003865"/>
      <w:sz w:val="48"/>
      <w:szCs w:val="48"/>
    </w:rPr>
  </w:style>
  <w:style w:type="character" w:customStyle="1" w:styleId="Heading2Char">
    <w:name w:val="Heading 2 Char"/>
    <w:basedOn w:val="DefaultParagraphFont"/>
    <w:link w:val="Heading2"/>
    <w:uiPriority w:val="1"/>
    <w:rsid w:val="00EE756C"/>
    <w:rPr>
      <w:rFonts w:asciiTheme="minorHAnsi" w:eastAsiaTheme="majorEastAsia" w:hAnsiTheme="minorHAnsi" w:cstheme="majorBidi"/>
      <w:b/>
      <w:color w:val="003865" w:themeColor="accent1"/>
      <w:sz w:val="32"/>
      <w:szCs w:val="32"/>
    </w:rPr>
  </w:style>
  <w:style w:type="character" w:customStyle="1" w:styleId="Heading3Char">
    <w:name w:val="Heading 3 Char"/>
    <w:basedOn w:val="DefaultParagraphFont"/>
    <w:link w:val="Heading3"/>
    <w:uiPriority w:val="1"/>
    <w:rsid w:val="00B4310D"/>
    <w:rPr>
      <w:rFonts w:asciiTheme="minorHAnsi" w:eastAsiaTheme="majorEastAsia" w:hAnsiTheme="minorHAnsi" w:cs="Arial"/>
      <w:b/>
      <w:color w:val="003865" w:themeColor="accent1"/>
      <w:sz w:val="26"/>
      <w:szCs w:val="24"/>
    </w:rPr>
  </w:style>
  <w:style w:type="character" w:customStyle="1" w:styleId="Heading4Char">
    <w:name w:val="Heading 4 Char"/>
    <w:basedOn w:val="DefaultParagraphFont"/>
    <w:link w:val="Heading4"/>
    <w:uiPriority w:val="1"/>
    <w:rsid w:val="00C53D35"/>
    <w:rPr>
      <w:rFonts w:eastAsiaTheme="majorEastAsia" w:cstheme="majorBidi"/>
      <w:b/>
      <w:bCs/>
      <w:iCs/>
      <w:color w:val="003865" w:themeColor="accent1"/>
      <w:sz w:val="24"/>
      <w:szCs w:val="24"/>
    </w:rPr>
  </w:style>
  <w:style w:type="character" w:customStyle="1" w:styleId="Heading5Char">
    <w:name w:val="Heading 5 Char"/>
    <w:basedOn w:val="DefaultParagraphFont"/>
    <w:link w:val="Heading5"/>
    <w:uiPriority w:val="1"/>
    <w:rsid w:val="003C033A"/>
    <w:rPr>
      <w:rFonts w:asciiTheme="majorHAnsi" w:eastAsiaTheme="majorEastAsia" w:hAnsiTheme="majorHAnsi" w:cstheme="majorBidi"/>
      <w:b/>
      <w:color w:val="000000" w:themeColor="text2"/>
    </w:rPr>
  </w:style>
  <w:style w:type="character" w:customStyle="1" w:styleId="Heading6Char">
    <w:name w:val="Heading 6 Char"/>
    <w:basedOn w:val="DefaultParagraphFont"/>
    <w:link w:val="Heading6"/>
    <w:uiPriority w:val="1"/>
    <w:rsid w:val="003C033A"/>
    <w:rPr>
      <w:rFonts w:asciiTheme="majorHAnsi" w:eastAsiaTheme="majorEastAsia" w:hAnsiTheme="majorHAnsi" w:cstheme="majorBidi"/>
      <w:i/>
      <w:iCs/>
      <w:color w:val="000000" w:themeColor="text2"/>
    </w:rPr>
  </w:style>
  <w:style w:type="character" w:customStyle="1" w:styleId="Heading7Char">
    <w:name w:val="Heading 7 Char"/>
    <w:basedOn w:val="DefaultParagraphFont"/>
    <w:link w:val="Heading7"/>
    <w:uiPriority w:val="1"/>
    <w:semiHidden/>
    <w:rsid w:val="008D5E3D"/>
    <w:rPr>
      <w:rFonts w:asciiTheme="majorHAnsi" w:eastAsiaTheme="majorEastAsia" w:hAnsiTheme="majorHAnsi" w:cstheme="majorBidi"/>
      <w:i/>
      <w:iCs/>
      <w:color w:val="0070CB" w:themeColor="text1" w:themeTint="BF"/>
    </w:rPr>
  </w:style>
  <w:style w:type="character" w:customStyle="1" w:styleId="Heading8Char">
    <w:name w:val="Heading 8 Char"/>
    <w:basedOn w:val="DefaultParagraphFont"/>
    <w:link w:val="Heading8"/>
    <w:uiPriority w:val="1"/>
    <w:semiHidden/>
    <w:rsid w:val="008D5E3D"/>
    <w:rPr>
      <w:rFonts w:asciiTheme="majorHAnsi" w:eastAsiaTheme="majorEastAsia" w:hAnsiTheme="majorHAnsi" w:cstheme="majorBidi"/>
      <w:color w:val="0070CB" w:themeColor="text1" w:themeTint="BF"/>
    </w:rPr>
  </w:style>
  <w:style w:type="character" w:customStyle="1" w:styleId="Heading9Char">
    <w:name w:val="Heading 9 Char"/>
    <w:basedOn w:val="DefaultParagraphFont"/>
    <w:link w:val="Heading9"/>
    <w:uiPriority w:val="1"/>
    <w:semiHidden/>
    <w:rsid w:val="008D5E3D"/>
    <w:rPr>
      <w:rFonts w:asciiTheme="majorHAnsi" w:eastAsiaTheme="majorEastAsia" w:hAnsiTheme="majorHAnsi" w:cstheme="majorBidi"/>
      <w:i/>
      <w:iCs/>
      <w:color w:val="0070CB" w:themeColor="text1" w:themeTint="BF"/>
    </w:rPr>
  </w:style>
  <w:style w:type="paragraph" w:customStyle="1" w:styleId="NoParagraphStyle">
    <w:name w:val="[No Paragraph Style]"/>
    <w:semiHidden/>
    <w:rsid w:val="001E5ECF"/>
    <w:pPr>
      <w:autoSpaceDE w:val="0"/>
      <w:autoSpaceDN w:val="0"/>
      <w:adjustRightInd w:val="0"/>
      <w:spacing w:line="288" w:lineRule="auto"/>
      <w:textAlignment w:val="center"/>
    </w:pPr>
    <w:rPr>
      <w:rFonts w:ascii="Century Gothic" w:hAnsi="Century Gothic"/>
      <w:color w:val="000000"/>
      <w:sz w:val="24"/>
      <w:szCs w:val="24"/>
      <w:lang w:bidi="ar-SA"/>
    </w:rPr>
  </w:style>
  <w:style w:type="paragraph" w:customStyle="1" w:styleId="BasicParagraph">
    <w:name w:val="[Basic Paragraph]"/>
    <w:basedOn w:val="NoParagraphStyle"/>
    <w:uiPriority w:val="99"/>
    <w:semiHidden/>
    <w:rsid w:val="001E5ECF"/>
    <w:pPr>
      <w:spacing w:line="250" w:lineRule="atLeast"/>
    </w:pPr>
    <w:rPr>
      <w:rFonts w:ascii="Adobe Caslon Pro" w:hAnsi="Adobe Caslon Pro" w:cs="Adobe Caslon Pro"/>
      <w:sz w:val="22"/>
      <w:szCs w:val="22"/>
    </w:rPr>
  </w:style>
  <w:style w:type="character" w:styleId="Emphasis">
    <w:name w:val="Emphasis"/>
    <w:uiPriority w:val="2"/>
    <w:qFormat/>
    <w:rsid w:val="00EE756C"/>
    <w:rPr>
      <w:i/>
    </w:rPr>
  </w:style>
  <w:style w:type="character" w:styleId="FootnoteReference">
    <w:name w:val="footnote reference"/>
    <w:basedOn w:val="DefaultParagraphFont"/>
    <w:semiHidden/>
    <w:rsid w:val="001E5ECF"/>
    <w:rPr>
      <w:vertAlign w:val="superscript"/>
    </w:rPr>
  </w:style>
  <w:style w:type="paragraph" w:styleId="FootnoteText">
    <w:name w:val="footnote text"/>
    <w:basedOn w:val="Normal"/>
    <w:link w:val="FootnoteTextChar"/>
    <w:semiHidden/>
    <w:rsid w:val="001E5ECF"/>
    <w:pPr>
      <w:spacing w:before="0" w:line="240" w:lineRule="auto"/>
    </w:pPr>
  </w:style>
  <w:style w:type="character" w:customStyle="1" w:styleId="FootnoteTextChar">
    <w:name w:val="Footnote Text Char"/>
    <w:basedOn w:val="DefaultParagraphFont"/>
    <w:link w:val="FootnoteText"/>
    <w:semiHidden/>
    <w:rsid w:val="006C0E45"/>
    <w:rPr>
      <w:rFonts w:ascii="Arial" w:hAnsi="Arial"/>
      <w:sz w:val="20"/>
    </w:rPr>
  </w:style>
  <w:style w:type="character" w:styleId="IntenseEmphasis">
    <w:name w:val="Intense Emphasis"/>
    <w:basedOn w:val="DefaultParagraphFont"/>
    <w:uiPriority w:val="2"/>
    <w:qFormat/>
    <w:rsid w:val="00EE756C"/>
    <w:rPr>
      <w:b/>
      <w:i/>
      <w:iCs/>
      <w:color w:val="auto"/>
    </w:rPr>
  </w:style>
  <w:style w:type="paragraph" w:styleId="IntenseQuote">
    <w:name w:val="Intense Quote"/>
    <w:basedOn w:val="Normal"/>
    <w:next w:val="Normal"/>
    <w:link w:val="IntenseQuoteChar"/>
    <w:uiPriority w:val="30"/>
    <w:qFormat/>
    <w:rsid w:val="00CF63BA"/>
    <w:pPr>
      <w:spacing w:before="360" w:after="360"/>
      <w:ind w:left="864" w:right="864"/>
      <w:jc w:val="center"/>
    </w:pPr>
    <w:rPr>
      <w:rFonts w:asciiTheme="minorHAnsi" w:hAnsiTheme="minorHAnsi"/>
      <w:i/>
      <w:iCs/>
      <w:color w:val="003865" w:themeColor="accent1"/>
      <w:sz w:val="26"/>
      <w:lang w:bidi="ar-SA"/>
    </w:rPr>
  </w:style>
  <w:style w:type="character" w:customStyle="1" w:styleId="IntenseQuoteChar">
    <w:name w:val="Intense Quote Char"/>
    <w:basedOn w:val="DefaultParagraphFont"/>
    <w:link w:val="IntenseQuote"/>
    <w:uiPriority w:val="30"/>
    <w:rsid w:val="00CF63BA"/>
    <w:rPr>
      <w:rFonts w:asciiTheme="minorHAnsi" w:hAnsiTheme="minorHAnsi"/>
      <w:i/>
      <w:iCs/>
      <w:color w:val="003865" w:themeColor="accent1"/>
      <w:sz w:val="26"/>
      <w:lang w:bidi="ar-SA"/>
    </w:rPr>
  </w:style>
  <w:style w:type="paragraph" w:styleId="ListNumber">
    <w:name w:val="List Number"/>
    <w:basedOn w:val="Normal"/>
    <w:semiHidden/>
    <w:rsid w:val="00D247F6"/>
    <w:pPr>
      <w:numPr>
        <w:numId w:val="4"/>
      </w:numPr>
    </w:pPr>
  </w:style>
  <w:style w:type="paragraph" w:styleId="Quote">
    <w:name w:val="Quote"/>
    <w:basedOn w:val="Normal"/>
    <w:next w:val="Normal"/>
    <w:link w:val="QuoteChar"/>
    <w:uiPriority w:val="29"/>
    <w:qFormat/>
    <w:rsid w:val="00EE756C"/>
    <w:pPr>
      <w:spacing w:after="160"/>
      <w:ind w:left="864" w:right="864"/>
      <w:jc w:val="center"/>
    </w:pPr>
    <w:rPr>
      <w:rFonts w:asciiTheme="minorHAnsi" w:hAnsiTheme="minorHAnsi"/>
      <w:i/>
      <w:iCs/>
      <w:lang w:bidi="ar-SA"/>
    </w:rPr>
  </w:style>
  <w:style w:type="character" w:customStyle="1" w:styleId="QuoteChar">
    <w:name w:val="Quote Char"/>
    <w:basedOn w:val="DefaultParagraphFont"/>
    <w:link w:val="Quote"/>
    <w:uiPriority w:val="29"/>
    <w:rsid w:val="00EE756C"/>
    <w:rPr>
      <w:rFonts w:asciiTheme="minorHAnsi" w:hAnsiTheme="minorHAnsi"/>
      <w:i/>
      <w:iCs/>
      <w:lang w:bidi="ar-SA"/>
    </w:rPr>
  </w:style>
  <w:style w:type="character" w:styleId="Strong">
    <w:name w:val="Strong"/>
    <w:uiPriority w:val="22"/>
    <w:semiHidden/>
    <w:rsid w:val="001E5ECF"/>
    <w:rPr>
      <w:b/>
      <w:bCs/>
    </w:rPr>
  </w:style>
  <w:style w:type="paragraph" w:customStyle="1" w:styleId="TitleTitleandSubtitles">
    <w:name w:val="Title (Title and Subtitles)"/>
    <w:basedOn w:val="Normal"/>
    <w:uiPriority w:val="99"/>
    <w:semiHidden/>
    <w:rsid w:val="001E5ECF"/>
    <w:pPr>
      <w:autoSpaceDE w:val="0"/>
      <w:autoSpaceDN w:val="0"/>
      <w:adjustRightInd w:val="0"/>
      <w:spacing w:before="60" w:line="560" w:lineRule="atLeast"/>
      <w:textAlignment w:val="center"/>
    </w:pPr>
    <w:rPr>
      <w:rFonts w:ascii="Century Gothic" w:hAnsi="Century Gothic" w:cs="Century Gothic"/>
      <w:caps/>
      <w:color w:val="12457A"/>
      <w:spacing w:val="10"/>
      <w:w w:val="90"/>
      <w:sz w:val="44"/>
      <w:szCs w:val="44"/>
    </w:rPr>
  </w:style>
  <w:style w:type="paragraph" w:customStyle="1" w:styleId="SubtitleTitleandSubtitles">
    <w:name w:val="Subtitle (Title and Subtitles)"/>
    <w:basedOn w:val="TitleTitleandSubtitles"/>
    <w:uiPriority w:val="99"/>
    <w:semiHidden/>
    <w:rsid w:val="001E5ECF"/>
    <w:pPr>
      <w:spacing w:line="300" w:lineRule="atLeast"/>
    </w:pPr>
    <w:rPr>
      <w:caps w:val="0"/>
      <w:color w:val="694C37"/>
      <w:spacing w:val="7"/>
      <w:sz w:val="24"/>
      <w:szCs w:val="24"/>
    </w:rPr>
  </w:style>
  <w:style w:type="table" w:styleId="TableGrid">
    <w:name w:val="Table Grid"/>
    <w:basedOn w:val="TableNormal"/>
    <w:uiPriority w:val="59"/>
    <w:rsid w:val="001E5ECF"/>
    <w:tblPr>
      <w:tblBorders>
        <w:top w:val="single" w:sz="4" w:space="0" w:color="003865" w:themeColor="text1"/>
        <w:left w:val="single" w:sz="4" w:space="0" w:color="003865" w:themeColor="text1"/>
        <w:bottom w:val="single" w:sz="4" w:space="0" w:color="003865" w:themeColor="text1"/>
        <w:right w:val="single" w:sz="4" w:space="0" w:color="003865" w:themeColor="text1"/>
        <w:insideH w:val="single" w:sz="4" w:space="0" w:color="003865" w:themeColor="text1"/>
        <w:insideV w:val="single" w:sz="4" w:space="0" w:color="003865" w:themeColor="text1"/>
      </w:tblBorders>
    </w:tblPr>
  </w:style>
  <w:style w:type="table" w:styleId="TableGrid8">
    <w:name w:val="Table Grid 8"/>
    <w:basedOn w:val="TableNormal"/>
    <w:rsid w:val="001E5ECF"/>
    <w:pPr>
      <w:spacing w:line="240" w:lineRule="auto"/>
    </w:pPr>
    <w:rPr>
      <w:rFonts w:ascii="Times New Roman" w:hAnsi="Times New Roman"/>
      <w:lang w:bidi="ar-S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TableGrid1">
    <w:name w:val="Table Grid1"/>
    <w:basedOn w:val="TableNormal"/>
    <w:uiPriority w:val="59"/>
    <w:locked/>
    <w:rsid w:val="00173E3F"/>
    <w:pPr>
      <w:spacing w:line="240" w:lineRule="auto"/>
    </w:pPr>
    <w:rPr>
      <w:szCs w:val="20"/>
    </w:rPr>
    <w:tblPr>
      <w:tblStyleRow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cPr>
      <w:shd w:val="clear" w:color="auto" w:fill="FFFFFF" w:themeFill="background1"/>
    </w:tcPr>
    <w:tblStylePr w:type="firstRow">
      <w:pPr>
        <w:jc w:val="center"/>
      </w:pPr>
      <w:rPr>
        <w:rFonts w:ascii="Calibri" w:hAnsi="Calibri"/>
        <w:b/>
        <w:sz w:val="22"/>
      </w:rPr>
      <w:tblPr/>
      <w:trPr>
        <w:tblHeader/>
      </w:trPr>
      <w:tcPr>
        <w:shd w:val="clear" w:color="auto" w:fill="D9D9D9" w:themeFill="background1" w:themeFillShade="D9"/>
      </w:tcPr>
    </w:tblStylePr>
    <w:tblStylePr w:type="band1Horz">
      <w:tblPr/>
      <w:tcPr>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l2br w:val="nil"/>
          <w:tr2bl w:val="nil"/>
        </w:tcBorders>
        <w:shd w:val="clear" w:color="auto" w:fill="F2F2F2" w:themeFill="background1" w:themeFillShade="F2"/>
      </w:tcPr>
    </w:tblStylePr>
    <w:tblStylePr w:type="band2Horz">
      <w:tblPr/>
      <w:tcPr>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cBorders>
        <w:shd w:val="clear" w:color="auto" w:fill="FFFFFF" w:themeFill="background1"/>
      </w:tcPr>
    </w:tblStylePr>
  </w:style>
  <w:style w:type="paragraph" w:styleId="Footer">
    <w:name w:val="footer"/>
    <w:link w:val="FooterChar"/>
    <w:uiPriority w:val="99"/>
    <w:qFormat/>
    <w:rsid w:val="00EE756C"/>
    <w:pPr>
      <w:tabs>
        <w:tab w:val="right" w:pos="10080"/>
      </w:tabs>
      <w:spacing w:before="0" w:line="336" w:lineRule="auto"/>
    </w:pPr>
  </w:style>
  <w:style w:type="character" w:customStyle="1" w:styleId="FooterChar">
    <w:name w:val="Footer Char"/>
    <w:basedOn w:val="DefaultParagraphFont"/>
    <w:link w:val="Footer"/>
    <w:uiPriority w:val="99"/>
    <w:rsid w:val="00EE756C"/>
  </w:style>
  <w:style w:type="paragraph" w:customStyle="1" w:styleId="Boldcharacter">
    <w:name w:val="Bold character"/>
    <w:basedOn w:val="Normal"/>
    <w:link w:val="BoldcharacterChar"/>
    <w:autoRedefine/>
    <w:semiHidden/>
    <w:qFormat/>
    <w:rsid w:val="002F1947"/>
    <w:pPr>
      <w:spacing w:line="280" w:lineRule="exact"/>
      <w:contextualSpacing/>
    </w:pPr>
    <w:rPr>
      <w:b/>
      <w:lang w:val="en-GB"/>
    </w:rPr>
  </w:style>
  <w:style w:type="character" w:customStyle="1" w:styleId="BoldcharacterChar">
    <w:name w:val="Bold character Char"/>
    <w:basedOn w:val="DefaultParagraphFont"/>
    <w:link w:val="Boldcharacter"/>
    <w:semiHidden/>
    <w:rsid w:val="002F1947"/>
    <w:rPr>
      <w:b/>
      <w:sz w:val="22"/>
      <w:szCs w:val="22"/>
      <w:lang w:val="en-GB"/>
    </w:rPr>
  </w:style>
  <w:style w:type="paragraph" w:customStyle="1" w:styleId="BodytextClosingname">
    <w:name w:val="Body text Closing name"/>
    <w:basedOn w:val="Normal"/>
    <w:semiHidden/>
    <w:qFormat/>
    <w:rsid w:val="002F1947"/>
    <w:pPr>
      <w:spacing w:before="1080" w:after="240"/>
      <w:contextualSpacing/>
    </w:pPr>
  </w:style>
  <w:style w:type="paragraph" w:customStyle="1" w:styleId="BodytextDate">
    <w:name w:val="Body text Date"/>
    <w:basedOn w:val="Normal"/>
    <w:semiHidden/>
    <w:qFormat/>
    <w:rsid w:val="002F1947"/>
    <w:pPr>
      <w:spacing w:before="0" w:after="480"/>
      <w:contextualSpacing/>
    </w:pPr>
  </w:style>
  <w:style w:type="paragraph" w:customStyle="1" w:styleId="BodytextSalutation">
    <w:name w:val="Body text Salutation"/>
    <w:basedOn w:val="Normal"/>
    <w:semiHidden/>
    <w:qFormat/>
    <w:rsid w:val="002F1947"/>
    <w:pPr>
      <w:spacing w:before="480" w:after="240"/>
      <w:contextualSpacing/>
    </w:pPr>
  </w:style>
  <w:style w:type="paragraph" w:styleId="Closing">
    <w:name w:val="Closing"/>
    <w:basedOn w:val="Normal"/>
    <w:link w:val="ClosingChar"/>
    <w:semiHidden/>
    <w:qFormat/>
    <w:rsid w:val="002F1947"/>
    <w:pPr>
      <w:spacing w:before="240"/>
    </w:pPr>
  </w:style>
  <w:style w:type="character" w:customStyle="1" w:styleId="ClosingChar">
    <w:name w:val="Closing Char"/>
    <w:basedOn w:val="DefaultParagraphFont"/>
    <w:link w:val="Closing"/>
    <w:semiHidden/>
    <w:rsid w:val="002F1947"/>
    <w:rPr>
      <w:sz w:val="22"/>
    </w:rPr>
  </w:style>
  <w:style w:type="paragraph" w:styleId="BodyText3">
    <w:name w:val="Body Text 3"/>
    <w:link w:val="BodyText3Char"/>
    <w:semiHidden/>
    <w:qFormat/>
    <w:rsid w:val="002F1947"/>
    <w:pPr>
      <w:widowControl w:val="0"/>
    </w:pPr>
    <w:rPr>
      <w:sz w:val="16"/>
      <w:szCs w:val="16"/>
    </w:rPr>
  </w:style>
  <w:style w:type="character" w:customStyle="1" w:styleId="BodyText3Char">
    <w:name w:val="Body Text 3 Char"/>
    <w:basedOn w:val="DefaultParagraphFont"/>
    <w:link w:val="BodyText3"/>
    <w:semiHidden/>
    <w:rsid w:val="002F1947"/>
    <w:rPr>
      <w:sz w:val="16"/>
      <w:szCs w:val="16"/>
    </w:rPr>
  </w:style>
  <w:style w:type="paragraph" w:styleId="BalloonText">
    <w:name w:val="Balloon Text"/>
    <w:basedOn w:val="Normal"/>
    <w:link w:val="BalloonTextChar"/>
    <w:semiHidden/>
    <w:rsid w:val="000F4BB1"/>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0F4BB1"/>
    <w:rPr>
      <w:rFonts w:ascii="Tahoma" w:hAnsi="Tahoma" w:cs="Tahoma"/>
      <w:sz w:val="16"/>
      <w:szCs w:val="16"/>
    </w:rPr>
  </w:style>
  <w:style w:type="paragraph" w:styleId="Caption">
    <w:name w:val="caption"/>
    <w:basedOn w:val="Normal"/>
    <w:next w:val="Normal"/>
    <w:uiPriority w:val="29"/>
    <w:qFormat/>
    <w:rsid w:val="00776DA1"/>
    <w:pPr>
      <w:keepNext/>
      <w:spacing w:line="240" w:lineRule="auto"/>
    </w:pPr>
    <w:rPr>
      <w:b/>
      <w:bCs/>
      <w:iCs/>
      <w:color w:val="000000" w:themeColor="text2"/>
      <w:sz w:val="20"/>
      <w:szCs w:val="20"/>
    </w:rPr>
  </w:style>
  <w:style w:type="character" w:styleId="PlaceholderText">
    <w:name w:val="Placeholder Text"/>
    <w:basedOn w:val="DefaultParagraphFont"/>
    <w:uiPriority w:val="99"/>
    <w:semiHidden/>
    <w:rsid w:val="00E76267"/>
    <w:rPr>
      <w:color w:val="808080"/>
    </w:rPr>
  </w:style>
  <w:style w:type="paragraph" w:styleId="NormalWeb">
    <w:name w:val="Normal (Web)"/>
    <w:basedOn w:val="Normal"/>
    <w:uiPriority w:val="99"/>
    <w:unhideWhenUsed/>
    <w:rsid w:val="00963BA0"/>
    <w:pPr>
      <w:spacing w:before="100" w:beforeAutospacing="1" w:after="100" w:afterAutospacing="1" w:line="240" w:lineRule="auto"/>
    </w:pPr>
    <w:rPr>
      <w:rFonts w:ascii="Times New Roman" w:hAnsi="Times New Roman"/>
      <w:sz w:val="24"/>
      <w:szCs w:val="24"/>
      <w:lang w:bidi="ar-SA"/>
    </w:rPr>
  </w:style>
  <w:style w:type="paragraph" w:styleId="ListParagraph">
    <w:name w:val="List Paragraph"/>
    <w:basedOn w:val="Normal"/>
    <w:link w:val="ListParagraphChar"/>
    <w:uiPriority w:val="1"/>
    <w:qFormat/>
    <w:rsid w:val="001E49D2"/>
    <w:pPr>
      <w:numPr>
        <w:numId w:val="5"/>
      </w:numPr>
      <w:contextualSpacing/>
    </w:pPr>
  </w:style>
  <w:style w:type="table" w:styleId="PlainTable1">
    <w:name w:val="Plain Table 1"/>
    <w:aliases w:val="Light Gray Table"/>
    <w:basedOn w:val="TableNormal"/>
    <w:uiPriority w:val="41"/>
    <w:rsid w:val="001C55E0"/>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6021DF"/>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6021DF"/>
  </w:style>
  <w:style w:type="paragraph" w:styleId="TOC1">
    <w:name w:val="toc 1"/>
    <w:basedOn w:val="Normal"/>
    <w:next w:val="Normal"/>
    <w:autoRedefine/>
    <w:uiPriority w:val="1"/>
    <w:unhideWhenUsed/>
    <w:qFormat/>
    <w:rsid w:val="00AE7EC6"/>
    <w:pPr>
      <w:spacing w:after="100"/>
    </w:pPr>
  </w:style>
  <w:style w:type="paragraph" w:styleId="TOC2">
    <w:name w:val="toc 2"/>
    <w:basedOn w:val="Normal"/>
    <w:next w:val="Normal"/>
    <w:autoRedefine/>
    <w:uiPriority w:val="39"/>
    <w:unhideWhenUsed/>
    <w:rsid w:val="00AE7EC6"/>
    <w:pPr>
      <w:spacing w:after="100"/>
      <w:ind w:left="220"/>
    </w:pPr>
  </w:style>
  <w:style w:type="paragraph" w:styleId="TOC3">
    <w:name w:val="toc 3"/>
    <w:basedOn w:val="Normal"/>
    <w:next w:val="Normal"/>
    <w:autoRedefine/>
    <w:uiPriority w:val="39"/>
    <w:unhideWhenUsed/>
    <w:rsid w:val="00AE7EC6"/>
    <w:pPr>
      <w:spacing w:after="100"/>
      <w:ind w:left="440"/>
    </w:pPr>
  </w:style>
  <w:style w:type="character" w:styleId="Hyperlink">
    <w:name w:val="Hyperlink"/>
    <w:basedOn w:val="DefaultParagraphFont"/>
    <w:uiPriority w:val="99"/>
    <w:unhideWhenUsed/>
    <w:rsid w:val="00AE7EC6"/>
    <w:rPr>
      <w:color w:val="0563C1" w:themeColor="hyperlink"/>
      <w:u w:val="single"/>
    </w:rPr>
  </w:style>
  <w:style w:type="paragraph" w:customStyle="1" w:styleId="ReportDate">
    <w:name w:val="Report Date"/>
    <w:basedOn w:val="Normal"/>
    <w:link w:val="ReportDateChar"/>
    <w:qFormat/>
    <w:rsid w:val="00E12B1B"/>
    <w:pPr>
      <w:pBdr>
        <w:bottom w:val="single" w:sz="4" w:space="15" w:color="auto"/>
      </w:pBdr>
      <w:jc w:val="right"/>
    </w:pPr>
    <w:rPr>
      <w:color w:val="003865" w:themeColor="accent1"/>
      <w:sz w:val="28"/>
      <w:szCs w:val="28"/>
    </w:rPr>
  </w:style>
  <w:style w:type="paragraph" w:customStyle="1" w:styleId="ReportSubtitle">
    <w:name w:val="Report Subtitle"/>
    <w:basedOn w:val="Normal"/>
    <w:link w:val="ReportSubtitleChar"/>
    <w:qFormat/>
    <w:rsid w:val="00E12B1B"/>
    <w:pPr>
      <w:jc w:val="right"/>
    </w:pPr>
    <w:rPr>
      <w:color w:val="003865" w:themeColor="accent1"/>
      <w:sz w:val="28"/>
      <w:szCs w:val="28"/>
    </w:rPr>
  </w:style>
  <w:style w:type="character" w:customStyle="1" w:styleId="ReportDateChar">
    <w:name w:val="Report Date Char"/>
    <w:basedOn w:val="DefaultParagraphFont"/>
    <w:link w:val="ReportDate"/>
    <w:rsid w:val="00E12B1B"/>
    <w:rPr>
      <w:color w:val="003865" w:themeColor="accent1"/>
      <w:sz w:val="28"/>
      <w:szCs w:val="28"/>
    </w:rPr>
  </w:style>
  <w:style w:type="character" w:customStyle="1" w:styleId="ReportSubtitleChar">
    <w:name w:val="Report Subtitle Char"/>
    <w:basedOn w:val="DefaultParagraphFont"/>
    <w:link w:val="ReportSubtitle"/>
    <w:rsid w:val="00E12B1B"/>
    <w:rPr>
      <w:color w:val="003865" w:themeColor="accent1"/>
      <w:sz w:val="28"/>
      <w:szCs w:val="28"/>
    </w:rPr>
  </w:style>
  <w:style w:type="paragraph" w:styleId="TOCHeading">
    <w:name w:val="TOC Heading"/>
    <w:basedOn w:val="Heading2"/>
    <w:next w:val="Normal"/>
    <w:uiPriority w:val="39"/>
    <w:semiHidden/>
    <w:unhideWhenUsed/>
    <w:qFormat/>
    <w:rsid w:val="00DA4811"/>
    <w:pPr>
      <w:spacing w:after="0"/>
      <w:outlineLvl w:val="9"/>
    </w:pPr>
    <w:rPr>
      <w:rFonts w:asciiTheme="majorHAnsi" w:hAnsiTheme="majorHAnsi"/>
      <w:b w:val="0"/>
    </w:rPr>
  </w:style>
  <w:style w:type="character" w:customStyle="1" w:styleId="ListParagraphChar">
    <w:name w:val="List Paragraph Char"/>
    <w:basedOn w:val="DefaultParagraphFont"/>
    <w:link w:val="ListParagraph"/>
    <w:uiPriority w:val="1"/>
    <w:rsid w:val="001E49D2"/>
  </w:style>
  <w:style w:type="character" w:styleId="CommentReference">
    <w:name w:val="annotation reference"/>
    <w:basedOn w:val="DefaultParagraphFont"/>
    <w:uiPriority w:val="99"/>
    <w:semiHidden/>
    <w:unhideWhenUsed/>
    <w:rsid w:val="00776DA1"/>
    <w:rPr>
      <w:sz w:val="16"/>
      <w:szCs w:val="16"/>
    </w:rPr>
  </w:style>
  <w:style w:type="paragraph" w:styleId="CommentText">
    <w:name w:val="annotation text"/>
    <w:basedOn w:val="Normal"/>
    <w:link w:val="CommentTextChar"/>
    <w:uiPriority w:val="99"/>
    <w:unhideWhenUsed/>
    <w:rsid w:val="00776DA1"/>
    <w:pPr>
      <w:spacing w:line="240" w:lineRule="auto"/>
    </w:pPr>
    <w:rPr>
      <w:sz w:val="20"/>
      <w:szCs w:val="20"/>
    </w:rPr>
  </w:style>
  <w:style w:type="character" w:customStyle="1" w:styleId="CommentTextChar">
    <w:name w:val="Comment Text Char"/>
    <w:basedOn w:val="DefaultParagraphFont"/>
    <w:link w:val="CommentText"/>
    <w:uiPriority w:val="99"/>
    <w:rsid w:val="00776DA1"/>
    <w:rPr>
      <w:sz w:val="20"/>
      <w:szCs w:val="20"/>
    </w:rPr>
  </w:style>
  <w:style w:type="paragraph" w:customStyle="1" w:styleId="TableText">
    <w:name w:val="Table Text"/>
    <w:basedOn w:val="Normal"/>
    <w:link w:val="TableTextChar"/>
    <w:qFormat/>
    <w:rsid w:val="00A73698"/>
    <w:pPr>
      <w:spacing w:before="60" w:after="60" w:line="240" w:lineRule="auto"/>
    </w:pPr>
    <w:rPr>
      <w:szCs w:val="20"/>
    </w:rPr>
  </w:style>
  <w:style w:type="character" w:customStyle="1" w:styleId="TableTextChar">
    <w:name w:val="Table Text Char"/>
    <w:basedOn w:val="DefaultParagraphFont"/>
    <w:link w:val="TableText"/>
    <w:rsid w:val="00A73698"/>
    <w:rPr>
      <w:szCs w:val="20"/>
    </w:rPr>
  </w:style>
  <w:style w:type="character" w:styleId="UnresolvedMention">
    <w:name w:val="Unresolved Mention"/>
    <w:basedOn w:val="DefaultParagraphFont"/>
    <w:uiPriority w:val="99"/>
    <w:semiHidden/>
    <w:unhideWhenUsed/>
    <w:rsid w:val="00151FD7"/>
    <w:rPr>
      <w:color w:val="605E5C"/>
      <w:shd w:val="clear" w:color="auto" w:fill="E1DFDD"/>
    </w:rPr>
  </w:style>
  <w:style w:type="character" w:styleId="FollowedHyperlink">
    <w:name w:val="FollowedHyperlink"/>
    <w:basedOn w:val="DefaultParagraphFont"/>
    <w:uiPriority w:val="99"/>
    <w:semiHidden/>
    <w:unhideWhenUsed/>
    <w:rsid w:val="001359A3"/>
    <w:rPr>
      <w:color w:val="5D295F" w:themeColor="followedHyperlink"/>
      <w:u w:val="single"/>
    </w:rPr>
  </w:style>
  <w:style w:type="paragraph" w:styleId="CommentSubject">
    <w:name w:val="annotation subject"/>
    <w:basedOn w:val="CommentText"/>
    <w:next w:val="CommentText"/>
    <w:link w:val="CommentSubjectChar"/>
    <w:uiPriority w:val="99"/>
    <w:semiHidden/>
    <w:unhideWhenUsed/>
    <w:rsid w:val="001359A3"/>
    <w:rPr>
      <w:b/>
      <w:bCs/>
    </w:rPr>
  </w:style>
  <w:style w:type="character" w:customStyle="1" w:styleId="CommentSubjectChar">
    <w:name w:val="Comment Subject Char"/>
    <w:basedOn w:val="CommentTextChar"/>
    <w:link w:val="CommentSubject"/>
    <w:uiPriority w:val="99"/>
    <w:semiHidden/>
    <w:rsid w:val="001359A3"/>
    <w:rPr>
      <w:b/>
      <w:bCs/>
      <w:sz w:val="20"/>
      <w:szCs w:val="20"/>
    </w:rPr>
  </w:style>
  <w:style w:type="paragraph" w:styleId="BodyText">
    <w:name w:val="Body Text"/>
    <w:basedOn w:val="Normal"/>
    <w:link w:val="BodyTextChar"/>
    <w:uiPriority w:val="1"/>
    <w:qFormat/>
    <w:rsid w:val="00597800"/>
    <w:pPr>
      <w:widowControl w:val="0"/>
      <w:autoSpaceDE w:val="0"/>
      <w:autoSpaceDN w:val="0"/>
      <w:spacing w:before="0" w:after="0" w:line="240" w:lineRule="auto"/>
      <w:ind w:left="839"/>
    </w:pPr>
    <w:rPr>
      <w:rFonts w:eastAsia="Calibri" w:cs="Calibri"/>
      <w:lang w:bidi="ar-SA"/>
    </w:rPr>
  </w:style>
  <w:style w:type="character" w:customStyle="1" w:styleId="BodyTextChar">
    <w:name w:val="Body Text Char"/>
    <w:basedOn w:val="DefaultParagraphFont"/>
    <w:link w:val="BodyText"/>
    <w:uiPriority w:val="1"/>
    <w:rsid w:val="00597800"/>
    <w:rPr>
      <w:rFonts w:eastAsia="Calibri" w:cs="Calibri"/>
      <w:lang w:bidi="ar-SA"/>
    </w:rPr>
  </w:style>
  <w:style w:type="paragraph" w:customStyle="1" w:styleId="TableParagraph">
    <w:name w:val="Table Paragraph"/>
    <w:basedOn w:val="Normal"/>
    <w:uiPriority w:val="1"/>
    <w:qFormat/>
    <w:rsid w:val="0072139F"/>
    <w:pPr>
      <w:widowControl w:val="0"/>
      <w:autoSpaceDE w:val="0"/>
      <w:autoSpaceDN w:val="0"/>
      <w:spacing w:before="0" w:after="0" w:line="251" w:lineRule="exact"/>
      <w:ind w:left="111"/>
    </w:pPr>
    <w:rPr>
      <w:rFonts w:eastAsia="Calibri" w:cs="Calibri"/>
      <w:lang w:bidi="ar-SA"/>
    </w:rPr>
  </w:style>
  <w:style w:type="paragraph" w:styleId="Title">
    <w:name w:val="Title"/>
    <w:basedOn w:val="Normal"/>
    <w:link w:val="TitleChar"/>
    <w:uiPriority w:val="10"/>
    <w:qFormat/>
    <w:rsid w:val="008D5377"/>
    <w:pPr>
      <w:widowControl w:val="0"/>
      <w:autoSpaceDE w:val="0"/>
      <w:autoSpaceDN w:val="0"/>
      <w:spacing w:before="20" w:after="0" w:line="240" w:lineRule="auto"/>
      <w:ind w:left="1160" w:right="1445"/>
      <w:jc w:val="center"/>
    </w:pPr>
    <w:rPr>
      <w:rFonts w:ascii="Calibri Light" w:eastAsia="Calibri Light" w:hAnsi="Calibri Light" w:cs="Calibri Light"/>
      <w:sz w:val="40"/>
      <w:szCs w:val="40"/>
      <w:lang w:bidi="ar-SA"/>
    </w:rPr>
  </w:style>
  <w:style w:type="character" w:customStyle="1" w:styleId="TitleChar">
    <w:name w:val="Title Char"/>
    <w:basedOn w:val="DefaultParagraphFont"/>
    <w:link w:val="Title"/>
    <w:uiPriority w:val="10"/>
    <w:rsid w:val="008D5377"/>
    <w:rPr>
      <w:rFonts w:ascii="Calibri Light" w:eastAsia="Calibri Light" w:hAnsi="Calibri Light" w:cs="Calibri Light"/>
      <w:sz w:val="40"/>
      <w:szCs w:val="40"/>
      <w:lang w:bidi="ar-SA"/>
    </w:rPr>
  </w:style>
  <w:style w:type="paragraph" w:styleId="Revision">
    <w:name w:val="Revision"/>
    <w:hidden/>
    <w:uiPriority w:val="99"/>
    <w:semiHidden/>
    <w:rsid w:val="008D5377"/>
    <w:pPr>
      <w:spacing w:before="0" w:line="240" w:lineRule="auto"/>
    </w:pPr>
    <w:rPr>
      <w:rFonts w:eastAsia="Calibri" w:cs="Calibri"/>
      <w:lang w:bidi="ar-SA"/>
    </w:rPr>
  </w:style>
  <w:style w:type="character" w:styleId="IntenseReference">
    <w:name w:val="Intense Reference"/>
    <w:basedOn w:val="DefaultParagraphFont"/>
    <w:uiPriority w:val="32"/>
    <w:qFormat/>
    <w:rsid w:val="008D5377"/>
    <w:rPr>
      <w:b/>
      <w:bCs/>
      <w:smallCaps/>
      <w:color w:val="003865" w:themeColor="accent1"/>
      <w:spacing w:val="5"/>
    </w:rPr>
  </w:style>
  <w:style w:type="character" w:customStyle="1" w:styleId="cf01">
    <w:name w:val="cf01"/>
    <w:basedOn w:val="DefaultParagraphFont"/>
    <w:rsid w:val="008B4973"/>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6408">
      <w:bodyDiv w:val="1"/>
      <w:marLeft w:val="0"/>
      <w:marRight w:val="0"/>
      <w:marTop w:val="0"/>
      <w:marBottom w:val="0"/>
      <w:divBdr>
        <w:top w:val="none" w:sz="0" w:space="0" w:color="auto"/>
        <w:left w:val="none" w:sz="0" w:space="0" w:color="auto"/>
        <w:bottom w:val="none" w:sz="0" w:space="0" w:color="auto"/>
        <w:right w:val="none" w:sz="0" w:space="0" w:color="auto"/>
      </w:divBdr>
    </w:div>
    <w:div w:id="53816719">
      <w:bodyDiv w:val="1"/>
      <w:marLeft w:val="0"/>
      <w:marRight w:val="0"/>
      <w:marTop w:val="0"/>
      <w:marBottom w:val="0"/>
      <w:divBdr>
        <w:top w:val="none" w:sz="0" w:space="0" w:color="auto"/>
        <w:left w:val="none" w:sz="0" w:space="0" w:color="auto"/>
        <w:bottom w:val="none" w:sz="0" w:space="0" w:color="auto"/>
        <w:right w:val="none" w:sz="0" w:space="0" w:color="auto"/>
      </w:divBdr>
      <w:divsChild>
        <w:div w:id="49814326">
          <w:marLeft w:val="0"/>
          <w:marRight w:val="0"/>
          <w:marTop w:val="0"/>
          <w:marBottom w:val="0"/>
          <w:divBdr>
            <w:top w:val="none" w:sz="0" w:space="0" w:color="auto"/>
            <w:left w:val="none" w:sz="0" w:space="0" w:color="auto"/>
            <w:bottom w:val="none" w:sz="0" w:space="0" w:color="auto"/>
            <w:right w:val="none" w:sz="0" w:space="0" w:color="auto"/>
          </w:divBdr>
        </w:div>
      </w:divsChild>
    </w:div>
    <w:div w:id="1203204510">
      <w:bodyDiv w:val="1"/>
      <w:marLeft w:val="0"/>
      <w:marRight w:val="0"/>
      <w:marTop w:val="0"/>
      <w:marBottom w:val="0"/>
      <w:divBdr>
        <w:top w:val="none" w:sz="0" w:space="0" w:color="auto"/>
        <w:left w:val="none" w:sz="0" w:space="0" w:color="auto"/>
        <w:bottom w:val="none" w:sz="0" w:space="0" w:color="auto"/>
        <w:right w:val="none" w:sz="0" w:space="0" w:color="auto"/>
      </w:divBdr>
      <w:divsChild>
        <w:div w:id="2095324070">
          <w:marLeft w:val="0"/>
          <w:marRight w:val="0"/>
          <w:marTop w:val="0"/>
          <w:marBottom w:val="0"/>
          <w:divBdr>
            <w:top w:val="none" w:sz="0" w:space="0" w:color="auto"/>
            <w:left w:val="none" w:sz="0" w:space="0" w:color="auto"/>
            <w:bottom w:val="none" w:sz="0" w:space="0" w:color="auto"/>
            <w:right w:val="none" w:sz="0" w:space="0" w:color="auto"/>
          </w:divBdr>
          <w:divsChild>
            <w:div w:id="207608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comments" Target="comments.xml"/><Relationship Id="rId26" Type="http://schemas.openxmlformats.org/officeDocument/2006/relationships/image" Target="media/image8.png"/><Relationship Id="rId39" Type="http://schemas.openxmlformats.org/officeDocument/2006/relationships/image" Target="media/image16.png"/><Relationship Id="rId21" Type="http://schemas.microsoft.com/office/2018/08/relationships/commentsExtensible" Target="commentsExtensible.xml"/><Relationship Id="rId34" Type="http://schemas.openxmlformats.org/officeDocument/2006/relationships/hyperlink" Target="https://mngs-umn.opendata.arcgis.com/pages/spatial-datasets" TargetMode="External"/><Relationship Id="rId42" Type="http://schemas.openxmlformats.org/officeDocument/2006/relationships/image" Target="media/image19.png"/><Relationship Id="rId47" Type="http://schemas.openxmlformats.org/officeDocument/2006/relationships/hyperlink" Target="https://mnwellindex.web.health.state.mn.us/mwi/" TargetMode="External"/><Relationship Id="rId50" Type="http://schemas.openxmlformats.org/officeDocument/2006/relationships/image" Target="media/image23.png"/><Relationship Id="rId55" Type="http://schemas.openxmlformats.org/officeDocument/2006/relationships/hyperlink" Target="https://mgsweb2.mngs.umn.edu/cwi_doc/lth_code.asp" TargetMode="External"/><Relationship Id="rId63"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1.png"/><Relationship Id="rId11" Type="http://schemas.openxmlformats.org/officeDocument/2006/relationships/image" Target="media/image1.png"/><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25.png"/><Relationship Id="rId58" Type="http://schemas.openxmlformats.org/officeDocument/2006/relationships/image" Target="media/image28.jpeg"/><Relationship Id="rId5" Type="http://schemas.openxmlformats.org/officeDocument/2006/relationships/numbering" Target="numbering.xml"/><Relationship Id="rId61" Type="http://schemas.openxmlformats.org/officeDocument/2006/relationships/fontTable" Target="fontTable.xml"/><Relationship Id="rId19" Type="http://schemas.microsoft.com/office/2011/relationships/commentsExtended" Target="commentsExtended.xml"/><Relationship Id="rId14" Type="http://schemas.openxmlformats.org/officeDocument/2006/relationships/footer" Target="footer2.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hyperlink" Target="https://mnwellindex.web.health.state.mn.us/mwi/" TargetMode="External"/><Relationship Id="rId35" Type="http://schemas.openxmlformats.org/officeDocument/2006/relationships/hyperlink" Target="file:///I:\EWR\_IMA\HGG\ATLAS\Author_Resources\Data\PartA" TargetMode="External"/><Relationship Id="rId43" Type="http://schemas.openxmlformats.org/officeDocument/2006/relationships/image" Target="media/image20.png"/><Relationship Id="rId48" Type="http://schemas.openxmlformats.org/officeDocument/2006/relationships/hyperlink" Target="https://mnwellindex.web.health.state.mn.us/mwi/" TargetMode="External"/><Relationship Id="rId56" Type="http://schemas.openxmlformats.org/officeDocument/2006/relationships/hyperlink" Target="https://mgsweb2.mngs.umn.edu/cwi_doc/lth_code.asp" TargetMode="External"/><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4.png"/><Relationship Id="rId3" Type="http://schemas.openxmlformats.org/officeDocument/2006/relationships/customXml" Target="../customXml/item3.xml"/><Relationship Id="rId12" Type="http://schemas.openxmlformats.org/officeDocument/2006/relationships/image" Target="media/image2.svg"/><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hyperlink" Target="https://www.arcgis.com/home/item.html?id=c59c0e1dd4d0491685a2fd4dfcc42d45" TargetMode="External"/><Relationship Id="rId38" Type="http://schemas.openxmlformats.org/officeDocument/2006/relationships/image" Target="media/image15.png"/><Relationship Id="rId46" Type="http://schemas.openxmlformats.org/officeDocument/2006/relationships/hyperlink" Target="https://mnwellindex.web.health.state.mn.us/mwi/" TargetMode="External"/><Relationship Id="rId59" Type="http://schemas.openxmlformats.org/officeDocument/2006/relationships/footer" Target="footer5.xml"/><Relationship Id="rId20" Type="http://schemas.microsoft.com/office/2016/09/relationships/commentsIds" Target="commentsIds.xml"/><Relationship Id="rId41" Type="http://schemas.openxmlformats.org/officeDocument/2006/relationships/image" Target="media/image18.png"/><Relationship Id="rId54" Type="http://schemas.openxmlformats.org/officeDocument/2006/relationships/image" Target="media/image26.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3.png"/><Relationship Id="rId49" Type="http://schemas.openxmlformats.org/officeDocument/2006/relationships/hyperlink" Target="https://mnwellindex.web.health.state.mn.us/mwi/" TargetMode="External"/><Relationship Id="rId57" Type="http://schemas.openxmlformats.org/officeDocument/2006/relationships/image" Target="media/image27.jpeg"/><Relationship Id="rId10" Type="http://schemas.openxmlformats.org/officeDocument/2006/relationships/endnotes" Target="endnotes.xml"/><Relationship Id="rId31" Type="http://schemas.openxmlformats.org/officeDocument/2006/relationships/hyperlink" Target="https://mgsweb2.mngs.umn.edu/cwi_doc/cwiDataTables.htm" TargetMode="External"/><Relationship Id="rId44" Type="http://schemas.openxmlformats.org/officeDocument/2006/relationships/image" Target="media/image21.png"/><Relationship Id="rId52" Type="http://schemas.openxmlformats.org/officeDocument/2006/relationships/hyperlink" Target="https://mgsweb2.mngs.umn.edu/cwi_doc/lth_code.asp" TargetMode="External"/><Relationship Id="rId60" Type="http://schemas.openxmlformats.org/officeDocument/2006/relationships/footer" Target="footer6.xml"/><Relationship Id="rId4" Type="http://schemas.openxmlformats.org/officeDocument/2006/relationships/customXml" Target="../customXml/item4.xml"/><Relationship Id="rId9"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U01157576\AppData\Local\microsoft\office\DNR_Office_Templates\User%20Instructions%20Multipage%20TOC.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2CAD436EBA04072903593A560F66ACE"/>
        <w:category>
          <w:name w:val="General"/>
          <w:gallery w:val="placeholder"/>
        </w:category>
        <w:types>
          <w:type w:val="bbPlcHdr"/>
        </w:types>
        <w:behaviors>
          <w:behavior w:val="content"/>
        </w:behaviors>
        <w:guid w:val="{B80CC722-68EF-47C8-82B1-11D0D50F10B0}"/>
      </w:docPartPr>
      <w:docPartBody>
        <w:p w:rsidR="001064C9" w:rsidRDefault="00FF62EB">
          <w:pPr>
            <w:pStyle w:val="42CAD436EBA04072903593A560F66ACE"/>
          </w:pPr>
          <w:r w:rsidRPr="00FC350E">
            <w:rPr>
              <w:rStyle w:val="PlaceholderText"/>
            </w:rPr>
            <w:t>[Title]</w:t>
          </w:r>
        </w:p>
      </w:docPartBody>
    </w:docPart>
    <w:docPart>
      <w:docPartPr>
        <w:name w:val="DFD6A4C535FB439EA2E99D665687492F"/>
        <w:category>
          <w:name w:val="General"/>
          <w:gallery w:val="placeholder"/>
        </w:category>
        <w:types>
          <w:type w:val="bbPlcHdr"/>
        </w:types>
        <w:behaviors>
          <w:behavior w:val="content"/>
        </w:behaviors>
        <w:guid w:val="{1E8C8FBE-5B84-4C86-9BBB-9D0933462EAF}"/>
      </w:docPartPr>
      <w:docPartBody>
        <w:p w:rsidR="001064C9" w:rsidRDefault="00FF62EB">
          <w:pPr>
            <w:pStyle w:val="DFD6A4C535FB439EA2E99D665687492F"/>
          </w:pPr>
          <w:r w:rsidRPr="00FC350E">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dobe Caslon Pro">
    <w:panose1 w:val="00000000000000000000"/>
    <w:charset w:val="00"/>
    <w:family w:val="roman"/>
    <w:notTrueType/>
    <w:pitch w:val="variable"/>
    <w:sig w:usb0="00000007" w:usb1="00000001" w:usb2="00000000" w:usb3="00000000" w:csb0="00000093"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9D2"/>
    <w:rsid w:val="00005EA7"/>
    <w:rsid w:val="00021A27"/>
    <w:rsid w:val="000619BB"/>
    <w:rsid w:val="00064D9B"/>
    <w:rsid w:val="0008592A"/>
    <w:rsid w:val="000D05B9"/>
    <w:rsid w:val="001064C9"/>
    <w:rsid w:val="00130B87"/>
    <w:rsid w:val="00134FF7"/>
    <w:rsid w:val="001453EC"/>
    <w:rsid w:val="00145753"/>
    <w:rsid w:val="00167F6B"/>
    <w:rsid w:val="001811F2"/>
    <w:rsid w:val="001A21D3"/>
    <w:rsid w:val="001A44D3"/>
    <w:rsid w:val="001B5578"/>
    <w:rsid w:val="001F3C3A"/>
    <w:rsid w:val="001F602D"/>
    <w:rsid w:val="00202B35"/>
    <w:rsid w:val="002037D5"/>
    <w:rsid w:val="00242B76"/>
    <w:rsid w:val="0024567D"/>
    <w:rsid w:val="002508FD"/>
    <w:rsid w:val="00255ED6"/>
    <w:rsid w:val="002570AE"/>
    <w:rsid w:val="002C7FF2"/>
    <w:rsid w:val="002F45FA"/>
    <w:rsid w:val="003075D5"/>
    <w:rsid w:val="00310398"/>
    <w:rsid w:val="00336CA9"/>
    <w:rsid w:val="00343A87"/>
    <w:rsid w:val="003938F8"/>
    <w:rsid w:val="003A2180"/>
    <w:rsid w:val="003A4772"/>
    <w:rsid w:val="003B3302"/>
    <w:rsid w:val="003C14CB"/>
    <w:rsid w:val="00411523"/>
    <w:rsid w:val="0042475E"/>
    <w:rsid w:val="004374FB"/>
    <w:rsid w:val="004519C7"/>
    <w:rsid w:val="00467103"/>
    <w:rsid w:val="0048124B"/>
    <w:rsid w:val="004973A8"/>
    <w:rsid w:val="004B266E"/>
    <w:rsid w:val="004D2D56"/>
    <w:rsid w:val="004D587F"/>
    <w:rsid w:val="004F7BEA"/>
    <w:rsid w:val="00517192"/>
    <w:rsid w:val="00531A72"/>
    <w:rsid w:val="00574978"/>
    <w:rsid w:val="00587BF6"/>
    <w:rsid w:val="005A7398"/>
    <w:rsid w:val="005C40FE"/>
    <w:rsid w:val="005C6633"/>
    <w:rsid w:val="005D0953"/>
    <w:rsid w:val="005D362C"/>
    <w:rsid w:val="005E137D"/>
    <w:rsid w:val="005E74A9"/>
    <w:rsid w:val="006C5A9B"/>
    <w:rsid w:val="006C6A71"/>
    <w:rsid w:val="006E21A8"/>
    <w:rsid w:val="006F3861"/>
    <w:rsid w:val="00704D85"/>
    <w:rsid w:val="00724643"/>
    <w:rsid w:val="007418C4"/>
    <w:rsid w:val="00774AA0"/>
    <w:rsid w:val="007852D3"/>
    <w:rsid w:val="00787263"/>
    <w:rsid w:val="00791227"/>
    <w:rsid w:val="00793B92"/>
    <w:rsid w:val="007A4399"/>
    <w:rsid w:val="007D1267"/>
    <w:rsid w:val="0086296C"/>
    <w:rsid w:val="00883D52"/>
    <w:rsid w:val="008A278E"/>
    <w:rsid w:val="008B6B10"/>
    <w:rsid w:val="008C4E92"/>
    <w:rsid w:val="009408D2"/>
    <w:rsid w:val="00961232"/>
    <w:rsid w:val="009769D2"/>
    <w:rsid w:val="00997B39"/>
    <w:rsid w:val="009F18B7"/>
    <w:rsid w:val="009F32F9"/>
    <w:rsid w:val="009F5984"/>
    <w:rsid w:val="00A069E9"/>
    <w:rsid w:val="00A40210"/>
    <w:rsid w:val="00A53BE4"/>
    <w:rsid w:val="00A77287"/>
    <w:rsid w:val="00A9001D"/>
    <w:rsid w:val="00A92747"/>
    <w:rsid w:val="00A92FFE"/>
    <w:rsid w:val="00A9651B"/>
    <w:rsid w:val="00AB3CE5"/>
    <w:rsid w:val="00AD65CB"/>
    <w:rsid w:val="00AE06FF"/>
    <w:rsid w:val="00AE1BF6"/>
    <w:rsid w:val="00AE4C20"/>
    <w:rsid w:val="00AF2632"/>
    <w:rsid w:val="00AF73EE"/>
    <w:rsid w:val="00B6409C"/>
    <w:rsid w:val="00B64525"/>
    <w:rsid w:val="00B67DAA"/>
    <w:rsid w:val="00B81E35"/>
    <w:rsid w:val="00BC7182"/>
    <w:rsid w:val="00BD2F9C"/>
    <w:rsid w:val="00BE7792"/>
    <w:rsid w:val="00C325E7"/>
    <w:rsid w:val="00C80C33"/>
    <w:rsid w:val="00C85A0F"/>
    <w:rsid w:val="00CD0706"/>
    <w:rsid w:val="00CD76A1"/>
    <w:rsid w:val="00D158DD"/>
    <w:rsid w:val="00D21E83"/>
    <w:rsid w:val="00D52219"/>
    <w:rsid w:val="00D664A7"/>
    <w:rsid w:val="00D67BA4"/>
    <w:rsid w:val="00D70F77"/>
    <w:rsid w:val="00DD4EA0"/>
    <w:rsid w:val="00E258AA"/>
    <w:rsid w:val="00E41096"/>
    <w:rsid w:val="00E45DF7"/>
    <w:rsid w:val="00E8671F"/>
    <w:rsid w:val="00E95948"/>
    <w:rsid w:val="00EE24FB"/>
    <w:rsid w:val="00EE54E2"/>
    <w:rsid w:val="00F11A36"/>
    <w:rsid w:val="00F124AF"/>
    <w:rsid w:val="00F16603"/>
    <w:rsid w:val="00F36A1E"/>
    <w:rsid w:val="00F81485"/>
    <w:rsid w:val="00F830D0"/>
    <w:rsid w:val="00F908EB"/>
    <w:rsid w:val="00F943AA"/>
    <w:rsid w:val="00FA0252"/>
    <w:rsid w:val="00FC2195"/>
    <w:rsid w:val="00FF62E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42CAD436EBA04072903593A560F66ACE">
    <w:name w:val="42CAD436EBA04072903593A560F66ACE"/>
  </w:style>
  <w:style w:type="paragraph" w:customStyle="1" w:styleId="DFD6A4C535FB439EA2E99D665687492F">
    <w:name w:val="DFD6A4C535FB439EA2E99D665687492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State of Minnesota">
  <a:themeElements>
    <a:clrScheme name="Minnesota Brand Colors">
      <a:dk1>
        <a:srgbClr val="003865"/>
      </a:dk1>
      <a:lt1>
        <a:srgbClr val="FFFFFF"/>
      </a:lt1>
      <a:dk2>
        <a:srgbClr val="000000"/>
      </a:dk2>
      <a:lt2>
        <a:srgbClr val="DDDDDA"/>
      </a:lt2>
      <a:accent1>
        <a:srgbClr val="003865"/>
      </a:accent1>
      <a:accent2>
        <a:srgbClr val="78BE21"/>
      </a:accent2>
      <a:accent3>
        <a:srgbClr val="008EAA"/>
      </a:accent3>
      <a:accent4>
        <a:srgbClr val="8D3F2B"/>
      </a:accent4>
      <a:accent5>
        <a:srgbClr val="0D5257"/>
      </a:accent5>
      <a:accent6>
        <a:srgbClr val="5D295F"/>
      </a:accent6>
      <a:hlink>
        <a:srgbClr val="0563C1"/>
      </a:hlink>
      <a:folHlink>
        <a:srgbClr val="5D295F"/>
      </a:folHlink>
    </a:clrScheme>
    <a:fontScheme name="MN Secondary Fonts">
      <a:majorFont>
        <a:latin typeface="Calibri"/>
        <a:ea typeface=""/>
        <a:cs typeface=""/>
      </a:majorFont>
      <a:minorFont>
        <a:latin typeface="Calibri"/>
        <a:ea typeface=""/>
        <a:cs typeface=""/>
      </a:minorFont>
    </a:fontScheme>
    <a:fmtScheme name="Subtle Solids">
      <a:fillStyleLst>
        <a:solidFill>
          <a:schemeClr val="phClr"/>
        </a:solidFill>
        <a:solidFill>
          <a:schemeClr val="phClr">
            <a:tint val="65000"/>
          </a:schemeClr>
        </a:solidFill>
        <a:solidFill>
          <a:schemeClr val="phClr">
            <a:shade val="80000"/>
            <a:satMod val="15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2700" h="25400" prst="coolSlant"/>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State of Minnesota" id="{FBFFE991-EC03-4C0A-BAED-2F712C2A7AE7}" vid="{A476B202-42F1-4399-9BC8-98609D88DE2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DB2643F87515D4BBC9E0D6B18807DE9" ma:contentTypeVersion="4" ma:contentTypeDescription="Create a new document." ma:contentTypeScope="" ma:versionID="d32bc0ace734aa8f90db95e187624816">
  <xsd:schema xmlns:xsd="http://www.w3.org/2001/XMLSchema" xmlns:xs="http://www.w3.org/2001/XMLSchema" xmlns:p="http://schemas.microsoft.com/office/2006/metadata/properties" xmlns:ns2="239a2807-1215-4c2f-9b81-6177c309ebc1" targetNamespace="http://schemas.microsoft.com/office/2006/metadata/properties" ma:root="true" ma:fieldsID="17b57610827883c7957d9d5ed00a8270" ns2:_="">
    <xsd:import namespace="239a2807-1215-4c2f-9b81-6177c309ebc1"/>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9a2807-1215-4c2f-9b81-6177c309ebc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FCE5855-E785-42EE-B1F0-131B2BAEB972}">
  <ds:schemaRefs>
    <ds:schemaRef ds:uri="http://schemas.openxmlformats.org/officeDocument/2006/bibliography"/>
  </ds:schemaRefs>
</ds:datastoreItem>
</file>

<file path=customXml/itemProps2.xml><?xml version="1.0" encoding="utf-8"?>
<ds:datastoreItem xmlns:ds="http://schemas.openxmlformats.org/officeDocument/2006/customXml" ds:itemID="{BDCC952A-7E74-4820-BDFC-CBA4E46C8E9B}">
  <ds:schemaRefs>
    <ds:schemaRef ds:uri="http://schemas.microsoft.com/sharepoint/v3/contenttype/forms"/>
  </ds:schemaRefs>
</ds:datastoreItem>
</file>

<file path=customXml/itemProps3.xml><?xml version="1.0" encoding="utf-8"?>
<ds:datastoreItem xmlns:ds="http://schemas.openxmlformats.org/officeDocument/2006/customXml" ds:itemID="{9ED1DE4A-CE83-45D4-8DB0-FB6391DBF67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3066B62-ABF4-406A-B675-D0567F8E9D1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39a2807-1215-4c2f-9b81-6177c309ebc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eb14b046-24c4-4519-8f26-b89c2159828c}" enabled="0" method="" siteId="{eb14b046-24c4-4519-8f26-b89c2159828c}" removed="1"/>
</clbl:labelList>
</file>

<file path=docProps/app.xml><?xml version="1.0" encoding="utf-8"?>
<Properties xmlns="http://schemas.openxmlformats.org/officeDocument/2006/extended-properties" xmlns:vt="http://schemas.openxmlformats.org/officeDocument/2006/docPropsVTypes">
  <Template>User Instructions Multipage TOC.dotx</Template>
  <TotalTime>3077</TotalTime>
  <Pages>43</Pages>
  <Words>9285</Words>
  <Characters>52930</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Manager/>
  <Company>State of Minnesota</Company>
  <LinksUpToDate>false</LinksUpToDate>
  <CharactersWithSpaces>62091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Kelsey Forward</dc:creator>
  <cp:keywords/>
  <dc:description/>
  <cp:lastModifiedBy>Forward, Kelsey (DNR)</cp:lastModifiedBy>
  <cp:revision>387</cp:revision>
  <dcterms:created xsi:type="dcterms:W3CDTF">2024-10-29T18:54:00Z</dcterms:created>
  <dcterms:modified xsi:type="dcterms:W3CDTF">2025-04-02T15:13:00Z</dcterms:modified>
  <cp:category/>
  <cp:contentStatus>active</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emplate version">
    <vt:lpwstr>2.01</vt:lpwstr>
  </property>
  <property fmtid="{D5CDD505-2E9C-101B-9397-08002B2CF9AE}" pid="3" name="ContentTypeId">
    <vt:lpwstr>0x010100EDB2643F87515D4BBC9E0D6B18807DE9</vt:lpwstr>
  </property>
</Properties>
</file>